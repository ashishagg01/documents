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23" w:rsidRPr="00BE0642" w:rsidRDefault="00513130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-740410</wp:posOffset>
                </wp:positionV>
                <wp:extent cx="7433945" cy="4855210"/>
                <wp:effectExtent l="0" t="254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3945" cy="4855210"/>
                        </a:xfrm>
                        <a:prstGeom prst="rect">
                          <a:avLst/>
                        </a:prstGeom>
                        <a:solidFill>
                          <a:srgbClr val="99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B15F09" id="Rectangle 2" o:spid="_x0000_s1026" style="position:absolute;margin-left:0;margin-top:-58.3pt;width:585.35pt;height:382.3pt;z-index:-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" fillcolor="#933" stroked="f"/>
            </w:pict>
          </mc:Fallback>
        </mc:AlternateContent>
      </w:r>
    </w:p>
    <w:p w:rsidR="00630823" w:rsidRPr="00BE0642" w:rsidRDefault="009F479F">
      <w:pPr>
        <w:ind w:left="1890"/>
        <w:rPr>
          <w:sz w:val="48"/>
        </w:rPr>
      </w:pPr>
    </w:p>
    <w:p w:rsidR="00630823" w:rsidRPr="00BE0642" w:rsidRDefault="009F479F">
      <w:pPr>
        <w:ind w:left="1890"/>
        <w:rPr>
          <w:sz w:val="48"/>
        </w:rPr>
      </w:pPr>
    </w:p>
    <w:p w:rsidR="00630823" w:rsidRPr="00BE0642" w:rsidRDefault="009F479F">
      <w:pPr>
        <w:ind w:left="1890"/>
        <w:rPr>
          <w:sz w:val="48"/>
        </w:rPr>
      </w:pPr>
    </w:p>
    <w:p w:rsidR="00630823" w:rsidRPr="00BE0642" w:rsidRDefault="00513130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3858260</wp:posOffset>
                </wp:positionV>
                <wp:extent cx="5702300" cy="2430145"/>
                <wp:effectExtent l="635" t="635" r="254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43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7D1" w:rsidRPr="00BC799B" w:rsidRDefault="00270F24" w:rsidP="0063082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8"/>
                              </w:rPr>
                              <w:t>ARTL for Java</w:t>
                            </w:r>
                          </w:p>
                          <w:p w:rsidR="005A3ECF" w:rsidRDefault="005A3ECF" w:rsidP="009508A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9508A1" w:rsidRPr="00BC799B" w:rsidRDefault="00270F24" w:rsidP="009508A1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Java </w:t>
                            </w:r>
                            <w:r w:rsidR="00F3142B">
                              <w:rPr>
                                <w:sz w:val="40"/>
                                <w:szCs w:val="40"/>
                              </w:rPr>
                              <w:t>Technical Good</w:t>
                            </w:r>
                          </w:p>
                          <w:p w:rsidR="00FD17D1" w:rsidRDefault="00CD547E" w:rsidP="0063082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&lt;</w:t>
                            </w:r>
                            <w:r w:rsidR="001C2B4F">
                              <w:rPr>
                                <w:b/>
                                <w:sz w:val="40"/>
                                <w:szCs w:val="40"/>
                              </w:rPr>
                              <w:t>C</w:t>
                            </w:r>
                            <w:r w:rsidR="001F2122">
                              <w:rPr>
                                <w:b/>
                                <w:sz w:val="40"/>
                                <w:szCs w:val="40"/>
                              </w:rPr>
                              <w:t>0001</w:t>
                            </w:r>
                            <w:r w:rsidRPr="00CD547E">
                              <w:rPr>
                                <w:b/>
                                <w:sz w:val="40"/>
                                <w:szCs w:val="40"/>
                              </w:rPr>
                              <w:t>-</w:t>
                            </w:r>
                            <w:r w:rsidR="006852F1">
                              <w:rPr>
                                <w:b/>
                                <w:sz w:val="40"/>
                                <w:szCs w:val="40"/>
                              </w:rPr>
                              <w:t xml:space="preserve">MongoDB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&gt;</w:t>
                            </w:r>
                          </w:p>
                          <w:p w:rsidR="007865D9" w:rsidRDefault="007865D9" w:rsidP="00630823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:rsidR="00C20C18" w:rsidRPr="00C20C18" w:rsidRDefault="00096458" w:rsidP="00630823">
                            <w:pP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40"/>
                                <w:szCs w:val="40"/>
                              </w:rPr>
                              <w:t>Technical Design</w:t>
                            </w:r>
                          </w:p>
                          <w:p w:rsidR="003D21CB" w:rsidRDefault="003D21CB" w:rsidP="00630823">
                            <w:pP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</w:p>
                          <w:p w:rsidR="00630823" w:rsidRPr="00BC799B" w:rsidRDefault="001F2122" w:rsidP="00630823">
                            <w:pP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>Feb</w:t>
                            </w:r>
                            <w:r w:rsidR="00FD17D1" w:rsidRPr="00BC799B"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>2015</w:t>
                            </w:r>
                            <w:r w:rsidR="00FD17D1" w:rsidRPr="00BC799B"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 xml:space="preserve"> version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>1</w:t>
                            </w: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9F479F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.05pt;margin-top:303.8pt;width:449pt;height:19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7TtA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" filled="f" stroked="f" strokeweight=".25pt">
                <v:textbox>
                  <w:txbxContent>
                    <w:p w:rsidR="00FD17D1" w:rsidRPr="00BC799B" w:rsidRDefault="00270F24" w:rsidP="0063082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8"/>
                        </w:rPr>
                        <w:t>ARTL for Java</w:t>
                      </w:r>
                    </w:p>
                    <w:p w:rsidR="005A3ECF" w:rsidRDefault="005A3ECF" w:rsidP="009508A1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9508A1" w:rsidRPr="00BC799B" w:rsidRDefault="00270F24" w:rsidP="009508A1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Java </w:t>
                      </w:r>
                      <w:r w:rsidR="00F3142B">
                        <w:rPr>
                          <w:sz w:val="40"/>
                          <w:szCs w:val="40"/>
                        </w:rPr>
                        <w:t>Technical Good</w:t>
                      </w:r>
                    </w:p>
                    <w:p w:rsidR="00FD17D1" w:rsidRDefault="00CD547E" w:rsidP="0063082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&lt;</w:t>
                      </w:r>
                      <w:r w:rsidR="001C2B4F">
                        <w:rPr>
                          <w:b/>
                          <w:sz w:val="40"/>
                          <w:szCs w:val="40"/>
                        </w:rPr>
                        <w:t>C</w:t>
                      </w:r>
                      <w:r w:rsidR="001F2122">
                        <w:rPr>
                          <w:b/>
                          <w:sz w:val="40"/>
                          <w:szCs w:val="40"/>
                        </w:rPr>
                        <w:t>0001</w:t>
                      </w:r>
                      <w:r w:rsidRPr="00CD547E">
                        <w:rPr>
                          <w:b/>
                          <w:sz w:val="40"/>
                          <w:szCs w:val="40"/>
                        </w:rPr>
                        <w:t>-</w:t>
                      </w:r>
                      <w:r w:rsidR="006852F1">
                        <w:rPr>
                          <w:b/>
                          <w:sz w:val="40"/>
                          <w:szCs w:val="40"/>
                        </w:rPr>
                        <w:t xml:space="preserve">MongoDB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&gt;</w:t>
                      </w:r>
                    </w:p>
                    <w:p w:rsidR="007865D9" w:rsidRDefault="007865D9" w:rsidP="00630823">
                      <w:pPr>
                        <w:rPr>
                          <w:i/>
                          <w:sz w:val="40"/>
                          <w:szCs w:val="40"/>
                        </w:rPr>
                      </w:pPr>
                    </w:p>
                    <w:p w:rsidR="00C20C18" w:rsidRPr="00C20C18" w:rsidRDefault="00096458" w:rsidP="00630823">
                      <w:pP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sz w:val="40"/>
                          <w:szCs w:val="40"/>
                        </w:rPr>
                        <w:t>Technical Design</w:t>
                      </w:r>
                    </w:p>
                    <w:p w:rsidR="003D21CB" w:rsidRDefault="003D21CB" w:rsidP="00630823">
                      <w:pP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</w:pPr>
                    </w:p>
                    <w:p w:rsidR="00630823" w:rsidRPr="00BC799B" w:rsidRDefault="001F2122" w:rsidP="00630823">
                      <w:pP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>Feb</w:t>
                      </w:r>
                      <w:r w:rsidR="00FD17D1" w:rsidRPr="00BC799B"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>2015</w:t>
                      </w:r>
                      <w:r w:rsidR="00FD17D1" w:rsidRPr="00BC799B"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 xml:space="preserve"> version </w:t>
                      </w:r>
                      <w: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>1</w:t>
                      </w: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9F479F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17D1" w:rsidRPr="00BE0642">
        <w:rPr>
          <w:noProof/>
          <w:sz w:val="48"/>
        </w:rPr>
        <w:drawing>
          <wp:anchor distT="0" distB="0" distL="114300" distR="114300" simplePos="0" relativeHeight="251656192" behindDoc="0" locked="0" layoutInCell="1" allowOverlap="1" wp14:anchorId="23C22D26" wp14:editId="6B4AC2C6">
            <wp:simplePos x="0" y="0"/>
            <wp:positionH relativeFrom="column">
              <wp:posOffset>-276225</wp:posOffset>
            </wp:positionH>
            <wp:positionV relativeFrom="paragraph">
              <wp:posOffset>1823720</wp:posOffset>
            </wp:positionV>
            <wp:extent cx="2423160" cy="1331595"/>
            <wp:effectExtent l="0" t="0" r="0" b="0"/>
            <wp:wrapNone/>
            <wp:docPr id="83" name="Picture 8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7D1" w:rsidRPr="00BE0642">
        <w:rPr>
          <w:noProof/>
          <w:sz w:val="48"/>
        </w:rPr>
        <w:drawing>
          <wp:anchor distT="0" distB="0" distL="114300" distR="114300" simplePos="0" relativeHeight="251655168" behindDoc="0" locked="0" layoutInCell="1" allowOverlap="1" wp14:anchorId="2E1F1A12" wp14:editId="7A37ECFE">
            <wp:simplePos x="0" y="0"/>
            <wp:positionH relativeFrom="column">
              <wp:posOffset>737235</wp:posOffset>
            </wp:positionH>
            <wp:positionV relativeFrom="paragraph">
              <wp:posOffset>6487160</wp:posOffset>
            </wp:positionV>
            <wp:extent cx="3629025" cy="610870"/>
            <wp:effectExtent l="0" t="0" r="0" b="0"/>
            <wp:wrapNone/>
            <wp:docPr id="82" name="Picture 82" descr="strat%20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trat%20l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-8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823" w:rsidRPr="00BE0642" w:rsidRDefault="009F479F" w:rsidP="00630823">
      <w:pPr>
        <w:ind w:left="1800"/>
        <w:rPr>
          <w:sz w:val="48"/>
        </w:rPr>
        <w:sectPr w:rsidR="00630823" w:rsidRPr="00BE0642">
          <w:pgSz w:w="12240" w:h="15840" w:code="1"/>
          <w:pgMar w:top="1440" w:right="1080" w:bottom="1440" w:left="1080" w:header="720" w:footer="720" w:gutter="0"/>
          <w:cols w:space="720"/>
        </w:sectPr>
      </w:pPr>
    </w:p>
    <w:bookmarkStart w:id="0" w:name="_Toc411973997" w:displacedByCustomXml="next"/>
    <w:sdt>
      <w:sdtPr>
        <w:rPr>
          <w:rFonts w:asciiTheme="minorHAnsi" w:hAnsiTheme="minorHAnsi"/>
          <w:b w:val="0"/>
          <w:bCs/>
          <w:caps w:val="0"/>
          <w:kern w:val="0"/>
          <w:sz w:val="22"/>
        </w:rPr>
        <w:id w:val="1988125721"/>
        <w:docPartObj>
          <w:docPartGallery w:val="Table of Contents"/>
          <w:docPartUnique/>
        </w:docPartObj>
      </w:sdtPr>
      <w:sdtEndPr>
        <w:rPr>
          <w:bCs w:val="0"/>
          <w:noProof/>
          <w:sz w:val="20"/>
        </w:rPr>
      </w:sdtEndPr>
      <w:sdtContent>
        <w:p w:rsidR="00895D78" w:rsidRPr="001458F3" w:rsidRDefault="00895D78" w:rsidP="00C65B07">
          <w:pPr>
            <w:pStyle w:val="Heading1"/>
          </w:pPr>
          <w:r w:rsidRPr="001458F3">
            <w:t>Contents</w:t>
          </w:r>
          <w:bookmarkEnd w:id="0"/>
        </w:p>
        <w:p w:rsidR="00C52F9B" w:rsidRPr="001458F3" w:rsidRDefault="00C52F9B">
          <w:pPr>
            <w:pStyle w:val="TOC1"/>
          </w:pPr>
        </w:p>
        <w:p w:rsidR="002074C3" w:rsidRDefault="00895D78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r w:rsidRPr="001458F3">
            <w:fldChar w:fldCharType="begin"/>
          </w:r>
          <w:r w:rsidRPr="001458F3">
            <w:instrText xml:space="preserve"> TOC \o "1-3" \h \z \u </w:instrText>
          </w:r>
          <w:r w:rsidRPr="001458F3">
            <w:fldChar w:fldCharType="separate"/>
          </w:r>
          <w:hyperlink w:anchor="_Toc411973997" w:history="1">
            <w:r w:rsidR="002074C3" w:rsidRPr="005A192B">
              <w:rPr>
                <w:rStyle w:val="Hyperlink"/>
                <w:noProof/>
              </w:rPr>
              <w:t>1</w:t>
            </w:r>
            <w:r w:rsidR="001F0C34">
              <w:rPr>
                <w:rStyle w:val="Hyperlink"/>
                <w:noProof/>
              </w:rPr>
              <w:t>.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074C3" w:rsidRPr="005A192B">
              <w:rPr>
                <w:rStyle w:val="Hyperlink"/>
                <w:noProof/>
              </w:rPr>
              <w:t>Contents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_Toc411973997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2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973998" w:history="1">
            <w:r w:rsidR="002074C3" w:rsidRPr="005A192B">
              <w:rPr>
                <w:rStyle w:val="Hyperlink"/>
                <w:noProof/>
              </w:rPr>
              <w:t>2</w:t>
            </w:r>
            <w:r w:rsidR="001F0C34">
              <w:rPr>
                <w:rStyle w:val="Hyperlink"/>
                <w:noProof/>
              </w:rPr>
              <w:t>.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0542A">
              <w:rPr>
                <w:rStyle w:val="Hyperlink"/>
                <w:noProof/>
              </w:rPr>
              <w:t xml:space="preserve">&lt; C0001-MongoDB </w:t>
            </w:r>
            <w:r w:rsidR="002074C3" w:rsidRPr="005A192B">
              <w:rPr>
                <w:rStyle w:val="Hyperlink"/>
                <w:noProof/>
              </w:rPr>
              <w:t>&gt;</w:t>
            </w:r>
            <w:r w:rsidR="0080542A">
              <w:rPr>
                <w:rStyle w:val="Hyperlink"/>
                <w:noProof/>
              </w:rPr>
              <w:t xml:space="preserve"> TECHNICAL DESIGN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_Toc411973998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3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0" w:history="1">
            <w:r w:rsidR="002074C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17B28" w:rsidRPr="00717B28">
              <w:rPr>
                <w:rStyle w:val="Hyperlink"/>
                <w:noProof/>
              </w:rPr>
              <w:t>MongoInsertAndSearch</w:t>
            </w:r>
            <w:r w:rsidR="002074C3" w:rsidRPr="005A192B">
              <w:rPr>
                <w:rStyle w:val="Hyperlink"/>
                <w:noProof/>
              </w:rPr>
              <w:t>.java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_Toc411974000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3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1" w:history="1">
            <w:r w:rsidR="002074C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17B28" w:rsidRPr="00717B28">
              <w:rPr>
                <w:rStyle w:val="Hyperlink"/>
                <w:noProof/>
              </w:rPr>
              <w:t>MongoAuthentication</w:t>
            </w:r>
            <w:r w:rsidR="00717B28">
              <w:rPr>
                <w:rStyle w:val="Hyperlink"/>
                <w:noProof/>
              </w:rPr>
              <w:t>.java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_Toc411974001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3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2" w:history="1">
            <w:r w:rsidR="002074C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17B28" w:rsidRPr="00717B28">
              <w:rPr>
                <w:rStyle w:val="Hyperlink"/>
                <w:noProof/>
              </w:rPr>
              <w:t>MongoInsertDocs</w:t>
            </w:r>
            <w:r w:rsidR="00717B28">
              <w:rPr>
                <w:rStyle w:val="Hyperlink"/>
                <w:noProof/>
              </w:rPr>
              <w:t>.java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_Toc411974002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4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3" w:history="1">
            <w:r w:rsidR="002074C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17B28" w:rsidRPr="00717B28">
              <w:rPr>
                <w:rStyle w:val="Hyperlink"/>
                <w:noProof/>
              </w:rPr>
              <w:t>MongoSaveImage</w:t>
            </w:r>
            <w:r w:rsidR="00717B28">
              <w:rPr>
                <w:rStyle w:val="Hyperlink"/>
                <w:noProof/>
              </w:rPr>
              <w:t>.java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_Toc411974003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5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4" w:history="1">
            <w:r w:rsidR="002074C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977222" w:rsidRPr="00977222">
              <w:rPr>
                <w:rStyle w:val="Hyperlink"/>
                <w:noProof/>
              </w:rPr>
              <w:t>MongoFindTest</w:t>
            </w:r>
            <w:r w:rsidR="00977222">
              <w:rPr>
                <w:rStyle w:val="Hyperlink"/>
                <w:noProof/>
              </w:rPr>
              <w:t>.java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_Toc411974004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6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5" w:history="1">
            <w:r w:rsidR="002074C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837F3" w:rsidRPr="006837F3">
              <w:rPr>
                <w:rStyle w:val="Hyperlink"/>
                <w:noProof/>
              </w:rPr>
              <w:t>MongoFindCriteriaTest</w:t>
            </w:r>
            <w:r w:rsidR="006837F3">
              <w:rPr>
                <w:rStyle w:val="Hyperlink"/>
                <w:noProof/>
              </w:rPr>
              <w:t>.java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_Toc411974005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6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2"/>
            <w:tabs>
              <w:tab w:val="left" w:pos="660"/>
              <w:tab w:val="right" w:leader="dot" w:pos="10070"/>
            </w:tabs>
            <w:rPr>
              <w:noProof/>
            </w:rPr>
          </w:pPr>
          <w:hyperlink w:anchor="_Toc411974006" w:history="1">
            <w:r w:rsidR="002074C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26D53" w:rsidRPr="00626D53">
              <w:rPr>
                <w:rStyle w:val="Hyperlink"/>
                <w:noProof/>
              </w:rPr>
              <w:t>MongoFindAndModifyTest</w:t>
            </w:r>
            <w:r w:rsidR="00626D53">
              <w:rPr>
                <w:rStyle w:val="Hyperlink"/>
                <w:noProof/>
              </w:rPr>
              <w:t>.java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_Toc411974006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7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626D53" w:rsidRDefault="009F479F" w:rsidP="00626D5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0" w:history="1">
            <w:r w:rsidR="00626D5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626D5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26D53" w:rsidRPr="00626D53">
              <w:rPr>
                <w:rFonts w:eastAsiaTheme="minorEastAsia" w:cstheme="minorBidi"/>
                <w:noProof/>
              </w:rPr>
              <w:t>MongoFieldSelectionTest</w:t>
            </w:r>
            <w:r w:rsidR="00626D53" w:rsidRPr="00626D53">
              <w:rPr>
                <w:rStyle w:val="Hyperlink"/>
                <w:noProof/>
              </w:rPr>
              <w:t>.java</w:t>
            </w:r>
            <w:r w:rsidR="00626D53">
              <w:rPr>
                <w:noProof/>
                <w:webHidden/>
              </w:rPr>
              <w:tab/>
            </w:r>
            <w:r w:rsidR="00626D53">
              <w:rPr>
                <w:noProof/>
                <w:webHidden/>
              </w:rPr>
              <w:fldChar w:fldCharType="begin"/>
            </w:r>
            <w:r w:rsidR="00626D53">
              <w:rPr>
                <w:noProof/>
                <w:webHidden/>
              </w:rPr>
              <w:instrText xml:space="preserve"> PAGEREF _Toc411974000 \h </w:instrText>
            </w:r>
            <w:r w:rsidR="00626D53">
              <w:rPr>
                <w:noProof/>
                <w:webHidden/>
              </w:rPr>
            </w:r>
            <w:r w:rsidR="00626D53">
              <w:rPr>
                <w:noProof/>
                <w:webHidden/>
              </w:rPr>
              <w:fldChar w:fldCharType="separate"/>
            </w:r>
            <w:r w:rsidR="00626D53">
              <w:rPr>
                <w:noProof/>
                <w:webHidden/>
              </w:rPr>
              <w:t>3</w:t>
            </w:r>
            <w:r w:rsidR="00626D53">
              <w:rPr>
                <w:noProof/>
                <w:webHidden/>
              </w:rPr>
              <w:fldChar w:fldCharType="end"/>
            </w:r>
          </w:hyperlink>
        </w:p>
        <w:p w:rsidR="00626D53" w:rsidRDefault="009F479F" w:rsidP="00626D5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1" w:history="1">
            <w:r w:rsidR="00626D5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626D5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26D53" w:rsidRPr="00626D53">
              <w:rPr>
                <w:rFonts w:eastAsiaTheme="minorEastAsia" w:cstheme="minorBidi"/>
                <w:noProof/>
              </w:rPr>
              <w:t>MongoDotNotationTest</w:t>
            </w:r>
            <w:r w:rsidR="00626D53" w:rsidRPr="00626D53">
              <w:rPr>
                <w:rStyle w:val="Hyperlink"/>
                <w:noProof/>
              </w:rPr>
              <w:t>.java</w:t>
            </w:r>
            <w:r w:rsidR="00626D53">
              <w:rPr>
                <w:noProof/>
                <w:webHidden/>
              </w:rPr>
              <w:tab/>
            </w:r>
            <w:r w:rsidR="00626D53">
              <w:rPr>
                <w:noProof/>
                <w:webHidden/>
              </w:rPr>
              <w:fldChar w:fldCharType="begin"/>
            </w:r>
            <w:r w:rsidR="00626D53">
              <w:rPr>
                <w:noProof/>
                <w:webHidden/>
              </w:rPr>
              <w:instrText xml:space="preserve"> PAGEREF _Toc411974001 \h </w:instrText>
            </w:r>
            <w:r w:rsidR="00626D53">
              <w:rPr>
                <w:noProof/>
                <w:webHidden/>
              </w:rPr>
            </w:r>
            <w:r w:rsidR="00626D53">
              <w:rPr>
                <w:noProof/>
                <w:webHidden/>
              </w:rPr>
              <w:fldChar w:fldCharType="separate"/>
            </w:r>
            <w:r w:rsidR="00626D53">
              <w:rPr>
                <w:noProof/>
                <w:webHidden/>
              </w:rPr>
              <w:t>3</w:t>
            </w:r>
            <w:r w:rsidR="00626D53">
              <w:rPr>
                <w:noProof/>
                <w:webHidden/>
              </w:rPr>
              <w:fldChar w:fldCharType="end"/>
            </w:r>
          </w:hyperlink>
        </w:p>
        <w:p w:rsidR="00626D53" w:rsidRDefault="009F479F" w:rsidP="00626D5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2" w:history="1">
            <w:r w:rsidR="00626D5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626D5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26D53" w:rsidRPr="00626D53">
              <w:rPr>
                <w:rFonts w:eastAsiaTheme="minorEastAsia" w:cstheme="minorBidi"/>
                <w:noProof/>
              </w:rPr>
              <w:t>MongoSortSkipLimitTest</w:t>
            </w:r>
            <w:r w:rsidR="00626D53">
              <w:rPr>
                <w:rStyle w:val="Hyperlink"/>
                <w:noProof/>
              </w:rPr>
              <w:t>.java</w:t>
            </w:r>
            <w:r w:rsidR="00626D53">
              <w:rPr>
                <w:noProof/>
                <w:webHidden/>
              </w:rPr>
              <w:tab/>
            </w:r>
            <w:r w:rsidR="00626D53">
              <w:rPr>
                <w:noProof/>
                <w:webHidden/>
              </w:rPr>
              <w:fldChar w:fldCharType="begin"/>
            </w:r>
            <w:r w:rsidR="00626D53">
              <w:rPr>
                <w:noProof/>
                <w:webHidden/>
              </w:rPr>
              <w:instrText xml:space="preserve"> PAGEREF _Toc411974002 \h </w:instrText>
            </w:r>
            <w:r w:rsidR="00626D53">
              <w:rPr>
                <w:noProof/>
                <w:webHidden/>
              </w:rPr>
            </w:r>
            <w:r w:rsidR="00626D53">
              <w:rPr>
                <w:noProof/>
                <w:webHidden/>
              </w:rPr>
              <w:fldChar w:fldCharType="separate"/>
            </w:r>
            <w:r w:rsidR="00626D53">
              <w:rPr>
                <w:noProof/>
                <w:webHidden/>
              </w:rPr>
              <w:t>4</w:t>
            </w:r>
            <w:r w:rsidR="00626D53">
              <w:rPr>
                <w:noProof/>
                <w:webHidden/>
              </w:rPr>
              <w:fldChar w:fldCharType="end"/>
            </w:r>
          </w:hyperlink>
        </w:p>
        <w:p w:rsidR="00626D53" w:rsidRDefault="009F479F" w:rsidP="00626D5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3" w:history="1">
            <w:r w:rsidR="00626D5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626D5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26D53" w:rsidRPr="00626D53">
              <w:rPr>
                <w:rFonts w:eastAsiaTheme="minorEastAsia" w:cstheme="minorBidi"/>
                <w:noProof/>
              </w:rPr>
              <w:t>MongoUpdateRemoveTest</w:t>
            </w:r>
            <w:r w:rsidR="00626D53">
              <w:rPr>
                <w:rStyle w:val="Hyperlink"/>
                <w:noProof/>
              </w:rPr>
              <w:t>.java</w:t>
            </w:r>
            <w:r w:rsidR="00626D53">
              <w:rPr>
                <w:noProof/>
                <w:webHidden/>
              </w:rPr>
              <w:tab/>
            </w:r>
            <w:r w:rsidR="00626D53">
              <w:rPr>
                <w:noProof/>
                <w:webHidden/>
              </w:rPr>
              <w:fldChar w:fldCharType="begin"/>
            </w:r>
            <w:r w:rsidR="00626D53">
              <w:rPr>
                <w:noProof/>
                <w:webHidden/>
              </w:rPr>
              <w:instrText xml:space="preserve"> PAGEREF _Toc411974003 \h </w:instrText>
            </w:r>
            <w:r w:rsidR="00626D53">
              <w:rPr>
                <w:noProof/>
                <w:webHidden/>
              </w:rPr>
            </w:r>
            <w:r w:rsidR="00626D53">
              <w:rPr>
                <w:noProof/>
                <w:webHidden/>
              </w:rPr>
              <w:fldChar w:fldCharType="separate"/>
            </w:r>
            <w:r w:rsidR="00626D53">
              <w:rPr>
                <w:noProof/>
                <w:webHidden/>
              </w:rPr>
              <w:t>5</w:t>
            </w:r>
            <w:r w:rsidR="00626D53">
              <w:rPr>
                <w:noProof/>
                <w:webHidden/>
              </w:rPr>
              <w:fldChar w:fldCharType="end"/>
            </w:r>
          </w:hyperlink>
        </w:p>
        <w:p w:rsidR="00626D53" w:rsidRDefault="009F479F" w:rsidP="00626D5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4" w:history="1">
            <w:r w:rsidR="00626D5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626D5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F7231C">
              <w:rPr>
                <w:rFonts w:eastAsiaTheme="minorEastAsia" w:cstheme="minorBidi"/>
                <w:noProof/>
              </w:rPr>
              <w:t>MongoSpringIntegration</w:t>
            </w:r>
            <w:r w:rsidR="00626D53">
              <w:rPr>
                <w:rStyle w:val="Hyperlink"/>
                <w:noProof/>
              </w:rPr>
              <w:t>.java</w:t>
            </w:r>
            <w:r w:rsidR="00626D53">
              <w:rPr>
                <w:noProof/>
                <w:webHidden/>
              </w:rPr>
              <w:tab/>
            </w:r>
            <w:r w:rsidR="00626D53">
              <w:rPr>
                <w:noProof/>
                <w:webHidden/>
              </w:rPr>
              <w:fldChar w:fldCharType="begin"/>
            </w:r>
            <w:r w:rsidR="00626D53">
              <w:rPr>
                <w:noProof/>
                <w:webHidden/>
              </w:rPr>
              <w:instrText xml:space="preserve"> PAGEREF _Toc411974004 \h </w:instrText>
            </w:r>
            <w:r w:rsidR="00626D53">
              <w:rPr>
                <w:noProof/>
                <w:webHidden/>
              </w:rPr>
            </w:r>
            <w:r w:rsidR="00626D53">
              <w:rPr>
                <w:noProof/>
                <w:webHidden/>
              </w:rPr>
              <w:fldChar w:fldCharType="separate"/>
            </w:r>
            <w:r w:rsidR="00626D53">
              <w:rPr>
                <w:noProof/>
                <w:webHidden/>
              </w:rPr>
              <w:t>6</w:t>
            </w:r>
            <w:r w:rsidR="00626D5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7" w:history="1">
            <w:r w:rsidR="001F0C34">
              <w:rPr>
                <w:rStyle w:val="Hyperlink"/>
                <w:noProof/>
                <w:lang w:val="es-ES_tradnl"/>
              </w:rPr>
              <w:t>3</w:t>
            </w:r>
            <w:r w:rsidR="002074C3" w:rsidRPr="005A192B">
              <w:rPr>
                <w:rStyle w:val="Hyperlink"/>
                <w:noProof/>
                <w:lang w:val="es-ES_tradnl"/>
              </w:rPr>
              <w:t>.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074C3" w:rsidRPr="005A192B">
              <w:rPr>
                <w:rStyle w:val="Hyperlink"/>
                <w:noProof/>
                <w:lang w:val="es-ES_tradnl"/>
              </w:rPr>
              <w:t>DOCUMENT CONTROL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_Toc411974007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9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8" w:history="1">
            <w:r w:rsidR="002074C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074C3" w:rsidRPr="005A192B">
              <w:rPr>
                <w:rStyle w:val="Hyperlink"/>
                <w:noProof/>
              </w:rPr>
              <w:t>Change history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_Toc411974008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9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2074C3" w:rsidRDefault="009F479F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974009" w:history="1">
            <w:r w:rsidR="002074C3" w:rsidRPr="005A192B">
              <w:rPr>
                <w:rStyle w:val="Hyperlink"/>
                <w:rFonts w:ascii="Wingdings" w:hAnsi="Wingdings"/>
                <w:noProof/>
              </w:rPr>
              <w:t></w:t>
            </w:r>
            <w:r w:rsidR="002074C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074C3" w:rsidRPr="005A192B">
              <w:rPr>
                <w:rStyle w:val="Hyperlink"/>
                <w:noProof/>
              </w:rPr>
              <w:t>Open issues</w:t>
            </w:r>
            <w:r w:rsidR="002074C3">
              <w:rPr>
                <w:noProof/>
                <w:webHidden/>
              </w:rPr>
              <w:tab/>
            </w:r>
            <w:r w:rsidR="002074C3">
              <w:rPr>
                <w:noProof/>
                <w:webHidden/>
              </w:rPr>
              <w:fldChar w:fldCharType="begin"/>
            </w:r>
            <w:r w:rsidR="002074C3">
              <w:rPr>
                <w:noProof/>
                <w:webHidden/>
              </w:rPr>
              <w:instrText xml:space="preserve"> PAGEREF _Toc411974009 \h </w:instrText>
            </w:r>
            <w:r w:rsidR="002074C3">
              <w:rPr>
                <w:noProof/>
                <w:webHidden/>
              </w:rPr>
            </w:r>
            <w:r w:rsidR="002074C3">
              <w:rPr>
                <w:noProof/>
                <w:webHidden/>
              </w:rPr>
              <w:fldChar w:fldCharType="separate"/>
            </w:r>
            <w:r w:rsidR="002074C3">
              <w:rPr>
                <w:noProof/>
                <w:webHidden/>
              </w:rPr>
              <w:t>9</w:t>
            </w:r>
            <w:r w:rsidR="002074C3">
              <w:rPr>
                <w:noProof/>
                <w:webHidden/>
              </w:rPr>
              <w:fldChar w:fldCharType="end"/>
            </w:r>
          </w:hyperlink>
        </w:p>
        <w:p w:rsidR="00895D78" w:rsidRPr="001458F3" w:rsidRDefault="00895D78">
          <w:r w:rsidRPr="001458F3">
            <w:rPr>
              <w:b/>
              <w:bCs/>
              <w:noProof/>
            </w:rPr>
            <w:fldChar w:fldCharType="end"/>
          </w:r>
        </w:p>
      </w:sdtContent>
    </w:sdt>
    <w:p w:rsidR="00342F97" w:rsidRPr="001458F3" w:rsidRDefault="00BE0642" w:rsidP="00F5758F">
      <w:r w:rsidRPr="001458F3">
        <w:br w:type="page"/>
      </w:r>
    </w:p>
    <w:p w:rsidR="0025769B" w:rsidRPr="00D04BC3" w:rsidRDefault="001F0C34" w:rsidP="001F0C34">
      <w:pPr>
        <w:pStyle w:val="Heading1"/>
        <w:numPr>
          <w:ilvl w:val="0"/>
          <w:numId w:val="0"/>
        </w:numPr>
      </w:pPr>
      <w:bookmarkStart w:id="1" w:name="_Toc411973998"/>
      <w:r>
        <w:lastRenderedPageBreak/>
        <w:t xml:space="preserve">2. </w:t>
      </w:r>
      <w:r w:rsidR="00CA3E7E">
        <w:t>&lt;</w:t>
      </w:r>
      <w:r w:rsidR="001F2122" w:rsidRPr="001F2122">
        <w:t xml:space="preserve"> C0001-</w:t>
      </w:r>
      <w:r w:rsidR="001F0552">
        <w:t>Mongodb</w:t>
      </w:r>
      <w:r w:rsidR="001F2122" w:rsidRPr="001F2122">
        <w:t xml:space="preserve"> </w:t>
      </w:r>
      <w:r w:rsidR="00CA3E7E">
        <w:t>&gt;</w:t>
      </w:r>
      <w:bookmarkEnd w:id="1"/>
      <w:r w:rsidR="00733C77">
        <w:t xml:space="preserve"> Technical design</w:t>
      </w:r>
    </w:p>
    <w:p w:rsidR="00787F46" w:rsidRDefault="00787F46" w:rsidP="00FA4730">
      <w:pPr>
        <w:ind w:firstLine="720"/>
        <w:rPr>
          <w:highlight w:val="yellow"/>
        </w:rPr>
      </w:pPr>
    </w:p>
    <w:p w:rsidR="00757492" w:rsidRDefault="00626D53" w:rsidP="00626D53">
      <w:pPr>
        <w:pStyle w:val="Heading2"/>
      </w:pPr>
      <w:r w:rsidRPr="00626D53">
        <w:t>MongoInsertAndSearch.java</w:t>
      </w:r>
      <w:r w:rsidR="00757492">
        <w:tab/>
      </w:r>
      <w:r w:rsidR="00AF34F5">
        <w:t xml:space="preserve">  </w:t>
      </w:r>
    </w:p>
    <w:p w:rsidR="000408BA" w:rsidRDefault="000408BA" w:rsidP="000408BA">
      <w:pPr>
        <w:ind w:left="576"/>
      </w:pPr>
    </w:p>
    <w:p w:rsidR="000408BA" w:rsidRDefault="000408BA" w:rsidP="000408BA">
      <w:pPr>
        <w:ind w:left="576"/>
      </w:pPr>
      <w:r>
        <w:t xml:space="preserve">This simple example show </w:t>
      </w:r>
      <w:r w:rsidRPr="000408BA">
        <w:t>how to connect, create database, collection and document, save, update, remove, get and display document (data).</w:t>
      </w:r>
      <w:r w:rsidR="00D342D8">
        <w:t xml:space="preserve">Please find below output on the console after running the </w:t>
      </w:r>
      <w:r w:rsidR="00D342D8" w:rsidRPr="00626D53">
        <w:t>MongoInsertAndSearch.java</w:t>
      </w:r>
      <w:r w:rsidR="00D342D8">
        <w:t xml:space="preserve"> as java application.</w:t>
      </w:r>
    </w:p>
    <w:p w:rsidR="00D342D8" w:rsidRDefault="00D342D8" w:rsidP="000408BA">
      <w:pPr>
        <w:ind w:left="576"/>
      </w:pPr>
    </w:p>
    <w:p w:rsidR="00D342D8" w:rsidRDefault="00D342D8" w:rsidP="000408BA">
      <w:pPr>
        <w:ind w:left="576"/>
      </w:pPr>
      <w:r>
        <w:rPr>
          <w:noProof/>
        </w:rPr>
        <w:drawing>
          <wp:inline distT="0" distB="0" distL="0" distR="0" wp14:anchorId="63F8680E" wp14:editId="22FCE088">
            <wp:extent cx="5943600" cy="111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D8" w:rsidRDefault="00D342D8" w:rsidP="000408BA">
      <w:pPr>
        <w:ind w:left="576"/>
      </w:pPr>
    </w:p>
    <w:p w:rsidR="00D342D8" w:rsidRDefault="00D342D8" w:rsidP="00D342D8">
      <w:r>
        <w:t xml:space="preserve">             Below snapshot shows</w:t>
      </w:r>
      <w:r w:rsidR="00697EB7">
        <w:t xml:space="preserve"> the document</w:t>
      </w:r>
      <w:r w:rsidRPr="00FD4BEE">
        <w:t xml:space="preserve"> that </w:t>
      </w:r>
      <w:r w:rsidR="00697EB7">
        <w:t>is</w:t>
      </w:r>
      <w:r w:rsidRPr="00FD4BEE">
        <w:t xml:space="preserve">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D342D8" w:rsidRDefault="00D342D8" w:rsidP="00D342D8"/>
    <w:p w:rsidR="00D342D8" w:rsidRDefault="00EC24CF" w:rsidP="00D342D8">
      <w:r>
        <w:t xml:space="preserve">             </w:t>
      </w:r>
      <w:r>
        <w:rPr>
          <w:noProof/>
        </w:rPr>
        <w:drawing>
          <wp:inline distT="0" distB="0" distL="0" distR="0" wp14:anchorId="0F460D06" wp14:editId="5F34685F">
            <wp:extent cx="5943600" cy="1488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CF" w:rsidRDefault="00EC24CF" w:rsidP="00D342D8"/>
    <w:p w:rsidR="00EC24CF" w:rsidRDefault="00EC24CF" w:rsidP="00D342D8"/>
    <w:p w:rsidR="00EC24CF" w:rsidRDefault="00757492" w:rsidP="00757492">
      <w:pPr>
        <w:pStyle w:val="Heading2"/>
      </w:pPr>
      <w:r w:rsidRPr="00757492">
        <w:t>MongoAuthentication.java</w:t>
      </w:r>
    </w:p>
    <w:p w:rsidR="00EC24CF" w:rsidRPr="00EC24CF" w:rsidRDefault="00EC24CF" w:rsidP="00EC24CF"/>
    <w:p w:rsidR="00182C1C" w:rsidRDefault="00EC24CF" w:rsidP="00EC24CF">
      <w:pPr>
        <w:ind w:left="576"/>
      </w:pPr>
      <w:r w:rsidRPr="00EC24CF">
        <w:t xml:space="preserve">By default, </w:t>
      </w:r>
      <w:proofErr w:type="spellStart"/>
      <w:r w:rsidRPr="00EC24CF">
        <w:t>MongoDB</w:t>
      </w:r>
      <w:proofErr w:type="spellEnd"/>
      <w:r w:rsidRPr="00EC24CF">
        <w:t xml:space="preserve"> is run in trust environment (authentication with a username and password is NOT required). In this </w:t>
      </w:r>
      <w:r>
        <w:t>example, we will explain</w:t>
      </w:r>
      <w:r w:rsidRPr="00EC24CF">
        <w:t xml:space="preserve"> how to start </w:t>
      </w:r>
      <w:proofErr w:type="spellStart"/>
      <w:r w:rsidRPr="00EC24CF">
        <w:t>MongoDB</w:t>
      </w:r>
      <w:proofErr w:type="spellEnd"/>
      <w:r w:rsidRPr="00EC24CF">
        <w:t xml:space="preserve"> in secure mode / enable authentication, and connect with the Java </w:t>
      </w:r>
      <w:proofErr w:type="spellStart"/>
      <w:r w:rsidRPr="00EC24CF">
        <w:t>MongoDB</w:t>
      </w:r>
      <w:proofErr w:type="spellEnd"/>
      <w:r w:rsidRPr="00EC24CF">
        <w:t xml:space="preserve"> driver.</w:t>
      </w:r>
      <w:r w:rsidR="00956D7F">
        <w:tab/>
      </w:r>
    </w:p>
    <w:p w:rsidR="00182C1C" w:rsidRDefault="00182C1C" w:rsidP="00EC24CF">
      <w:pPr>
        <w:ind w:left="576"/>
      </w:pPr>
    </w:p>
    <w:p w:rsidR="00182C1C" w:rsidRDefault="00182C1C" w:rsidP="00EC24CF">
      <w:pPr>
        <w:ind w:left="576"/>
      </w:pPr>
      <w:r w:rsidRPr="00182C1C">
        <w:t xml:space="preserve">Start </w:t>
      </w:r>
      <w:proofErr w:type="spellStart"/>
      <w:r w:rsidRPr="00182C1C">
        <w:t>MongoDB</w:t>
      </w:r>
      <w:proofErr w:type="spellEnd"/>
      <w:r w:rsidRPr="00182C1C">
        <w:t xml:space="preserve"> with --</w:t>
      </w:r>
      <w:proofErr w:type="spellStart"/>
      <w:r w:rsidRPr="00182C1C">
        <w:t>auth</w:t>
      </w:r>
      <w:proofErr w:type="spellEnd"/>
      <w:r w:rsidRPr="00182C1C">
        <w:t xml:space="preserve"> option, now, </w:t>
      </w:r>
      <w:proofErr w:type="spellStart"/>
      <w:r w:rsidRPr="00182C1C">
        <w:t>MongoDB</w:t>
      </w:r>
      <w:proofErr w:type="spellEnd"/>
      <w:r w:rsidRPr="00182C1C">
        <w:t xml:space="preserve"> need username and password to perform any database / collection operations.</w:t>
      </w:r>
    </w:p>
    <w:p w:rsidR="00182C1C" w:rsidRDefault="00182C1C" w:rsidP="00EC24CF">
      <w:pPr>
        <w:ind w:left="576"/>
      </w:pPr>
    </w:p>
    <w:p w:rsidR="00757492" w:rsidRDefault="00182C1C" w:rsidP="00EC24CF">
      <w:pPr>
        <w:ind w:left="576"/>
      </w:pPr>
      <w:r>
        <w:rPr>
          <w:noProof/>
        </w:rPr>
        <w:drawing>
          <wp:inline distT="0" distB="0" distL="0" distR="0" wp14:anchorId="3ED87AED" wp14:editId="57EE0F21">
            <wp:extent cx="5943600" cy="1128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4F5">
        <w:t xml:space="preserve">    </w:t>
      </w:r>
    </w:p>
    <w:p w:rsidR="00182C1C" w:rsidRDefault="00182C1C" w:rsidP="00EC24CF">
      <w:pPr>
        <w:ind w:left="576"/>
      </w:pPr>
    </w:p>
    <w:p w:rsidR="00182C1C" w:rsidRPr="00182C1C" w:rsidRDefault="00182C1C" w:rsidP="00182C1C">
      <w:pPr>
        <w:rPr>
          <w:rFonts w:ascii="Times New Roman" w:hAnsi="Times New Roman" w:cs="Times New Roman"/>
          <w:vanish/>
          <w:sz w:val="24"/>
          <w:szCs w:val="24"/>
        </w:rPr>
      </w:pPr>
      <w:r w:rsidRPr="00182C1C">
        <w:rPr>
          <w:rFonts w:ascii="Times New Roman" w:hAnsi="Times New Roman" w:cs="Times New Roman"/>
          <w:vanish/>
          <w:sz w:val="24"/>
          <w:szCs w:val="24"/>
        </w:rPr>
        <w:softHyphen/>
        <w:t xml:space="preserve"> </w:t>
      </w:r>
    </w:p>
    <w:p w:rsidR="00182C1C" w:rsidRDefault="00182C1C" w:rsidP="00EC24CF">
      <w:pPr>
        <w:ind w:left="576"/>
      </w:pPr>
      <w:r w:rsidRPr="00182C1C">
        <w:t>Later, we need to connect to the database “</w:t>
      </w:r>
      <w:proofErr w:type="spellStart"/>
      <w:r>
        <w:t>ashishdb</w:t>
      </w:r>
      <w:proofErr w:type="spellEnd"/>
      <w:r w:rsidRPr="00182C1C">
        <w:t>”, so add a user for testing later.</w:t>
      </w:r>
    </w:p>
    <w:p w:rsidR="00034C92" w:rsidRDefault="00034C92" w:rsidP="00EC24CF">
      <w:pPr>
        <w:ind w:left="576"/>
      </w:pPr>
    </w:p>
    <w:p w:rsidR="00034C92" w:rsidRDefault="00034C92" w:rsidP="00EC24CF">
      <w:pPr>
        <w:ind w:left="576"/>
      </w:pPr>
      <w:r>
        <w:lastRenderedPageBreak/>
        <w:t>Now connect to the admin database and create one “</w:t>
      </w:r>
      <w:proofErr w:type="spellStart"/>
      <w:r>
        <w:t>siteUserAdmin</w:t>
      </w:r>
      <w:proofErr w:type="spellEnd"/>
      <w:r>
        <w:t xml:space="preserve">” </w:t>
      </w:r>
      <w:proofErr w:type="gramStart"/>
      <w:r>
        <w:t>user  as</w:t>
      </w:r>
      <w:proofErr w:type="gramEnd"/>
      <w:r>
        <w:t xml:space="preserve"> shown in the below </w:t>
      </w:r>
      <w:proofErr w:type="spellStart"/>
      <w:r>
        <w:t>acrennshot</w:t>
      </w:r>
      <w:proofErr w:type="spellEnd"/>
      <w:r>
        <w:t>.</w:t>
      </w:r>
    </w:p>
    <w:p w:rsidR="00182C1C" w:rsidRDefault="00182C1C" w:rsidP="00EC24CF">
      <w:pPr>
        <w:ind w:left="576"/>
      </w:pPr>
    </w:p>
    <w:p w:rsidR="00182C1C" w:rsidRDefault="00182C1C" w:rsidP="00EC24CF">
      <w:pPr>
        <w:ind w:left="576"/>
      </w:pPr>
      <w:r>
        <w:rPr>
          <w:noProof/>
        </w:rPr>
        <w:drawing>
          <wp:inline distT="0" distB="0" distL="0" distR="0" wp14:anchorId="77674FA3" wp14:editId="51670A3D">
            <wp:extent cx="5943600" cy="4301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1C" w:rsidRDefault="00182C1C" w:rsidP="00EC24CF">
      <w:pPr>
        <w:ind w:left="576"/>
      </w:pPr>
    </w:p>
    <w:p w:rsidR="00034C92" w:rsidRDefault="00034C92" w:rsidP="00EC24CF">
      <w:pPr>
        <w:ind w:left="576"/>
      </w:pPr>
    </w:p>
    <w:p w:rsidR="000611AB" w:rsidRDefault="000611AB" w:rsidP="00EC24CF">
      <w:pPr>
        <w:ind w:left="576"/>
      </w:pPr>
      <w:r>
        <w:t>Try to run the example as java application   . Following output will come on the console.</w:t>
      </w:r>
    </w:p>
    <w:p w:rsidR="000611AB" w:rsidRDefault="000611AB" w:rsidP="00EC24CF">
      <w:pPr>
        <w:ind w:left="576"/>
      </w:pPr>
    </w:p>
    <w:p w:rsidR="000611AB" w:rsidRDefault="000611AB" w:rsidP="00EC24CF">
      <w:pPr>
        <w:ind w:left="576"/>
      </w:pPr>
    </w:p>
    <w:p w:rsidR="00182C1C" w:rsidRDefault="00182C1C" w:rsidP="00EC24CF">
      <w:pPr>
        <w:ind w:left="576"/>
      </w:pPr>
      <w:r>
        <w:rPr>
          <w:noProof/>
        </w:rPr>
        <w:drawing>
          <wp:inline distT="0" distB="0" distL="0" distR="0" wp14:anchorId="5F4C149A" wp14:editId="386C8098">
            <wp:extent cx="3209925" cy="94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6B" w:rsidRDefault="00702C6B" w:rsidP="00EC24CF">
      <w:pPr>
        <w:ind w:left="576"/>
      </w:pPr>
    </w:p>
    <w:p w:rsidR="00034C92" w:rsidRDefault="00034C92" w:rsidP="00EC24CF">
      <w:pPr>
        <w:ind w:left="576"/>
      </w:pPr>
      <w:r>
        <w:t>Now connect to the “</w:t>
      </w:r>
      <w:proofErr w:type="spellStart"/>
      <w:r>
        <w:t>ashishdb</w:t>
      </w:r>
      <w:proofErr w:type="spellEnd"/>
      <w:proofErr w:type="gramStart"/>
      <w:r>
        <w:t>” .</w:t>
      </w:r>
      <w:proofErr w:type="gramEnd"/>
      <w:r>
        <w:t xml:space="preserve"> Perform the authentication   </w:t>
      </w:r>
      <w:proofErr w:type="spellStart"/>
      <w:proofErr w:type="gramStart"/>
      <w:r w:rsidRPr="00034C92">
        <w:rPr>
          <w:b/>
          <w:i/>
        </w:rPr>
        <w:t>db.auth</w:t>
      </w:r>
      <w:proofErr w:type="spellEnd"/>
      <w:r w:rsidRPr="00034C92">
        <w:rPr>
          <w:b/>
          <w:i/>
        </w:rPr>
        <w:t>(</w:t>
      </w:r>
      <w:proofErr w:type="gramEnd"/>
      <w:r w:rsidRPr="00034C92">
        <w:rPr>
          <w:b/>
          <w:i/>
        </w:rPr>
        <w:t>"</w:t>
      </w:r>
      <w:proofErr w:type="spellStart"/>
      <w:r w:rsidRPr="00034C92">
        <w:rPr>
          <w:b/>
          <w:i/>
        </w:rPr>
        <w:t>siteUserAdmin</w:t>
      </w:r>
      <w:proofErr w:type="spellEnd"/>
      <w:r w:rsidRPr="00034C92">
        <w:rPr>
          <w:b/>
          <w:i/>
        </w:rPr>
        <w:t>","password")</w:t>
      </w:r>
      <w:r w:rsidRPr="00034C92">
        <w:t xml:space="preserve"> </w:t>
      </w:r>
      <w:r>
        <w:t>(</w:t>
      </w:r>
      <w:r w:rsidRPr="00034C92">
        <w:t>1 means succeed, 0 means failed</w:t>
      </w:r>
      <w:r>
        <w:t>). Create one user in “</w:t>
      </w:r>
      <w:proofErr w:type="spellStart"/>
      <w:r>
        <w:t>ashishdb</w:t>
      </w:r>
      <w:proofErr w:type="spellEnd"/>
      <w:proofErr w:type="gramStart"/>
      <w:r>
        <w:t>”  .</w:t>
      </w:r>
      <w:proofErr w:type="gramEnd"/>
      <w:r>
        <w:t xml:space="preserve">  </w:t>
      </w:r>
    </w:p>
    <w:p w:rsidR="00034C92" w:rsidRDefault="00034C92" w:rsidP="00EC24CF">
      <w:pPr>
        <w:ind w:left="576"/>
      </w:pPr>
      <w:r>
        <w:t xml:space="preserve">Below snapshot shows the </w:t>
      </w:r>
      <w:proofErr w:type="gramStart"/>
      <w:r>
        <w:t>steps .</w:t>
      </w:r>
      <w:proofErr w:type="gramEnd"/>
    </w:p>
    <w:p w:rsidR="00702C6B" w:rsidRDefault="00702C6B" w:rsidP="00EC24CF">
      <w:pPr>
        <w:ind w:left="576"/>
      </w:pPr>
      <w:r>
        <w:rPr>
          <w:noProof/>
        </w:rPr>
        <w:lastRenderedPageBreak/>
        <w:drawing>
          <wp:inline distT="0" distB="0" distL="0" distR="0" wp14:anchorId="7DC9BBA8" wp14:editId="215BDCE3">
            <wp:extent cx="5943600" cy="3651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6B" w:rsidRDefault="00702C6B" w:rsidP="00EC24CF">
      <w:pPr>
        <w:ind w:left="576"/>
      </w:pPr>
    </w:p>
    <w:p w:rsidR="000611AB" w:rsidRDefault="000611AB" w:rsidP="000611AB">
      <w:pPr>
        <w:ind w:left="576"/>
      </w:pPr>
      <w:r>
        <w:t xml:space="preserve">Again run the example as java </w:t>
      </w:r>
      <w:proofErr w:type="gramStart"/>
      <w:r>
        <w:t>application .</w:t>
      </w:r>
      <w:proofErr w:type="gramEnd"/>
      <w:r>
        <w:t xml:space="preserve"> Following output will come on the console. This time login is successful</w:t>
      </w:r>
    </w:p>
    <w:p w:rsidR="000611AB" w:rsidRDefault="000611AB" w:rsidP="000611AB">
      <w:r>
        <w:t>.</w:t>
      </w:r>
    </w:p>
    <w:p w:rsidR="000611AB" w:rsidRDefault="000611AB" w:rsidP="00EC24CF">
      <w:pPr>
        <w:ind w:left="576"/>
      </w:pPr>
    </w:p>
    <w:p w:rsidR="00702C6B" w:rsidRDefault="00702C6B" w:rsidP="00EC24CF">
      <w:pPr>
        <w:ind w:left="576"/>
      </w:pPr>
      <w:r>
        <w:rPr>
          <w:noProof/>
        </w:rPr>
        <w:drawing>
          <wp:inline distT="0" distB="0" distL="0" distR="0" wp14:anchorId="646745E8" wp14:editId="1AFA8862">
            <wp:extent cx="4438650" cy="1304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6B" w:rsidRDefault="00702C6B" w:rsidP="00EC24CF">
      <w:pPr>
        <w:ind w:left="576"/>
      </w:pPr>
    </w:p>
    <w:p w:rsidR="005E2810" w:rsidRDefault="00757492" w:rsidP="00757492">
      <w:pPr>
        <w:pStyle w:val="Heading2"/>
      </w:pPr>
      <w:r w:rsidRPr="00757492">
        <w:t>MongoInsertDocs.java</w:t>
      </w:r>
      <w:r>
        <w:tab/>
      </w:r>
      <w:r w:rsidR="00AF34F5">
        <w:t xml:space="preserve">    </w:t>
      </w:r>
    </w:p>
    <w:p w:rsidR="001D723C" w:rsidRDefault="001D723C" w:rsidP="001D723C">
      <w:pPr>
        <w:ind w:left="576"/>
      </w:pPr>
      <w:r w:rsidRPr="001D723C">
        <w:t xml:space="preserve">In this </w:t>
      </w:r>
      <w:r>
        <w:t>example</w:t>
      </w:r>
      <w:r w:rsidRPr="001D723C">
        <w:t xml:space="preserve">, </w:t>
      </w:r>
      <w:proofErr w:type="gramStart"/>
      <w:r>
        <w:t>We</w:t>
      </w:r>
      <w:proofErr w:type="gramEnd"/>
      <w:r>
        <w:t xml:space="preserve"> have inserted the </w:t>
      </w:r>
      <w:r w:rsidR="008E71F6">
        <w:t xml:space="preserve">below </w:t>
      </w:r>
      <w:r>
        <w:t xml:space="preserve">JSON data in four ways </w:t>
      </w:r>
      <w:r w:rsidRPr="001D723C">
        <w:t xml:space="preserve">via Java </w:t>
      </w:r>
      <w:proofErr w:type="spellStart"/>
      <w:r w:rsidRPr="001D723C">
        <w:t>MongoDB</w:t>
      </w:r>
      <w:proofErr w:type="spellEnd"/>
      <w:r w:rsidRPr="001D723C">
        <w:t xml:space="preserve"> API.</w:t>
      </w:r>
    </w:p>
    <w:p w:rsidR="001D723C" w:rsidRDefault="001D723C" w:rsidP="001D723C">
      <w:pPr>
        <w:ind w:left="576"/>
      </w:pPr>
    </w:p>
    <w:p w:rsidR="001D723C" w:rsidRDefault="00AF1795" w:rsidP="001D723C">
      <w:pPr>
        <w:ind w:left="576"/>
      </w:pPr>
      <w:r>
        <w:rPr>
          <w:noProof/>
        </w:rPr>
        <w:drawing>
          <wp:inline distT="0" distB="0" distL="0" distR="0" wp14:anchorId="731216C8" wp14:editId="1800EB06">
            <wp:extent cx="2619375" cy="161298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3C" w:rsidRDefault="001D723C" w:rsidP="001D723C">
      <w:pPr>
        <w:ind w:left="576"/>
      </w:pPr>
    </w:p>
    <w:p w:rsidR="001D723C" w:rsidRDefault="009C7D6A" w:rsidP="001D723C">
      <w:pPr>
        <w:ind w:left="576"/>
      </w:pPr>
      <w:r>
        <w:lastRenderedPageBreak/>
        <w:t>Below is the screenshot of the console output.</w:t>
      </w:r>
    </w:p>
    <w:p w:rsidR="009C7D6A" w:rsidRDefault="009C7D6A" w:rsidP="001D723C">
      <w:pPr>
        <w:ind w:left="576"/>
      </w:pPr>
    </w:p>
    <w:p w:rsidR="001D723C" w:rsidRDefault="00AF1795" w:rsidP="001D723C">
      <w:pPr>
        <w:ind w:left="576"/>
      </w:pPr>
      <w:r>
        <w:rPr>
          <w:noProof/>
        </w:rPr>
        <w:drawing>
          <wp:inline distT="0" distB="0" distL="0" distR="0" wp14:anchorId="542BA772" wp14:editId="50046128">
            <wp:extent cx="5943600" cy="1431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3C" w:rsidRDefault="001D723C" w:rsidP="001D723C">
      <w:pPr>
        <w:ind w:left="576"/>
      </w:pPr>
    </w:p>
    <w:p w:rsidR="001D723C" w:rsidRDefault="001D723C" w:rsidP="001D723C">
      <w:pPr>
        <w:ind w:left="576"/>
      </w:pPr>
    </w:p>
    <w:p w:rsidR="009C7D6A" w:rsidRDefault="009C7D6A" w:rsidP="009C7D6A">
      <w:pPr>
        <w:ind w:firstLine="576"/>
      </w:pPr>
      <w:r>
        <w:t>Below snapshot shows the document</w:t>
      </w:r>
      <w:r w:rsidRPr="00FD4BEE">
        <w:t xml:space="preserve"> that </w:t>
      </w:r>
      <w:r>
        <w:t>is</w:t>
      </w:r>
      <w:r w:rsidRPr="00FD4BEE">
        <w:t xml:space="preserve">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1D723C" w:rsidRDefault="001D723C" w:rsidP="001D723C">
      <w:pPr>
        <w:ind w:left="576"/>
      </w:pPr>
    </w:p>
    <w:p w:rsidR="001D723C" w:rsidRDefault="001D723C" w:rsidP="001D723C">
      <w:pPr>
        <w:ind w:left="576"/>
      </w:pPr>
    </w:p>
    <w:p w:rsidR="001D723C" w:rsidRDefault="00AF1795" w:rsidP="001D723C">
      <w:pPr>
        <w:ind w:left="576"/>
      </w:pPr>
      <w:r>
        <w:rPr>
          <w:noProof/>
        </w:rPr>
        <w:drawing>
          <wp:inline distT="0" distB="0" distL="0" distR="0" wp14:anchorId="4E4DC216" wp14:editId="4271EEFE">
            <wp:extent cx="5943600" cy="1176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3C" w:rsidRDefault="001D723C" w:rsidP="001D723C">
      <w:pPr>
        <w:ind w:left="576"/>
      </w:pPr>
    </w:p>
    <w:p w:rsidR="001D723C" w:rsidRDefault="001D723C" w:rsidP="001D723C">
      <w:pPr>
        <w:ind w:left="576"/>
      </w:pPr>
    </w:p>
    <w:p w:rsidR="001D723C" w:rsidRDefault="001D723C" w:rsidP="001D723C">
      <w:pPr>
        <w:ind w:left="576"/>
      </w:pPr>
    </w:p>
    <w:p w:rsidR="00757492" w:rsidRDefault="00757492" w:rsidP="001D723C">
      <w:pPr>
        <w:pStyle w:val="Heading2"/>
      </w:pPr>
      <w:r w:rsidRPr="00757492">
        <w:t>MongoSaveImage.java</w:t>
      </w:r>
      <w:r>
        <w:tab/>
      </w:r>
      <w:r>
        <w:tab/>
      </w:r>
    </w:p>
    <w:p w:rsidR="000C164E" w:rsidRPr="0009738E" w:rsidRDefault="000C164E" w:rsidP="0009738E">
      <w:pPr>
        <w:ind w:left="576"/>
        <w:jc w:val="both"/>
      </w:pPr>
      <w:r w:rsidRPr="0009738E">
        <w:t xml:space="preserve">This example explains how to save image file in the </w:t>
      </w:r>
      <w:proofErr w:type="spellStart"/>
      <w:proofErr w:type="gramStart"/>
      <w:r w:rsidRPr="0009738E">
        <w:t>MongoDB</w:t>
      </w:r>
      <w:proofErr w:type="spellEnd"/>
      <w:r w:rsidRPr="0009738E">
        <w:t xml:space="preserve"> .</w:t>
      </w:r>
      <w:proofErr w:type="gramEnd"/>
      <w:r w:rsidRPr="0009738E">
        <w:t xml:space="preserve">  We can save </w:t>
      </w:r>
      <w:proofErr w:type="gramStart"/>
      <w:r w:rsidRPr="0009738E">
        <w:t>image ,</w:t>
      </w:r>
      <w:proofErr w:type="gramEnd"/>
      <w:r w:rsidRPr="0009738E">
        <w:t xml:space="preserve"> get the image , print all the saved images , save the image on our local machine from DB and delete the image from the DB .</w:t>
      </w:r>
    </w:p>
    <w:p w:rsidR="000C164E" w:rsidRDefault="000C164E" w:rsidP="0009738E">
      <w:pPr>
        <w:ind w:left="576"/>
        <w:jc w:val="both"/>
        <w:rPr>
          <w:rFonts w:cs="Consolas"/>
          <w:color w:val="000000"/>
        </w:rPr>
      </w:pPr>
      <w:r w:rsidRPr="0009738E">
        <w:t>In this example we have used “</w:t>
      </w:r>
      <w:proofErr w:type="spellStart"/>
      <w:r w:rsidRPr="0009738E">
        <w:rPr>
          <w:b/>
        </w:rPr>
        <w:t>GridFS</w:t>
      </w:r>
      <w:proofErr w:type="spellEnd"/>
      <w:r w:rsidRPr="0009738E">
        <w:t xml:space="preserve">” class for creating one name </w:t>
      </w:r>
      <w:proofErr w:type="gramStart"/>
      <w:r w:rsidRPr="0009738E">
        <w:t>space ,</w:t>
      </w:r>
      <w:proofErr w:type="gramEnd"/>
      <w:r w:rsidRPr="0009738E">
        <w:t xml:space="preserve"> “</w:t>
      </w:r>
      <w:proofErr w:type="spellStart"/>
      <w:r w:rsidRPr="0009738E">
        <w:rPr>
          <w:rFonts w:cs="Consolas"/>
          <w:b/>
          <w:color w:val="000000"/>
        </w:rPr>
        <w:t>GridFSInputFile</w:t>
      </w:r>
      <w:proofErr w:type="spellEnd"/>
      <w:r w:rsidRPr="0009738E">
        <w:rPr>
          <w:rFonts w:cs="Consolas"/>
          <w:color w:val="000000"/>
        </w:rPr>
        <w:t xml:space="preserve">” </w:t>
      </w:r>
      <w:r w:rsidR="0009738E" w:rsidRPr="0009738E">
        <w:rPr>
          <w:rFonts w:cs="Consolas"/>
          <w:color w:val="000000"/>
        </w:rPr>
        <w:t xml:space="preserve">class </w:t>
      </w:r>
      <w:r w:rsidRPr="0009738E">
        <w:rPr>
          <w:rFonts w:cs="Consolas"/>
          <w:color w:val="000000"/>
        </w:rPr>
        <w:t>for saving the image under the</w:t>
      </w:r>
      <w:r w:rsidR="0009738E" w:rsidRPr="0009738E">
        <w:rPr>
          <w:rFonts w:cs="Consolas"/>
          <w:color w:val="000000"/>
        </w:rPr>
        <w:t xml:space="preserve"> one</w:t>
      </w:r>
      <w:r w:rsidRPr="0009738E">
        <w:rPr>
          <w:rFonts w:cs="Consolas"/>
          <w:color w:val="000000"/>
        </w:rPr>
        <w:t xml:space="preserve"> name space and “</w:t>
      </w:r>
      <w:proofErr w:type="spellStart"/>
      <w:r w:rsidRPr="0009738E">
        <w:rPr>
          <w:rFonts w:cs="Consolas"/>
          <w:b/>
          <w:color w:val="000000"/>
        </w:rPr>
        <w:t>GridFSDBFile</w:t>
      </w:r>
      <w:proofErr w:type="spellEnd"/>
      <w:r w:rsidRPr="0009738E">
        <w:rPr>
          <w:rFonts w:cs="Consolas"/>
          <w:color w:val="000000"/>
        </w:rPr>
        <w:t xml:space="preserve">” </w:t>
      </w:r>
      <w:r w:rsidR="0009738E" w:rsidRPr="0009738E">
        <w:rPr>
          <w:rFonts w:cs="Consolas"/>
          <w:color w:val="000000"/>
        </w:rPr>
        <w:t xml:space="preserve">class </w:t>
      </w:r>
      <w:r w:rsidRPr="0009738E">
        <w:rPr>
          <w:rFonts w:cs="Consolas"/>
          <w:color w:val="000000"/>
        </w:rPr>
        <w:t xml:space="preserve">for </w:t>
      </w:r>
      <w:r w:rsidR="0009738E" w:rsidRPr="0009738E">
        <w:rPr>
          <w:rFonts w:cs="Consolas"/>
          <w:color w:val="000000"/>
        </w:rPr>
        <w:t>getting the image file from the same name space .</w:t>
      </w:r>
    </w:p>
    <w:p w:rsidR="0009738E" w:rsidRDefault="0009738E" w:rsidP="0009738E">
      <w:pPr>
        <w:ind w:left="576"/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>Below is the console output after running the example.</w:t>
      </w:r>
    </w:p>
    <w:p w:rsidR="0009738E" w:rsidRDefault="0009738E" w:rsidP="0009738E">
      <w:pPr>
        <w:ind w:left="576"/>
        <w:jc w:val="both"/>
        <w:rPr>
          <w:rFonts w:cs="Consolas"/>
          <w:color w:val="000000"/>
        </w:rPr>
      </w:pPr>
    </w:p>
    <w:p w:rsidR="0009738E" w:rsidRDefault="0009738E" w:rsidP="0009738E">
      <w:pPr>
        <w:ind w:left="576"/>
        <w:jc w:val="both"/>
        <w:rPr>
          <w:rFonts w:cs="Consolas"/>
          <w:color w:val="000000"/>
        </w:rPr>
      </w:pPr>
    </w:p>
    <w:p w:rsidR="0009738E" w:rsidRDefault="0009738E" w:rsidP="0009738E">
      <w:pPr>
        <w:ind w:left="576"/>
        <w:jc w:val="both"/>
      </w:pPr>
      <w:r>
        <w:rPr>
          <w:noProof/>
        </w:rPr>
        <w:drawing>
          <wp:inline distT="0" distB="0" distL="0" distR="0" wp14:anchorId="6C327AE8" wp14:editId="4C20B497">
            <wp:extent cx="59436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8E" w:rsidRDefault="0009738E" w:rsidP="0009738E">
      <w:pPr>
        <w:ind w:left="576"/>
        <w:jc w:val="both"/>
      </w:pPr>
    </w:p>
    <w:p w:rsidR="0009738E" w:rsidRDefault="0009738E" w:rsidP="0009738E">
      <w:pPr>
        <w:ind w:left="576"/>
        <w:jc w:val="both"/>
      </w:pPr>
    </w:p>
    <w:p w:rsidR="0009738E" w:rsidRDefault="0009738E" w:rsidP="0009738E">
      <w:pPr>
        <w:ind w:firstLine="576"/>
      </w:pPr>
      <w:r>
        <w:lastRenderedPageBreak/>
        <w:t xml:space="preserve">Below snapshot shows the image </w:t>
      </w:r>
      <w:proofErr w:type="gramStart"/>
      <w:r>
        <w:t xml:space="preserve">file </w:t>
      </w:r>
      <w:r w:rsidRPr="00FD4BEE">
        <w:t xml:space="preserve"> that</w:t>
      </w:r>
      <w:proofErr w:type="gramEnd"/>
      <w:r w:rsidRPr="00FD4BEE">
        <w:t xml:space="preserve"> </w:t>
      </w:r>
      <w:r>
        <w:t>is</w:t>
      </w:r>
      <w:r w:rsidRPr="00FD4BEE">
        <w:t xml:space="preserve">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09738E" w:rsidRDefault="0009738E" w:rsidP="0009738E">
      <w:pPr>
        <w:ind w:left="576"/>
        <w:jc w:val="both"/>
      </w:pPr>
    </w:p>
    <w:p w:rsidR="0009738E" w:rsidRPr="0009738E" w:rsidRDefault="008972AD" w:rsidP="0009738E">
      <w:pPr>
        <w:ind w:left="576"/>
        <w:jc w:val="both"/>
      </w:pPr>
      <w:r>
        <w:rPr>
          <w:noProof/>
        </w:rPr>
        <w:drawing>
          <wp:inline distT="0" distB="0" distL="0" distR="0" wp14:anchorId="49ED8B62" wp14:editId="2D4D496D">
            <wp:extent cx="5943600" cy="174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92" w:rsidRDefault="00757492" w:rsidP="00757492">
      <w:pPr>
        <w:pStyle w:val="Heading2"/>
      </w:pPr>
      <w:r w:rsidRPr="00757492">
        <w:t>MongoFindTest.java</w:t>
      </w:r>
      <w:r>
        <w:tab/>
      </w:r>
    </w:p>
    <w:p w:rsidR="00BD514B" w:rsidRDefault="00BD514B" w:rsidP="00BD514B">
      <w:pPr>
        <w:ind w:left="576"/>
        <w:jc w:val="both"/>
      </w:pPr>
      <w:r w:rsidRPr="0009738E">
        <w:t xml:space="preserve">This example explains how to </w:t>
      </w:r>
      <w:r>
        <w:t>inse</w:t>
      </w:r>
      <w:r w:rsidR="0016382D">
        <w:t xml:space="preserve">rt and find document data in </w:t>
      </w:r>
      <w:proofErr w:type="spellStart"/>
      <w:r w:rsidR="0016382D">
        <w:t>Mon</w:t>
      </w:r>
      <w:r>
        <w:t>goDB</w:t>
      </w:r>
      <w:proofErr w:type="spellEnd"/>
      <w:r>
        <w:t>.</w:t>
      </w:r>
    </w:p>
    <w:p w:rsidR="00BD514B" w:rsidRDefault="00BD514B" w:rsidP="00BD514B">
      <w:pPr>
        <w:ind w:left="576"/>
        <w:jc w:val="both"/>
      </w:pPr>
      <w:r>
        <w:t>By running the example below will be console output.</w:t>
      </w:r>
    </w:p>
    <w:p w:rsidR="00BD514B" w:rsidRDefault="00BD514B" w:rsidP="00BD514B">
      <w:pPr>
        <w:ind w:left="576"/>
        <w:jc w:val="both"/>
      </w:pPr>
    </w:p>
    <w:p w:rsidR="00BD514B" w:rsidRPr="0009738E" w:rsidRDefault="00BD514B" w:rsidP="00BD514B">
      <w:pPr>
        <w:ind w:left="576"/>
        <w:jc w:val="both"/>
      </w:pPr>
      <w:r>
        <w:rPr>
          <w:noProof/>
        </w:rPr>
        <w:drawing>
          <wp:inline distT="0" distB="0" distL="0" distR="0" wp14:anchorId="247315E1" wp14:editId="6E1B2995">
            <wp:extent cx="5067300" cy="2143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4B" w:rsidRDefault="00BD514B" w:rsidP="00BD514B">
      <w:pPr>
        <w:ind w:left="576"/>
      </w:pPr>
    </w:p>
    <w:p w:rsidR="00BD514B" w:rsidRDefault="00BD514B" w:rsidP="00BD514B">
      <w:pPr>
        <w:ind w:left="576"/>
      </w:pPr>
      <w:r>
        <w:t xml:space="preserve">Below snapshot shows the document data with some random values of </w:t>
      </w:r>
      <w:proofErr w:type="gramStart"/>
      <w:r w:rsidR="00702A3D">
        <w:t>‘</w:t>
      </w:r>
      <w:r>
        <w:t>x</w:t>
      </w:r>
      <w:r w:rsidR="00702A3D">
        <w:t>’</w:t>
      </w:r>
      <w:r>
        <w:t xml:space="preserve"> </w:t>
      </w:r>
      <w:r w:rsidRPr="00FD4BEE">
        <w:t xml:space="preserve"> that</w:t>
      </w:r>
      <w:proofErr w:type="gramEnd"/>
      <w:r w:rsidRPr="00FD4BEE">
        <w:t xml:space="preserve"> </w:t>
      </w:r>
      <w:r>
        <w:t>is</w:t>
      </w:r>
      <w:r w:rsidRPr="00FD4BEE">
        <w:t xml:space="preserve">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BD514B" w:rsidRDefault="00BD514B" w:rsidP="00BD514B">
      <w:pPr>
        <w:ind w:left="576"/>
      </w:pPr>
    </w:p>
    <w:p w:rsidR="00BD514B" w:rsidRPr="00BD514B" w:rsidRDefault="00BD514B" w:rsidP="00BD514B">
      <w:pPr>
        <w:ind w:left="576"/>
      </w:pPr>
      <w:r>
        <w:rPr>
          <w:noProof/>
        </w:rPr>
        <w:drawing>
          <wp:inline distT="0" distB="0" distL="0" distR="0" wp14:anchorId="338A0507" wp14:editId="17FED4E8">
            <wp:extent cx="5610225" cy="270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92" w:rsidRDefault="00757492" w:rsidP="00757492">
      <w:pPr>
        <w:pStyle w:val="Heading2"/>
      </w:pPr>
      <w:r w:rsidRPr="00757492">
        <w:lastRenderedPageBreak/>
        <w:t>MongoFindCriteriaTest.java</w:t>
      </w:r>
      <w:r>
        <w:tab/>
      </w:r>
    </w:p>
    <w:p w:rsidR="0016382D" w:rsidRDefault="0016382D" w:rsidP="0016382D">
      <w:pPr>
        <w:ind w:left="576"/>
        <w:jc w:val="both"/>
      </w:pPr>
      <w:r w:rsidRPr="0009738E">
        <w:t xml:space="preserve">This example explains how to </w:t>
      </w:r>
      <w:r>
        <w:t xml:space="preserve">find the document data based on some criteria from   </w:t>
      </w:r>
      <w:proofErr w:type="spellStart"/>
      <w:r>
        <w:t>MongoDB</w:t>
      </w:r>
      <w:proofErr w:type="spellEnd"/>
      <w:r>
        <w:t>.</w:t>
      </w:r>
    </w:p>
    <w:p w:rsidR="00702A3D" w:rsidRDefault="00702A3D" w:rsidP="0016382D">
      <w:pPr>
        <w:ind w:left="576"/>
        <w:jc w:val="both"/>
      </w:pPr>
      <w:r>
        <w:t xml:space="preserve">Below is the criteria for inserting </w:t>
      </w:r>
      <w:proofErr w:type="gramStart"/>
      <w:r>
        <w:t>and  finding</w:t>
      </w:r>
      <w:proofErr w:type="gramEnd"/>
      <w:r>
        <w:t xml:space="preserve"> the document :</w:t>
      </w:r>
    </w:p>
    <w:p w:rsidR="00702A3D" w:rsidRDefault="00702A3D" w:rsidP="0016382D">
      <w:pPr>
        <w:ind w:left="576"/>
        <w:jc w:val="both"/>
      </w:pPr>
    </w:p>
    <w:p w:rsidR="00702A3D" w:rsidRDefault="00702A3D" w:rsidP="0016382D">
      <w:pPr>
        <w:ind w:left="576"/>
        <w:jc w:val="both"/>
      </w:pPr>
      <w:r>
        <w:rPr>
          <w:noProof/>
        </w:rPr>
        <w:drawing>
          <wp:inline distT="0" distB="0" distL="0" distR="0" wp14:anchorId="15010FA4" wp14:editId="7AD7110B">
            <wp:extent cx="531495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D" w:rsidRDefault="00702A3D" w:rsidP="0016382D">
      <w:pPr>
        <w:ind w:left="576"/>
        <w:jc w:val="both"/>
      </w:pPr>
    </w:p>
    <w:p w:rsidR="0016382D" w:rsidRDefault="0016382D" w:rsidP="0016382D">
      <w:pPr>
        <w:ind w:left="576"/>
        <w:jc w:val="both"/>
      </w:pPr>
      <w:r>
        <w:t>By running the example below will be console output.</w:t>
      </w:r>
    </w:p>
    <w:p w:rsidR="00702A3D" w:rsidRDefault="00702A3D" w:rsidP="0016382D">
      <w:pPr>
        <w:ind w:left="576"/>
        <w:jc w:val="both"/>
      </w:pPr>
    </w:p>
    <w:p w:rsidR="00702A3D" w:rsidRDefault="00702A3D" w:rsidP="0016382D">
      <w:pPr>
        <w:ind w:left="576"/>
        <w:jc w:val="both"/>
      </w:pPr>
      <w:r>
        <w:rPr>
          <w:noProof/>
        </w:rPr>
        <w:drawing>
          <wp:inline distT="0" distB="0" distL="0" distR="0" wp14:anchorId="53C12DA5" wp14:editId="3500F2C7">
            <wp:extent cx="5086350" cy="1962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2D" w:rsidRDefault="0016382D" w:rsidP="0016382D">
      <w:pPr>
        <w:ind w:left="576"/>
      </w:pPr>
    </w:p>
    <w:p w:rsidR="00702A3D" w:rsidRDefault="00702A3D" w:rsidP="00702A3D">
      <w:pPr>
        <w:ind w:left="576"/>
      </w:pPr>
      <w:r>
        <w:t xml:space="preserve">Below snapshot shows the document data with some random values of ‘x’ </w:t>
      </w:r>
      <w:proofErr w:type="gramStart"/>
      <w:r>
        <w:t>and  ‘y’</w:t>
      </w:r>
      <w:proofErr w:type="gramEnd"/>
      <w:r w:rsidRPr="00FD4BEE">
        <w:t xml:space="preserve"> that </w:t>
      </w:r>
      <w:r>
        <w:t>is</w:t>
      </w:r>
      <w:r w:rsidRPr="00FD4BEE">
        <w:t xml:space="preserve">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702A3D" w:rsidRDefault="00702A3D" w:rsidP="0016382D">
      <w:pPr>
        <w:ind w:left="576"/>
      </w:pPr>
    </w:p>
    <w:p w:rsidR="00702A3D" w:rsidRPr="0016382D" w:rsidRDefault="00702A3D" w:rsidP="0016382D">
      <w:pPr>
        <w:ind w:left="576"/>
      </w:pPr>
      <w:r>
        <w:rPr>
          <w:noProof/>
        </w:rPr>
        <w:drawing>
          <wp:inline distT="0" distB="0" distL="0" distR="0" wp14:anchorId="3FE19806" wp14:editId="4C91E9EF">
            <wp:extent cx="5524500" cy="3009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92" w:rsidRPr="00541BCF" w:rsidRDefault="00757492" w:rsidP="00757492">
      <w:pPr>
        <w:pStyle w:val="Heading2"/>
      </w:pPr>
      <w:r w:rsidRPr="00541BCF">
        <w:lastRenderedPageBreak/>
        <w:t>MongoFindAndModifyTest.java</w:t>
      </w:r>
      <w:r w:rsidRPr="00541BCF">
        <w:tab/>
      </w:r>
    </w:p>
    <w:p w:rsidR="00421A1A" w:rsidRDefault="00541BCF" w:rsidP="00541BCF">
      <w:pPr>
        <w:ind w:left="576"/>
        <w:jc w:val="both"/>
        <w:rPr>
          <w:rFonts w:ascii="Segoe UI" w:hAnsi="Segoe UI" w:cs="Segoe UI"/>
          <w:sz w:val="18"/>
          <w:szCs w:val="18"/>
        </w:rPr>
      </w:pPr>
      <w:r w:rsidRPr="00541BCF">
        <w:t>This example explains</w:t>
      </w:r>
      <w:r w:rsidRPr="00541BCF">
        <w:rPr>
          <w:rFonts w:ascii="Segoe UI" w:hAnsi="Segoe UI" w:cs="Segoe UI"/>
          <w:sz w:val="18"/>
          <w:szCs w:val="18"/>
        </w:rPr>
        <w:t xml:space="preserve"> how to a</w:t>
      </w:r>
      <w:r w:rsidR="00421A1A" w:rsidRPr="00541BCF">
        <w:rPr>
          <w:rFonts w:ascii="Segoe UI" w:hAnsi="Segoe UI" w:cs="Segoe UI"/>
          <w:sz w:val="18"/>
          <w:szCs w:val="18"/>
        </w:rPr>
        <w:t>tomically modify and return a single document</w:t>
      </w:r>
      <w:r w:rsidRPr="00541BCF">
        <w:rPr>
          <w:rFonts w:ascii="Segoe UI" w:hAnsi="Segoe UI" w:cs="Segoe UI"/>
          <w:sz w:val="18"/>
          <w:szCs w:val="18"/>
        </w:rPr>
        <w:t xml:space="preserve"> by using </w:t>
      </w:r>
      <w:proofErr w:type="spellStart"/>
      <w:proofErr w:type="gramStart"/>
      <w:r w:rsidRPr="00541BCF">
        <w:rPr>
          <w:rFonts w:ascii="Consolas" w:hAnsi="Consolas" w:cs="Consolas"/>
          <w:b/>
          <w:color w:val="000000"/>
        </w:rPr>
        <w:t>DBCollection.findAndModify</w:t>
      </w:r>
      <w:proofErr w:type="spellEnd"/>
      <w:r w:rsidRPr="00541BCF">
        <w:rPr>
          <w:rFonts w:ascii="Consolas" w:hAnsi="Consolas" w:cs="Consolas"/>
          <w:b/>
          <w:color w:val="000000"/>
        </w:rPr>
        <w:t>(</w:t>
      </w:r>
      <w:proofErr w:type="gramEnd"/>
      <w:r w:rsidRPr="00541BCF">
        <w:rPr>
          <w:rFonts w:ascii="Consolas" w:hAnsi="Consolas" w:cs="Consolas"/>
          <w:b/>
          <w:color w:val="000000"/>
        </w:rPr>
        <w:t>...)</w:t>
      </w:r>
      <w:r>
        <w:rPr>
          <w:rFonts w:ascii="Consolas" w:hAnsi="Consolas" w:cs="Consolas"/>
          <w:color w:val="000000"/>
        </w:rPr>
        <w:t xml:space="preserve"> method</w:t>
      </w:r>
      <w:r w:rsidR="00421A1A" w:rsidRPr="00541BCF">
        <w:rPr>
          <w:rFonts w:ascii="Segoe UI" w:hAnsi="Segoe UI" w:cs="Segoe UI"/>
          <w:sz w:val="18"/>
          <w:szCs w:val="18"/>
        </w:rPr>
        <w:t>. By default, the returned document does not include the modifications made on the update.</w:t>
      </w:r>
      <w:r>
        <w:rPr>
          <w:rFonts w:ascii="Segoe UI" w:hAnsi="Segoe UI" w:cs="Segoe UI"/>
          <w:sz w:val="18"/>
          <w:szCs w:val="18"/>
        </w:rPr>
        <w:t xml:space="preserve"> Below is the code snippet for the </w:t>
      </w:r>
      <w:proofErr w:type="gramStart"/>
      <w:r>
        <w:rPr>
          <w:rFonts w:ascii="Segoe UI" w:hAnsi="Segoe UI" w:cs="Segoe UI"/>
          <w:sz w:val="18"/>
          <w:szCs w:val="18"/>
        </w:rPr>
        <w:t>same .</w:t>
      </w:r>
      <w:proofErr w:type="gramEnd"/>
    </w:p>
    <w:p w:rsidR="00541BCF" w:rsidRDefault="00541BCF" w:rsidP="00541BCF">
      <w:pPr>
        <w:ind w:left="576"/>
        <w:jc w:val="both"/>
        <w:rPr>
          <w:rFonts w:ascii="Segoe UI" w:hAnsi="Segoe UI" w:cs="Segoe UI"/>
          <w:sz w:val="18"/>
          <w:szCs w:val="18"/>
        </w:rPr>
      </w:pPr>
    </w:p>
    <w:p w:rsidR="00541BCF" w:rsidRDefault="00541BCF" w:rsidP="00541BCF">
      <w:pPr>
        <w:ind w:left="576"/>
        <w:jc w:val="both"/>
      </w:pPr>
      <w:r>
        <w:rPr>
          <w:noProof/>
        </w:rPr>
        <w:drawing>
          <wp:inline distT="0" distB="0" distL="0" distR="0" wp14:anchorId="6C38CA9B" wp14:editId="72EBE75A">
            <wp:extent cx="5781675" cy="1247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CF" w:rsidRDefault="00541BCF" w:rsidP="00541BCF">
      <w:pPr>
        <w:ind w:left="576"/>
        <w:jc w:val="both"/>
      </w:pPr>
    </w:p>
    <w:p w:rsidR="00541BCF" w:rsidRDefault="00541BCF" w:rsidP="00541BCF">
      <w:pPr>
        <w:ind w:left="576"/>
        <w:jc w:val="both"/>
      </w:pPr>
      <w:r>
        <w:t>By running the example below will be console output.</w:t>
      </w:r>
    </w:p>
    <w:p w:rsidR="00541BCF" w:rsidRDefault="00541BCF" w:rsidP="00541BCF">
      <w:pPr>
        <w:ind w:left="576"/>
        <w:jc w:val="both"/>
      </w:pPr>
    </w:p>
    <w:p w:rsidR="00541BCF" w:rsidRDefault="00541BCF" w:rsidP="00541BCF">
      <w:pPr>
        <w:ind w:left="576"/>
        <w:jc w:val="both"/>
      </w:pPr>
      <w:r>
        <w:rPr>
          <w:noProof/>
        </w:rPr>
        <w:drawing>
          <wp:inline distT="0" distB="0" distL="0" distR="0" wp14:anchorId="3C7AEB9C" wp14:editId="65469208">
            <wp:extent cx="3533775" cy="1447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CF" w:rsidRDefault="00541BCF" w:rsidP="00541BCF">
      <w:pPr>
        <w:ind w:left="576"/>
        <w:jc w:val="both"/>
      </w:pPr>
    </w:p>
    <w:p w:rsidR="00541BCF" w:rsidRDefault="00541BCF" w:rsidP="00541BCF">
      <w:pPr>
        <w:ind w:left="576"/>
      </w:pPr>
      <w:r>
        <w:t xml:space="preserve">Below snapshot shows the document data with some random values of ‘x’ </w:t>
      </w:r>
      <w:proofErr w:type="gramStart"/>
      <w:r>
        <w:t>and  ‘y’</w:t>
      </w:r>
      <w:proofErr w:type="gramEnd"/>
      <w:r w:rsidRPr="00FD4BEE">
        <w:t xml:space="preserve"> that </w:t>
      </w:r>
      <w:r>
        <w:t>is</w:t>
      </w:r>
      <w:r w:rsidRPr="00FD4BEE">
        <w:t xml:space="preserve">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541BCF" w:rsidRDefault="00541BCF" w:rsidP="00541BCF">
      <w:pPr>
        <w:ind w:left="576"/>
        <w:jc w:val="both"/>
      </w:pPr>
    </w:p>
    <w:p w:rsidR="00541BCF" w:rsidRDefault="00541BCF" w:rsidP="00541BCF">
      <w:pPr>
        <w:ind w:left="576"/>
        <w:jc w:val="both"/>
      </w:pPr>
      <w:r>
        <w:rPr>
          <w:noProof/>
        </w:rPr>
        <w:drawing>
          <wp:inline distT="0" distB="0" distL="0" distR="0" wp14:anchorId="47961415" wp14:editId="3EE632CF">
            <wp:extent cx="5343525" cy="2257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CF" w:rsidRDefault="00541BCF" w:rsidP="00541BCF">
      <w:pPr>
        <w:ind w:left="576"/>
        <w:jc w:val="both"/>
      </w:pPr>
    </w:p>
    <w:p w:rsidR="00541BCF" w:rsidRDefault="00541BCF" w:rsidP="00541BCF">
      <w:pPr>
        <w:ind w:left="576"/>
        <w:jc w:val="both"/>
      </w:pPr>
    </w:p>
    <w:p w:rsidR="00541BCF" w:rsidRDefault="00541BCF" w:rsidP="00541BCF">
      <w:pPr>
        <w:ind w:left="576"/>
        <w:jc w:val="both"/>
      </w:pPr>
    </w:p>
    <w:p w:rsidR="00541BCF" w:rsidRDefault="00541BCF" w:rsidP="00541BCF">
      <w:pPr>
        <w:ind w:left="576"/>
        <w:jc w:val="both"/>
      </w:pPr>
    </w:p>
    <w:p w:rsidR="00541BCF" w:rsidRDefault="00541BCF" w:rsidP="00541BCF">
      <w:pPr>
        <w:ind w:left="576"/>
        <w:jc w:val="both"/>
      </w:pPr>
    </w:p>
    <w:p w:rsidR="00541BCF" w:rsidRDefault="00541BCF" w:rsidP="00541BCF">
      <w:pPr>
        <w:ind w:left="576"/>
        <w:jc w:val="both"/>
      </w:pPr>
    </w:p>
    <w:p w:rsidR="00541BCF" w:rsidRPr="00541BCF" w:rsidRDefault="00541BCF" w:rsidP="00541BCF">
      <w:pPr>
        <w:ind w:left="576"/>
        <w:jc w:val="both"/>
      </w:pPr>
    </w:p>
    <w:p w:rsidR="00757492" w:rsidRDefault="00757492" w:rsidP="00757492">
      <w:pPr>
        <w:pStyle w:val="Heading2"/>
      </w:pPr>
      <w:r w:rsidRPr="00541BCF">
        <w:lastRenderedPageBreak/>
        <w:t>MongoFieldSelectionTest.java</w:t>
      </w:r>
      <w:r>
        <w:tab/>
      </w:r>
    </w:p>
    <w:p w:rsidR="00541BCF" w:rsidRDefault="00541BCF" w:rsidP="00541BCF">
      <w:pPr>
        <w:ind w:left="576"/>
        <w:jc w:val="both"/>
        <w:rPr>
          <w:color w:val="000000" w:themeColor="text1"/>
        </w:rPr>
      </w:pPr>
      <w:r w:rsidRPr="00541BCF">
        <w:t>In this</w:t>
      </w:r>
      <w:r w:rsidRPr="00541BCF">
        <w:t xml:space="preserve"> example </w:t>
      </w:r>
      <w:r w:rsidRPr="00541BCF">
        <w:t xml:space="preserve">first we will insert </w:t>
      </w:r>
      <w:r w:rsidRPr="00541BCF">
        <w:rPr>
          <w:rFonts w:cs="Consolas"/>
          <w:color w:val="000000" w:themeColor="text1"/>
        </w:rPr>
        <w:t xml:space="preserve">10 documents with two random </w:t>
      </w:r>
      <w:proofErr w:type="gramStart"/>
      <w:r w:rsidRPr="00541BCF">
        <w:rPr>
          <w:rFonts w:cs="Consolas"/>
          <w:color w:val="000000" w:themeColor="text1"/>
        </w:rPr>
        <w:t>integers</w:t>
      </w:r>
      <w:r w:rsidR="00524EB2">
        <w:rPr>
          <w:color w:val="000000" w:themeColor="text1"/>
        </w:rPr>
        <w:t xml:space="preserve"> ,</w:t>
      </w:r>
      <w:proofErr w:type="gramEnd"/>
      <w:r w:rsidR="00524EB2">
        <w:rPr>
          <w:color w:val="000000" w:themeColor="text1"/>
        </w:rPr>
        <w:t xml:space="preserve"> then select the data with the query builder as per blow selection criteria :</w:t>
      </w:r>
    </w:p>
    <w:p w:rsidR="00524EB2" w:rsidRDefault="00524EB2" w:rsidP="00541BCF">
      <w:pPr>
        <w:ind w:left="576"/>
        <w:jc w:val="both"/>
        <w:rPr>
          <w:color w:val="000000" w:themeColor="text1"/>
        </w:rPr>
      </w:pPr>
    </w:p>
    <w:p w:rsidR="00524EB2" w:rsidRDefault="00524EB2" w:rsidP="00541BCF">
      <w:pPr>
        <w:ind w:left="576"/>
        <w:jc w:val="both"/>
      </w:pPr>
      <w:r>
        <w:rPr>
          <w:noProof/>
        </w:rPr>
        <w:drawing>
          <wp:inline distT="0" distB="0" distL="0" distR="0" wp14:anchorId="6940B714" wp14:editId="72BC5A3F">
            <wp:extent cx="5029200" cy="1847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B2" w:rsidRDefault="00524EB2" w:rsidP="00541BCF">
      <w:pPr>
        <w:ind w:left="576"/>
        <w:jc w:val="both"/>
      </w:pPr>
    </w:p>
    <w:p w:rsidR="00524EB2" w:rsidRPr="00541BCF" w:rsidRDefault="00524EB2" w:rsidP="00541BCF">
      <w:pPr>
        <w:ind w:left="576"/>
        <w:jc w:val="both"/>
      </w:pPr>
    </w:p>
    <w:p w:rsidR="00524EB2" w:rsidRDefault="00524EB2" w:rsidP="00524EB2">
      <w:pPr>
        <w:ind w:left="576"/>
        <w:jc w:val="both"/>
      </w:pPr>
      <w:r>
        <w:t>By running the example below will be console output.</w:t>
      </w:r>
    </w:p>
    <w:p w:rsidR="00541BCF" w:rsidRDefault="00541BCF" w:rsidP="00541BCF">
      <w:pPr>
        <w:ind w:left="576"/>
      </w:pPr>
    </w:p>
    <w:p w:rsidR="00524EB2" w:rsidRDefault="00524EB2" w:rsidP="00541BCF">
      <w:pPr>
        <w:ind w:left="576"/>
      </w:pPr>
      <w:r>
        <w:rPr>
          <w:noProof/>
        </w:rPr>
        <w:drawing>
          <wp:inline distT="0" distB="0" distL="0" distR="0" wp14:anchorId="4CDCCC51" wp14:editId="4D970CD4">
            <wp:extent cx="5829300" cy="1809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B2" w:rsidRDefault="00524EB2" w:rsidP="00541BCF">
      <w:pPr>
        <w:ind w:left="576"/>
      </w:pPr>
    </w:p>
    <w:p w:rsidR="00524EB2" w:rsidRDefault="00524EB2" w:rsidP="00524EB2">
      <w:pPr>
        <w:ind w:left="576"/>
      </w:pPr>
      <w:r>
        <w:t xml:space="preserve">Below snapshot shows the document data with some random values of </w:t>
      </w:r>
      <w:proofErr w:type="gramStart"/>
      <w:r>
        <w:t xml:space="preserve">‘x’ </w:t>
      </w:r>
      <w:r>
        <w:t xml:space="preserve"> ,</w:t>
      </w:r>
      <w:proofErr w:type="gramEnd"/>
      <w:r>
        <w:t xml:space="preserve"> ’y’ </w:t>
      </w:r>
      <w:r>
        <w:t>and  ‘</w:t>
      </w:r>
      <w:r>
        <w:t>z</w:t>
      </w:r>
      <w:r>
        <w:t>’</w:t>
      </w:r>
      <w:r w:rsidRPr="00FD4BEE">
        <w:t xml:space="preserve"> that </w:t>
      </w:r>
      <w:r>
        <w:t>is</w:t>
      </w:r>
      <w:r w:rsidRPr="00FD4BEE">
        <w:t xml:space="preserve">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524EB2" w:rsidRDefault="00524EB2" w:rsidP="00541BCF">
      <w:pPr>
        <w:ind w:left="576"/>
      </w:pPr>
    </w:p>
    <w:p w:rsidR="00524EB2" w:rsidRPr="00541BCF" w:rsidRDefault="002F6AD2" w:rsidP="00541BCF">
      <w:pPr>
        <w:ind w:left="576"/>
      </w:pPr>
      <w:r>
        <w:rPr>
          <w:noProof/>
        </w:rPr>
        <w:drawing>
          <wp:inline distT="0" distB="0" distL="0" distR="0" wp14:anchorId="3D9B88A3" wp14:editId="2B1F5875">
            <wp:extent cx="6162675" cy="2743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92" w:rsidRDefault="00757492" w:rsidP="00757492">
      <w:pPr>
        <w:pStyle w:val="Heading2"/>
      </w:pPr>
      <w:r w:rsidRPr="00757492">
        <w:lastRenderedPageBreak/>
        <w:t>MongoDotNotationTest.java</w:t>
      </w:r>
      <w:r>
        <w:tab/>
      </w:r>
    </w:p>
    <w:p w:rsidR="0012369E" w:rsidRDefault="0012369E" w:rsidP="0012369E">
      <w:pPr>
        <w:ind w:left="576"/>
      </w:pPr>
      <w:r>
        <w:t xml:space="preserve">This example explains how we can use dot notation for finding some data from </w:t>
      </w:r>
      <w:proofErr w:type="spellStart"/>
      <w:r>
        <w:t>MongoDB</w:t>
      </w:r>
      <w:proofErr w:type="spellEnd"/>
      <w:r>
        <w:t>.</w:t>
      </w:r>
    </w:p>
    <w:p w:rsidR="0012369E" w:rsidRDefault="0012369E" w:rsidP="0012369E">
      <w:pPr>
        <w:ind w:left="576"/>
      </w:pPr>
      <w:r>
        <w:t>Following is the code snippet for inserting and find the data using dot notation.</w:t>
      </w:r>
    </w:p>
    <w:p w:rsidR="0012369E" w:rsidRDefault="0012369E"/>
    <w:p w:rsidR="0012369E" w:rsidRDefault="0012369E" w:rsidP="0012369E">
      <w:pPr>
        <w:ind w:left="576"/>
      </w:pPr>
      <w:r>
        <w:rPr>
          <w:noProof/>
        </w:rPr>
        <w:drawing>
          <wp:inline distT="0" distB="0" distL="0" distR="0" wp14:anchorId="38D382EF" wp14:editId="74C565D6">
            <wp:extent cx="5895975" cy="25336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9E" w:rsidRDefault="0012369E" w:rsidP="0012369E">
      <w:pPr>
        <w:ind w:left="576"/>
      </w:pPr>
    </w:p>
    <w:p w:rsidR="0012369E" w:rsidRDefault="0012369E" w:rsidP="0012369E">
      <w:pPr>
        <w:ind w:left="576"/>
        <w:jc w:val="both"/>
      </w:pPr>
      <w:r>
        <w:t>By running the example below will be console output.</w:t>
      </w:r>
    </w:p>
    <w:p w:rsidR="0012369E" w:rsidRDefault="0012369E" w:rsidP="0012369E">
      <w:pPr>
        <w:ind w:left="576"/>
      </w:pPr>
    </w:p>
    <w:p w:rsidR="0012369E" w:rsidRDefault="0012369E" w:rsidP="0012369E">
      <w:pPr>
        <w:ind w:left="576"/>
      </w:pPr>
      <w:r>
        <w:rPr>
          <w:noProof/>
        </w:rPr>
        <w:drawing>
          <wp:inline distT="0" distB="0" distL="0" distR="0" wp14:anchorId="23FA4EB7" wp14:editId="300809CA">
            <wp:extent cx="2828925" cy="16573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9E" w:rsidRDefault="0012369E" w:rsidP="0012369E">
      <w:pPr>
        <w:ind w:left="576"/>
      </w:pPr>
    </w:p>
    <w:p w:rsidR="009969C1" w:rsidRDefault="003C3954" w:rsidP="0012369E">
      <w:pPr>
        <w:ind w:left="576"/>
      </w:pPr>
      <w:r>
        <w:t>Below snapshot shows the document data with some random values of ‘</w:t>
      </w:r>
      <w:proofErr w:type="spellStart"/>
      <w:r>
        <w:t>start.</w:t>
      </w:r>
      <w:r>
        <w:t>x</w:t>
      </w:r>
      <w:proofErr w:type="spellEnd"/>
      <w:r>
        <w:t>’  , ’</w:t>
      </w:r>
      <w:proofErr w:type="spellStart"/>
      <w:r>
        <w:t>start.</w:t>
      </w:r>
      <w:r>
        <w:t>y</w:t>
      </w:r>
      <w:proofErr w:type="spellEnd"/>
      <w:r>
        <w:t>’ and  ‘</w:t>
      </w:r>
      <w:proofErr w:type="spellStart"/>
      <w:r>
        <w:t>end</w:t>
      </w:r>
      <w:r>
        <w:t>.x</w:t>
      </w:r>
      <w:proofErr w:type="spellEnd"/>
      <w:r>
        <w:t>’  , ’</w:t>
      </w:r>
      <w:proofErr w:type="spellStart"/>
      <w:r>
        <w:t>end</w:t>
      </w:r>
      <w:r>
        <w:t>.y</w:t>
      </w:r>
      <w:proofErr w:type="spellEnd"/>
      <w:r>
        <w:t xml:space="preserve">’ </w:t>
      </w:r>
      <w:r w:rsidRPr="00FD4BEE">
        <w:t xml:space="preserve">that </w:t>
      </w:r>
      <w:r>
        <w:t>is</w:t>
      </w:r>
      <w:r w:rsidRPr="00FD4BEE">
        <w:t xml:space="preserve">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144BB0" w:rsidRDefault="00144BB0" w:rsidP="0012369E">
      <w:pPr>
        <w:ind w:left="576"/>
      </w:pPr>
    </w:p>
    <w:p w:rsidR="009969C1" w:rsidRPr="0012369E" w:rsidRDefault="009969C1" w:rsidP="0012369E">
      <w:pPr>
        <w:ind w:left="576"/>
      </w:pPr>
      <w:r>
        <w:rPr>
          <w:noProof/>
        </w:rPr>
        <w:drawing>
          <wp:inline distT="0" distB="0" distL="0" distR="0" wp14:anchorId="43EE1722" wp14:editId="70092C95">
            <wp:extent cx="5943600" cy="2205355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92" w:rsidRDefault="00757492" w:rsidP="00757492">
      <w:pPr>
        <w:pStyle w:val="Heading2"/>
      </w:pPr>
      <w:r w:rsidRPr="00757492">
        <w:lastRenderedPageBreak/>
        <w:t>MongoSortSkipLimitTest.java</w:t>
      </w:r>
      <w:r>
        <w:tab/>
      </w:r>
    </w:p>
    <w:p w:rsidR="000A71F4" w:rsidRDefault="000A71F4" w:rsidP="000A71F4">
      <w:pPr>
        <w:ind w:left="576"/>
      </w:pPr>
      <w:r>
        <w:t xml:space="preserve">This example explains how we can </w:t>
      </w:r>
      <w:proofErr w:type="gramStart"/>
      <w:r>
        <w:t>sort ,</w:t>
      </w:r>
      <w:proofErr w:type="gramEnd"/>
      <w:r>
        <w:t xml:space="preserve"> skip and limit the data which we are getting from </w:t>
      </w:r>
      <w:proofErr w:type="spellStart"/>
      <w:r>
        <w:t>MongoDB</w:t>
      </w:r>
      <w:proofErr w:type="spellEnd"/>
      <w:r>
        <w:t>.</w:t>
      </w:r>
    </w:p>
    <w:p w:rsidR="000A71F4" w:rsidRDefault="000A71F4" w:rsidP="000A71F4">
      <w:pPr>
        <w:ind w:left="576"/>
      </w:pPr>
      <w:r>
        <w:t xml:space="preserve">Below is the code snippet for </w:t>
      </w:r>
      <w:proofErr w:type="gramStart"/>
      <w:r>
        <w:t>insert ,</w:t>
      </w:r>
      <w:proofErr w:type="gramEnd"/>
      <w:r>
        <w:t xml:space="preserve"> sort , skip and limit the data.</w:t>
      </w:r>
    </w:p>
    <w:p w:rsidR="000A71F4" w:rsidRDefault="000A71F4" w:rsidP="000A71F4">
      <w:pPr>
        <w:ind w:left="576"/>
      </w:pPr>
    </w:p>
    <w:p w:rsidR="000A71F4" w:rsidRDefault="000A71F4" w:rsidP="000A71F4">
      <w:pPr>
        <w:ind w:left="576"/>
      </w:pPr>
      <w:r>
        <w:rPr>
          <w:noProof/>
        </w:rPr>
        <w:drawing>
          <wp:inline distT="0" distB="0" distL="0" distR="0" wp14:anchorId="2B41B6AF" wp14:editId="130A1997">
            <wp:extent cx="5581650" cy="21336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4" w:rsidRDefault="000A71F4" w:rsidP="000A71F4">
      <w:pPr>
        <w:ind w:left="576"/>
      </w:pPr>
    </w:p>
    <w:p w:rsidR="000A71F4" w:rsidRDefault="000A71F4" w:rsidP="000A71F4">
      <w:pPr>
        <w:ind w:left="576"/>
        <w:jc w:val="both"/>
      </w:pPr>
      <w:r>
        <w:t>By running the example below will be console output.</w:t>
      </w:r>
    </w:p>
    <w:p w:rsidR="000A71F4" w:rsidRDefault="000A71F4" w:rsidP="000A71F4">
      <w:pPr>
        <w:ind w:left="576"/>
      </w:pPr>
    </w:p>
    <w:p w:rsidR="000A71F4" w:rsidRDefault="000A71F4" w:rsidP="000A71F4">
      <w:pPr>
        <w:ind w:left="576"/>
      </w:pPr>
      <w:r>
        <w:rPr>
          <w:noProof/>
        </w:rPr>
        <w:drawing>
          <wp:inline distT="0" distB="0" distL="0" distR="0" wp14:anchorId="0B1A6FE5" wp14:editId="008D238F">
            <wp:extent cx="5734050" cy="17811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4" w:rsidRDefault="000A71F4" w:rsidP="000A71F4">
      <w:pPr>
        <w:ind w:left="576"/>
      </w:pPr>
    </w:p>
    <w:p w:rsidR="000A71F4" w:rsidRDefault="000A71F4" w:rsidP="000A71F4">
      <w:pPr>
        <w:ind w:left="576"/>
      </w:pPr>
      <w:r>
        <w:t>Below snapshot shows the document data with some random values of ‘</w:t>
      </w:r>
      <w:proofErr w:type="spellStart"/>
      <w:r>
        <w:t>start.x</w:t>
      </w:r>
      <w:proofErr w:type="spellEnd"/>
      <w:r>
        <w:t>’  , ’</w:t>
      </w:r>
      <w:proofErr w:type="spellStart"/>
      <w:r>
        <w:t>start.y</w:t>
      </w:r>
      <w:proofErr w:type="spellEnd"/>
      <w:r>
        <w:t>’ and  ‘</w:t>
      </w:r>
      <w:proofErr w:type="spellStart"/>
      <w:r>
        <w:t>end.x</w:t>
      </w:r>
      <w:proofErr w:type="spellEnd"/>
      <w:r>
        <w:t>’  , ’</w:t>
      </w:r>
      <w:proofErr w:type="spellStart"/>
      <w:r>
        <w:t>end.y</w:t>
      </w:r>
      <w:proofErr w:type="spellEnd"/>
      <w:r>
        <w:t xml:space="preserve">’ </w:t>
      </w:r>
      <w:r w:rsidRPr="00FD4BEE">
        <w:t xml:space="preserve">that </w:t>
      </w:r>
      <w:r>
        <w:t>is</w:t>
      </w:r>
      <w:r w:rsidRPr="00FD4BEE">
        <w:t xml:space="preserve">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0A71F4" w:rsidRDefault="000A71F4" w:rsidP="000A71F4">
      <w:pPr>
        <w:ind w:left="576"/>
      </w:pPr>
    </w:p>
    <w:p w:rsidR="000A71F4" w:rsidRPr="000A71F4" w:rsidRDefault="000A71F4" w:rsidP="000A71F4">
      <w:pPr>
        <w:ind w:left="576"/>
      </w:pPr>
      <w:r>
        <w:rPr>
          <w:noProof/>
        </w:rPr>
        <w:drawing>
          <wp:inline distT="0" distB="0" distL="0" distR="0" wp14:anchorId="1349B609" wp14:editId="6012EA01">
            <wp:extent cx="5943600" cy="221234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4" w:rsidRDefault="000A71F4" w:rsidP="000A71F4">
      <w:pPr>
        <w:ind w:left="576"/>
      </w:pPr>
    </w:p>
    <w:p w:rsidR="000A71F4" w:rsidRPr="000A71F4" w:rsidRDefault="000A71F4" w:rsidP="000A71F4">
      <w:pPr>
        <w:ind w:left="576"/>
      </w:pPr>
    </w:p>
    <w:p w:rsidR="00757492" w:rsidRDefault="00F7231C" w:rsidP="00757492">
      <w:pPr>
        <w:pStyle w:val="Heading2"/>
      </w:pPr>
      <w:r>
        <w:lastRenderedPageBreak/>
        <w:t>MongoSpringIntegration</w:t>
      </w:r>
      <w:r w:rsidR="00757492" w:rsidRPr="00757492">
        <w:t>.java</w:t>
      </w:r>
    </w:p>
    <w:p w:rsidR="00FD4BEE" w:rsidRDefault="00FD4BEE" w:rsidP="00FD4BEE"/>
    <w:p w:rsidR="00FD4BEE" w:rsidRDefault="004937F4" w:rsidP="000408BA">
      <w:pPr>
        <w:ind w:left="576"/>
        <w:jc w:val="both"/>
      </w:pPr>
      <w:r w:rsidRPr="004937F4">
        <w:t xml:space="preserve">Spring Data provides the developer a set of annotations that could be used for mapping the Business Domain classes into </w:t>
      </w:r>
      <w:proofErr w:type="spellStart"/>
      <w:r w:rsidRPr="004937F4">
        <w:t>MongoDB</w:t>
      </w:r>
      <w:proofErr w:type="spellEnd"/>
      <w:r w:rsidRPr="004937F4">
        <w:t xml:space="preserve"> collections. </w:t>
      </w:r>
      <w:proofErr w:type="spellStart"/>
      <w:r w:rsidRPr="004937F4">
        <w:t>MongoDB</w:t>
      </w:r>
      <w:proofErr w:type="spellEnd"/>
      <w:r w:rsidRPr="004937F4">
        <w:t xml:space="preserve"> organized its data through documents; those documents are organized in collections, which are arbitrary containers for a set of documents.</w:t>
      </w:r>
      <w:r w:rsidR="00A46B1E">
        <w:t xml:space="preserve"> </w:t>
      </w:r>
    </w:p>
    <w:p w:rsidR="004937F4" w:rsidRDefault="004937F4" w:rsidP="004937F4">
      <w:pPr>
        <w:ind w:firstLine="576"/>
      </w:pPr>
    </w:p>
    <w:p w:rsidR="004937F4" w:rsidRDefault="004937F4" w:rsidP="000408BA">
      <w:pPr>
        <w:ind w:left="576"/>
      </w:pPr>
      <w:r w:rsidRPr="004937F4">
        <w:t>Mongo Template is the central class of the spring’s Mongo DB support providing a rich feature set to interact with the database.</w:t>
      </w:r>
      <w:r>
        <w:t xml:space="preserve"> We have used below configuration for initializing mongo Template.</w:t>
      </w:r>
    </w:p>
    <w:p w:rsidR="004937F4" w:rsidRDefault="004937F4" w:rsidP="004937F4">
      <w:pPr>
        <w:ind w:firstLine="576"/>
      </w:pPr>
    </w:p>
    <w:p w:rsidR="004937F4" w:rsidRDefault="004937F4" w:rsidP="004937F4">
      <w:pPr>
        <w:ind w:firstLine="576"/>
      </w:pPr>
      <w:r>
        <w:rPr>
          <w:noProof/>
        </w:rPr>
        <w:drawing>
          <wp:inline distT="0" distB="0" distL="0" distR="0" wp14:anchorId="573507BB" wp14:editId="60DCCBC2">
            <wp:extent cx="59436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F4" w:rsidRDefault="004937F4" w:rsidP="004937F4">
      <w:pPr>
        <w:ind w:firstLine="576"/>
      </w:pPr>
    </w:p>
    <w:p w:rsidR="004937F4" w:rsidRDefault="004937F4" w:rsidP="000408BA">
      <w:pPr>
        <w:ind w:left="576"/>
      </w:pPr>
      <w:r w:rsidRPr="004937F4">
        <w:t>By providing these mentioned lines, you have the ability to locate mongo Template bean from the Spring Context that already initialized.</w:t>
      </w:r>
    </w:p>
    <w:p w:rsidR="00A46B1E" w:rsidRDefault="00A46B1E" w:rsidP="000408BA">
      <w:pPr>
        <w:ind w:left="576"/>
        <w:jc w:val="both"/>
      </w:pPr>
      <w:r w:rsidRPr="00FD4BEE">
        <w:t xml:space="preserve">Regardless of using Mongo Template that already provided by spring </w:t>
      </w:r>
      <w:proofErr w:type="gramStart"/>
      <w:r w:rsidRPr="00FD4BEE">
        <w:t>itself</w:t>
      </w:r>
      <w:proofErr w:type="gramEnd"/>
      <w:r w:rsidRPr="00FD4BEE">
        <w:t xml:space="preserve">, Spring Data provides a special repository for being used with the </w:t>
      </w:r>
      <w:proofErr w:type="spellStart"/>
      <w:r w:rsidRPr="00FD4BEE">
        <w:t>MongoDB</w:t>
      </w:r>
      <w:proofErr w:type="spellEnd"/>
      <w:r w:rsidRPr="00FD4BEE">
        <w:t>. Those repositories provide you a full access of inserting, deleting, updating and reading the documents from Mongo DB’s collections without any need for care about the implementation.</w:t>
      </w:r>
      <w:r w:rsidRPr="00A46B1E">
        <w:t xml:space="preserve"> Mongo namespace provides you an XML element for defining the proper repository for being used later on.</w:t>
      </w:r>
    </w:p>
    <w:p w:rsidR="00A46B1E" w:rsidRDefault="00A46B1E" w:rsidP="00A46B1E">
      <w:pPr>
        <w:ind w:firstLine="576"/>
        <w:jc w:val="both"/>
      </w:pPr>
    </w:p>
    <w:p w:rsidR="00A46B1E" w:rsidRDefault="00A46B1E" w:rsidP="00A46B1E">
      <w:pPr>
        <w:ind w:firstLine="576"/>
        <w:jc w:val="both"/>
      </w:pPr>
      <w:r>
        <w:rPr>
          <w:noProof/>
        </w:rPr>
        <w:drawing>
          <wp:inline distT="0" distB="0" distL="0" distR="0" wp14:anchorId="66BF0F27" wp14:editId="2778546D">
            <wp:extent cx="49053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1E" w:rsidRDefault="00A46B1E" w:rsidP="00A46B1E"/>
    <w:p w:rsidR="00A46B1E" w:rsidRDefault="00A46B1E" w:rsidP="000408BA">
      <w:pPr>
        <w:ind w:left="576"/>
        <w:jc w:val="both"/>
      </w:pPr>
      <w:r>
        <w:t>In this example we have inserted the two records (</w:t>
      </w:r>
      <w:r>
        <w:rPr>
          <w:rFonts w:ascii="Consolas" w:hAnsi="Consolas" w:cs="Consolas"/>
          <w:color w:val="000000"/>
          <w:highlight w:val="lightGray"/>
        </w:rPr>
        <w:t xml:space="preserve">through </w:t>
      </w:r>
      <w:proofErr w:type="spellStart"/>
      <w:r>
        <w:rPr>
          <w:rFonts w:ascii="Consolas" w:hAnsi="Consolas" w:cs="Consolas"/>
          <w:color w:val="000000"/>
          <w:highlight w:val="lightGray"/>
        </w:rPr>
        <w:t>MonogoTamplate</w:t>
      </w:r>
      <w:proofErr w:type="spellEnd"/>
      <w:r>
        <w:rPr>
          <w:rFonts w:ascii="Consolas" w:hAnsi="Consolas" w:cs="Consolas"/>
          <w:color w:val="000000"/>
        </w:rPr>
        <w:t xml:space="preserve"> and </w:t>
      </w:r>
      <w:r>
        <w:rPr>
          <w:rFonts w:ascii="Consolas" w:hAnsi="Consolas" w:cs="Consolas"/>
          <w:color w:val="000000"/>
          <w:highlight w:val="lightGray"/>
        </w:rPr>
        <w:t xml:space="preserve">through </w:t>
      </w:r>
      <w:proofErr w:type="spellStart"/>
      <w:r>
        <w:rPr>
          <w:rFonts w:ascii="Consolas" w:hAnsi="Consolas" w:cs="Consolas"/>
          <w:color w:val="000000"/>
          <w:highlight w:val="lightGray"/>
        </w:rPr>
        <w:t>MongoRepository</w:t>
      </w:r>
      <w:proofErr w:type="spellEnd"/>
      <w:r>
        <w:t>) in Mongo DB with the integration of spring data.</w:t>
      </w:r>
      <w:r w:rsidR="00DE2007">
        <w:t xml:space="preserve"> By running the </w:t>
      </w:r>
      <w:r w:rsidR="00DE2007" w:rsidRPr="00DE2007">
        <w:t>MongoSpringIntegration</w:t>
      </w:r>
      <w:r w:rsidR="00DE2007">
        <w:t>.java as java application below output will come on the console.</w:t>
      </w:r>
    </w:p>
    <w:p w:rsidR="00DE2007" w:rsidRDefault="00532507" w:rsidP="00A46B1E">
      <w:pPr>
        <w:jc w:val="both"/>
      </w:pPr>
      <w:r>
        <w:tab/>
      </w:r>
    </w:p>
    <w:p w:rsidR="00DE2007" w:rsidRDefault="00DE2007" w:rsidP="00532507">
      <w:pPr>
        <w:ind w:firstLine="720"/>
        <w:jc w:val="both"/>
      </w:pPr>
      <w:bookmarkStart w:id="2" w:name="_GoBack"/>
      <w:r>
        <w:rPr>
          <w:noProof/>
        </w:rPr>
        <w:drawing>
          <wp:inline distT="0" distB="0" distL="0" distR="0" wp14:anchorId="4AD352B8" wp14:editId="2819406D">
            <wp:extent cx="33813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D4BEE" w:rsidRDefault="00FD4BEE" w:rsidP="00FD4BEE"/>
    <w:p w:rsidR="00FD4BEE" w:rsidRPr="00FD4BEE" w:rsidRDefault="00FD4BEE" w:rsidP="000408BA">
      <w:pPr>
        <w:ind w:firstLine="720"/>
      </w:pPr>
      <w:r>
        <w:t>B</w:t>
      </w:r>
      <w:r w:rsidR="00DE2007">
        <w:t>elow snapshot shows</w:t>
      </w:r>
      <w:r w:rsidRPr="00FD4BEE">
        <w:t xml:space="preserve"> the documents that are saved into </w:t>
      </w:r>
      <w:proofErr w:type="spellStart"/>
      <w:r w:rsidRPr="00FD4BEE">
        <w:t>MongoDB</w:t>
      </w:r>
      <w:proofErr w:type="spellEnd"/>
      <w:r w:rsidRPr="00FD4BEE">
        <w:t>.</w:t>
      </w:r>
    </w:p>
    <w:p w:rsidR="00FD4BEE" w:rsidRDefault="00FD4BEE" w:rsidP="00FD4BEE">
      <w:pPr>
        <w:ind w:left="576"/>
      </w:pPr>
    </w:p>
    <w:p w:rsidR="00FD4BEE" w:rsidRPr="00FD4BEE" w:rsidRDefault="00FD4BEE" w:rsidP="000408BA">
      <w:pPr>
        <w:ind w:firstLine="720"/>
      </w:pPr>
      <w:r>
        <w:rPr>
          <w:noProof/>
        </w:rPr>
        <w:drawing>
          <wp:inline distT="0" distB="0" distL="0" distR="0" wp14:anchorId="6823D981" wp14:editId="425C0E7E">
            <wp:extent cx="59436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8F" w:rsidRDefault="00F5758F" w:rsidP="00172531">
      <w:pPr>
        <w:ind w:left="360"/>
      </w:pPr>
    </w:p>
    <w:p w:rsidR="00F5758F" w:rsidRPr="000A49A2" w:rsidRDefault="001C33C7" w:rsidP="001C33C7">
      <w:pPr>
        <w:pStyle w:val="Heading1"/>
        <w:numPr>
          <w:ilvl w:val="0"/>
          <w:numId w:val="0"/>
        </w:numPr>
        <w:rPr>
          <w:lang w:val="es-ES_tradnl"/>
        </w:rPr>
      </w:pPr>
      <w:bookmarkStart w:id="3" w:name="_Toc411974007"/>
      <w:r>
        <w:rPr>
          <w:lang w:val="es-ES_tradnl"/>
        </w:rPr>
        <w:lastRenderedPageBreak/>
        <w:t xml:space="preserve">3. </w:t>
      </w:r>
      <w:r w:rsidR="00F5758F" w:rsidRPr="000A49A2">
        <w:rPr>
          <w:lang w:val="es-ES_tradnl"/>
        </w:rPr>
        <w:t xml:space="preserve">DOCUMENT </w:t>
      </w:r>
      <w:r w:rsidR="00F5758F">
        <w:rPr>
          <w:lang w:val="es-ES_tradnl"/>
        </w:rPr>
        <w:t>CONTROL</w:t>
      </w:r>
      <w:bookmarkEnd w:id="3"/>
    </w:p>
    <w:p w:rsidR="00FC326D" w:rsidRDefault="00FC326D" w:rsidP="00FC326D">
      <w:pPr>
        <w:pStyle w:val="Heading2"/>
      </w:pPr>
      <w:bookmarkStart w:id="4" w:name="_Toc333491986"/>
      <w:bookmarkStart w:id="5" w:name="_Toc333493552"/>
      <w:bookmarkStart w:id="6" w:name="_Toc411974008"/>
      <w:r>
        <w:t>Change history</w:t>
      </w:r>
      <w:bookmarkEnd w:id="4"/>
      <w:bookmarkEnd w:id="5"/>
      <w:bookmarkEnd w:id="6"/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97"/>
        <w:gridCol w:w="1386"/>
        <w:gridCol w:w="850"/>
        <w:gridCol w:w="1703"/>
        <w:gridCol w:w="1710"/>
        <w:gridCol w:w="3816"/>
      </w:tblGrid>
      <w:tr w:rsidR="00FC326D" w:rsidRPr="00F83D86" w:rsidTr="00DC363D">
        <w:trPr>
          <w:trHeight w:val="506"/>
        </w:trPr>
        <w:tc>
          <w:tcPr>
            <w:tcW w:w="797" w:type="dxa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Doc </w:t>
            </w:r>
            <w:r w:rsidRPr="006C2810">
              <w:rPr>
                <w:b/>
                <w:noProof/>
                <w:lang w:val="en-GB"/>
              </w:rPr>
              <w:t>Version</w:t>
            </w:r>
          </w:p>
        </w:tc>
        <w:tc>
          <w:tcPr>
            <w:tcW w:w="1386" w:type="dxa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Date</w:t>
            </w:r>
          </w:p>
        </w:tc>
        <w:tc>
          <w:tcPr>
            <w:tcW w:w="850" w:type="dxa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Asset Version</w:t>
            </w:r>
          </w:p>
        </w:tc>
        <w:tc>
          <w:tcPr>
            <w:tcW w:w="1703" w:type="dxa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Author</w:t>
            </w:r>
          </w:p>
        </w:tc>
        <w:tc>
          <w:tcPr>
            <w:tcW w:w="1710" w:type="dxa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Approver</w:t>
            </w:r>
          </w:p>
        </w:tc>
        <w:tc>
          <w:tcPr>
            <w:tcW w:w="3816" w:type="dxa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Comment</w:t>
            </w:r>
          </w:p>
        </w:tc>
      </w:tr>
      <w:tr w:rsidR="00FC326D" w:rsidRPr="006C2810" w:rsidTr="00DC363D">
        <w:trPr>
          <w:trHeight w:val="244"/>
        </w:trPr>
        <w:tc>
          <w:tcPr>
            <w:tcW w:w="797" w:type="dxa"/>
          </w:tcPr>
          <w:p w:rsidR="00FC326D" w:rsidRPr="006C2810" w:rsidRDefault="004D1C9D" w:rsidP="00511CD5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  <w:tc>
          <w:tcPr>
            <w:tcW w:w="1386" w:type="dxa"/>
          </w:tcPr>
          <w:p w:rsidR="00FC326D" w:rsidRPr="006C2810" w:rsidRDefault="003900B1" w:rsidP="00DF1F3E">
            <w:pPr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  <w:r w:rsidR="00DF1F3E">
              <w:rPr>
                <w:noProof/>
                <w:lang w:val="en-GB"/>
              </w:rPr>
              <w:t>5</w:t>
            </w:r>
            <w:r>
              <w:rPr>
                <w:noProof/>
                <w:lang w:val="en-GB"/>
              </w:rPr>
              <w:t>/0</w:t>
            </w:r>
            <w:r w:rsidR="00DF1F3E">
              <w:rPr>
                <w:noProof/>
                <w:lang w:val="en-GB"/>
              </w:rPr>
              <w:t>6</w:t>
            </w:r>
            <w:r>
              <w:rPr>
                <w:noProof/>
                <w:lang w:val="en-GB"/>
              </w:rPr>
              <w:t>/2015</w:t>
            </w:r>
          </w:p>
        </w:tc>
        <w:tc>
          <w:tcPr>
            <w:tcW w:w="850" w:type="dxa"/>
          </w:tcPr>
          <w:p w:rsidR="00FC326D" w:rsidRPr="006C2810" w:rsidRDefault="003900B1" w:rsidP="00511CD5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703" w:type="dxa"/>
          </w:tcPr>
          <w:p w:rsidR="00FC326D" w:rsidRPr="006C2810" w:rsidRDefault="00DC363D" w:rsidP="00511CD5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Ashish Agarwal</w:t>
            </w:r>
          </w:p>
        </w:tc>
        <w:tc>
          <w:tcPr>
            <w:tcW w:w="1710" w:type="dxa"/>
          </w:tcPr>
          <w:p w:rsidR="00FC326D" w:rsidRPr="006C2810" w:rsidRDefault="00FC326D" w:rsidP="00511CD5">
            <w:pPr>
              <w:jc w:val="both"/>
              <w:rPr>
                <w:noProof/>
                <w:lang w:val="es-ES_tradnl"/>
              </w:rPr>
            </w:pPr>
          </w:p>
        </w:tc>
        <w:tc>
          <w:tcPr>
            <w:tcW w:w="3816" w:type="dxa"/>
          </w:tcPr>
          <w:p w:rsidR="00FC326D" w:rsidRPr="006C2810" w:rsidRDefault="00FC326D" w:rsidP="00511CD5">
            <w:pPr>
              <w:jc w:val="both"/>
              <w:rPr>
                <w:noProof/>
                <w:lang w:val="es-ES_tradnl"/>
              </w:rPr>
            </w:pPr>
          </w:p>
        </w:tc>
      </w:tr>
      <w:tr w:rsidR="00FC326D" w:rsidRPr="006C2810" w:rsidTr="00DC363D">
        <w:trPr>
          <w:trHeight w:val="244"/>
        </w:trPr>
        <w:tc>
          <w:tcPr>
            <w:tcW w:w="797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38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C326D" w:rsidRPr="006C2810" w:rsidRDefault="00FC326D" w:rsidP="00511CD5">
            <w:pPr>
              <w:rPr>
                <w:noProof/>
                <w:lang w:val="es-ES_tradnl"/>
              </w:rPr>
            </w:pPr>
          </w:p>
        </w:tc>
        <w:tc>
          <w:tcPr>
            <w:tcW w:w="1703" w:type="dxa"/>
          </w:tcPr>
          <w:p w:rsidR="00FC326D" w:rsidRPr="006C2810" w:rsidRDefault="00FC326D" w:rsidP="00511CD5">
            <w:pPr>
              <w:rPr>
                <w:noProof/>
                <w:lang w:val="es-ES_tradnl"/>
              </w:rPr>
            </w:pPr>
          </w:p>
        </w:tc>
        <w:tc>
          <w:tcPr>
            <w:tcW w:w="1710" w:type="dxa"/>
          </w:tcPr>
          <w:p w:rsidR="00FC326D" w:rsidRPr="006C2810" w:rsidRDefault="00FC326D" w:rsidP="00511CD5">
            <w:pPr>
              <w:jc w:val="both"/>
              <w:rPr>
                <w:noProof/>
                <w:lang w:val="es-ES_tradnl"/>
              </w:rPr>
            </w:pPr>
          </w:p>
        </w:tc>
        <w:tc>
          <w:tcPr>
            <w:tcW w:w="3816" w:type="dxa"/>
          </w:tcPr>
          <w:p w:rsidR="00FC326D" w:rsidRPr="006C2810" w:rsidRDefault="00FC326D" w:rsidP="00511CD5">
            <w:pPr>
              <w:jc w:val="both"/>
              <w:rPr>
                <w:noProof/>
                <w:lang w:val="es-ES_tradnl"/>
              </w:rPr>
            </w:pPr>
          </w:p>
        </w:tc>
      </w:tr>
      <w:tr w:rsidR="00FC326D" w:rsidRPr="00F83D86" w:rsidTr="00DC363D">
        <w:trPr>
          <w:trHeight w:val="244"/>
        </w:trPr>
        <w:tc>
          <w:tcPr>
            <w:tcW w:w="797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38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03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10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  <w:tr w:rsidR="00FC326D" w:rsidRPr="00F83D86" w:rsidTr="00DC363D">
        <w:trPr>
          <w:trHeight w:val="244"/>
        </w:trPr>
        <w:tc>
          <w:tcPr>
            <w:tcW w:w="797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38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03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10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  <w:tr w:rsidR="00FC326D" w:rsidRPr="00F83D86" w:rsidTr="00DC363D">
        <w:trPr>
          <w:trHeight w:val="244"/>
        </w:trPr>
        <w:tc>
          <w:tcPr>
            <w:tcW w:w="797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38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03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10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  <w:tr w:rsidR="00FC326D" w:rsidRPr="00F83D86" w:rsidTr="00DC363D">
        <w:trPr>
          <w:trHeight w:val="244"/>
        </w:trPr>
        <w:tc>
          <w:tcPr>
            <w:tcW w:w="797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38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03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10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  <w:tr w:rsidR="00FC326D" w:rsidRPr="00F83D86" w:rsidTr="00DC363D">
        <w:trPr>
          <w:trHeight w:val="244"/>
        </w:trPr>
        <w:tc>
          <w:tcPr>
            <w:tcW w:w="797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38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03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10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  <w:tr w:rsidR="00FC326D" w:rsidRPr="00F83D86" w:rsidTr="00DC363D">
        <w:trPr>
          <w:trHeight w:val="261"/>
        </w:trPr>
        <w:tc>
          <w:tcPr>
            <w:tcW w:w="797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38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03" w:type="dxa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710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</w:tbl>
    <w:p w:rsidR="00FC326D" w:rsidRDefault="00FC326D" w:rsidP="00FC326D"/>
    <w:p w:rsidR="00FC326D" w:rsidRDefault="00FC326D" w:rsidP="00FC326D">
      <w:pPr>
        <w:pStyle w:val="Heading2"/>
      </w:pPr>
      <w:bookmarkStart w:id="7" w:name="_Toc333491987"/>
      <w:bookmarkStart w:id="8" w:name="_Toc333493553"/>
      <w:bookmarkStart w:id="9" w:name="_Toc411974009"/>
      <w:r>
        <w:t>Open issues</w:t>
      </w:r>
      <w:bookmarkEnd w:id="7"/>
      <w:bookmarkEnd w:id="8"/>
      <w:bookmarkEnd w:id="9"/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7"/>
        <w:gridCol w:w="1173"/>
        <w:gridCol w:w="1134"/>
        <w:gridCol w:w="1134"/>
        <w:gridCol w:w="3915"/>
        <w:gridCol w:w="1316"/>
        <w:gridCol w:w="830"/>
      </w:tblGrid>
      <w:tr w:rsidR="00FC326D" w:rsidRPr="00F83D86" w:rsidTr="00FC326D">
        <w:trPr>
          <w:trHeight w:val="503"/>
        </w:trPr>
        <w:tc>
          <w:tcPr>
            <w:tcW w:w="374" w:type="pct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Doc </w:t>
            </w:r>
            <w:r w:rsidRPr="006C2810">
              <w:rPr>
                <w:b/>
                <w:noProof/>
                <w:lang w:val="en-GB"/>
              </w:rPr>
              <w:t>Version</w:t>
            </w:r>
          </w:p>
        </w:tc>
        <w:tc>
          <w:tcPr>
            <w:tcW w:w="571" w:type="pct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Date</w:t>
            </w:r>
          </w:p>
        </w:tc>
        <w:tc>
          <w:tcPr>
            <w:tcW w:w="552" w:type="pct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Asset Version</w:t>
            </w:r>
          </w:p>
        </w:tc>
        <w:tc>
          <w:tcPr>
            <w:tcW w:w="552" w:type="pct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Author</w:t>
            </w:r>
          </w:p>
        </w:tc>
        <w:tc>
          <w:tcPr>
            <w:tcW w:w="1906" w:type="pct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Action</w:t>
            </w:r>
          </w:p>
        </w:tc>
        <w:tc>
          <w:tcPr>
            <w:tcW w:w="641" w:type="pct"/>
            <w:shd w:val="pct30" w:color="000000" w:fill="FFFFFF"/>
          </w:tcPr>
          <w:p w:rsidR="00FC326D" w:rsidRDefault="00FC326D" w:rsidP="00511CD5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Owner</w:t>
            </w:r>
          </w:p>
        </w:tc>
        <w:tc>
          <w:tcPr>
            <w:tcW w:w="404" w:type="pct"/>
            <w:shd w:val="pct30" w:color="000000" w:fill="FFFFFF"/>
          </w:tcPr>
          <w:p w:rsidR="00FC326D" w:rsidRPr="006C2810" w:rsidRDefault="00FC326D" w:rsidP="00511CD5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Status</w:t>
            </w:r>
          </w:p>
        </w:tc>
      </w:tr>
      <w:tr w:rsidR="00FC326D" w:rsidRPr="006C2810" w:rsidTr="00FC326D">
        <w:trPr>
          <w:trHeight w:val="243"/>
        </w:trPr>
        <w:tc>
          <w:tcPr>
            <w:tcW w:w="374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mm/dd/yyyy</w:t>
            </w: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s-ES_tradnl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s-ES_tradnl"/>
              </w:rPr>
            </w:pPr>
          </w:p>
        </w:tc>
        <w:tc>
          <w:tcPr>
            <w:tcW w:w="1906" w:type="pct"/>
          </w:tcPr>
          <w:p w:rsidR="00FC326D" w:rsidRPr="00681D83" w:rsidRDefault="00FC326D" w:rsidP="00511CD5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C326D" w:rsidRDefault="00FC326D" w:rsidP="00511CD5">
            <w:pPr>
              <w:jc w:val="both"/>
              <w:rPr>
                <w:noProof/>
              </w:rPr>
            </w:pPr>
          </w:p>
        </w:tc>
        <w:tc>
          <w:tcPr>
            <w:tcW w:w="404" w:type="pct"/>
          </w:tcPr>
          <w:p w:rsidR="00FC326D" w:rsidRPr="00681D83" w:rsidRDefault="00FC326D" w:rsidP="00511CD5">
            <w:pPr>
              <w:jc w:val="both"/>
              <w:rPr>
                <w:noProof/>
              </w:rPr>
            </w:pPr>
          </w:p>
        </w:tc>
      </w:tr>
      <w:tr w:rsidR="00FC326D" w:rsidRPr="006C2810" w:rsidTr="00FC326D">
        <w:trPr>
          <w:trHeight w:val="243"/>
        </w:trPr>
        <w:tc>
          <w:tcPr>
            <w:tcW w:w="374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s-ES_tradnl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s-ES_tradnl"/>
              </w:rPr>
            </w:pPr>
          </w:p>
        </w:tc>
        <w:tc>
          <w:tcPr>
            <w:tcW w:w="1906" w:type="pct"/>
          </w:tcPr>
          <w:p w:rsidR="00FC326D" w:rsidRPr="00681D83" w:rsidRDefault="00FC326D" w:rsidP="00511CD5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C326D" w:rsidRDefault="00FC326D" w:rsidP="00511CD5">
            <w:pPr>
              <w:jc w:val="both"/>
              <w:rPr>
                <w:noProof/>
              </w:rPr>
            </w:pPr>
          </w:p>
        </w:tc>
        <w:tc>
          <w:tcPr>
            <w:tcW w:w="404" w:type="pct"/>
          </w:tcPr>
          <w:p w:rsidR="00FC326D" w:rsidRPr="00681D83" w:rsidRDefault="00FC326D" w:rsidP="00511CD5">
            <w:pPr>
              <w:jc w:val="both"/>
              <w:rPr>
                <w:noProof/>
              </w:rPr>
            </w:pPr>
          </w:p>
        </w:tc>
      </w:tr>
      <w:tr w:rsidR="00FC326D" w:rsidRPr="00F83D86" w:rsidTr="00FC326D">
        <w:trPr>
          <w:trHeight w:val="243"/>
        </w:trPr>
        <w:tc>
          <w:tcPr>
            <w:tcW w:w="374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s-ES_tradnl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s-ES_tradnl"/>
              </w:rPr>
            </w:pPr>
          </w:p>
        </w:tc>
        <w:tc>
          <w:tcPr>
            <w:tcW w:w="1906" w:type="pct"/>
          </w:tcPr>
          <w:p w:rsidR="00FC326D" w:rsidRPr="00681D83" w:rsidRDefault="00FC326D" w:rsidP="00511CD5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C326D" w:rsidRDefault="00FC326D" w:rsidP="00511CD5">
            <w:pPr>
              <w:jc w:val="both"/>
              <w:rPr>
                <w:noProof/>
              </w:rPr>
            </w:pPr>
          </w:p>
        </w:tc>
        <w:tc>
          <w:tcPr>
            <w:tcW w:w="404" w:type="pct"/>
          </w:tcPr>
          <w:p w:rsidR="00FC326D" w:rsidRPr="00681D83" w:rsidRDefault="00FC326D" w:rsidP="00511CD5">
            <w:pPr>
              <w:jc w:val="both"/>
              <w:rPr>
                <w:noProof/>
              </w:rPr>
            </w:pPr>
          </w:p>
        </w:tc>
      </w:tr>
      <w:tr w:rsidR="00FC326D" w:rsidRPr="00F83D86" w:rsidTr="00FC326D">
        <w:trPr>
          <w:trHeight w:val="243"/>
        </w:trPr>
        <w:tc>
          <w:tcPr>
            <w:tcW w:w="374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C326D" w:rsidRPr="00BB7367" w:rsidRDefault="00FC326D" w:rsidP="00511CD5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C326D" w:rsidRDefault="00FC326D" w:rsidP="00511CD5">
            <w:pPr>
              <w:jc w:val="both"/>
              <w:rPr>
                <w:noProof/>
              </w:rPr>
            </w:pPr>
          </w:p>
        </w:tc>
        <w:tc>
          <w:tcPr>
            <w:tcW w:w="404" w:type="pct"/>
          </w:tcPr>
          <w:p w:rsidR="00FC326D" w:rsidRPr="00681D83" w:rsidRDefault="00FC326D" w:rsidP="00511CD5">
            <w:pPr>
              <w:jc w:val="both"/>
              <w:rPr>
                <w:noProof/>
              </w:rPr>
            </w:pPr>
          </w:p>
        </w:tc>
      </w:tr>
      <w:tr w:rsidR="00FC326D" w:rsidRPr="00F83D86" w:rsidTr="00FC326D">
        <w:trPr>
          <w:trHeight w:val="243"/>
        </w:trPr>
        <w:tc>
          <w:tcPr>
            <w:tcW w:w="374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4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  <w:tr w:rsidR="00FC326D" w:rsidRPr="00F83D86" w:rsidTr="00FC326D">
        <w:trPr>
          <w:trHeight w:val="243"/>
        </w:trPr>
        <w:tc>
          <w:tcPr>
            <w:tcW w:w="374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4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  <w:tr w:rsidR="00FC326D" w:rsidRPr="00F83D86" w:rsidTr="00FC326D">
        <w:trPr>
          <w:trHeight w:val="243"/>
        </w:trPr>
        <w:tc>
          <w:tcPr>
            <w:tcW w:w="374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4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  <w:tr w:rsidR="00FC326D" w:rsidRPr="00F83D86" w:rsidTr="00FC326D">
        <w:trPr>
          <w:trHeight w:val="259"/>
        </w:trPr>
        <w:tc>
          <w:tcPr>
            <w:tcW w:w="374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C326D" w:rsidRPr="006C2810" w:rsidRDefault="00FC326D" w:rsidP="00511CD5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4" w:type="pct"/>
          </w:tcPr>
          <w:p w:rsidR="00FC326D" w:rsidRPr="006C2810" w:rsidRDefault="00FC326D" w:rsidP="00511CD5">
            <w:pPr>
              <w:jc w:val="both"/>
              <w:rPr>
                <w:noProof/>
                <w:lang w:val="en-GB"/>
              </w:rPr>
            </w:pPr>
          </w:p>
        </w:tc>
      </w:tr>
    </w:tbl>
    <w:p w:rsidR="00F5758F" w:rsidRPr="006C2810" w:rsidRDefault="00F5758F" w:rsidP="00F5758F"/>
    <w:p w:rsidR="00640869" w:rsidRPr="00671058" w:rsidRDefault="00640869" w:rsidP="00A81E05">
      <w:pPr>
        <w:ind w:firstLine="576"/>
      </w:pPr>
    </w:p>
    <w:sectPr w:rsidR="00640869" w:rsidRPr="00671058" w:rsidSect="00630823">
      <w:footerReference w:type="default" r:id="rId44"/>
      <w:pgSz w:w="12240" w:h="15840" w:code="1"/>
      <w:pgMar w:top="1440" w:right="1080" w:bottom="1440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79F" w:rsidRDefault="009F479F">
      <w:r>
        <w:separator/>
      </w:r>
    </w:p>
  </w:endnote>
  <w:endnote w:type="continuationSeparator" w:id="0">
    <w:p w:rsidR="009F479F" w:rsidRDefault="009F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23" w:rsidRPr="00EB43C2" w:rsidRDefault="003D51A7" w:rsidP="00630823">
    <w:pPr>
      <w:rPr>
        <w:sz w:val="24"/>
        <w:szCs w:val="24"/>
      </w:rPr>
    </w:pPr>
    <w:r w:rsidRPr="00EB43C2">
      <w:rPr>
        <w:rFonts w:ascii="Arial" w:hAnsi="Arial" w:cs="Arial"/>
        <w:sz w:val="16"/>
        <w:szCs w:val="16"/>
      </w:rPr>
      <w:t>© 20</w:t>
    </w:r>
    <w:r w:rsidR="00DE2007">
      <w:rPr>
        <w:rFonts w:ascii="Arial" w:hAnsi="Arial" w:cs="Arial"/>
        <w:sz w:val="16"/>
        <w:szCs w:val="16"/>
      </w:rPr>
      <w:t>15</w:t>
    </w:r>
    <w:r w:rsidRPr="00EB43C2">
      <w:rPr>
        <w:rFonts w:ascii="Arial" w:hAnsi="Arial" w:cs="Arial"/>
        <w:sz w:val="16"/>
        <w:szCs w:val="16"/>
      </w:rPr>
      <w:t xml:space="preserve"> Accenture</w:t>
    </w:r>
  </w:p>
  <w:p w:rsidR="00630823" w:rsidRPr="00EB43C2" w:rsidRDefault="003D51A7" w:rsidP="00630823">
    <w:pPr>
      <w:rPr>
        <w:sz w:val="24"/>
        <w:szCs w:val="24"/>
      </w:rPr>
    </w:pPr>
    <w:r w:rsidRPr="00EB43C2">
      <w:rPr>
        <w:rFonts w:ascii="Arial" w:hAnsi="Arial" w:cs="Arial"/>
        <w:sz w:val="16"/>
        <w:szCs w:val="16"/>
      </w:rPr>
      <w:t>All rights reserved.</w:t>
    </w:r>
  </w:p>
  <w:p w:rsidR="00630823" w:rsidRPr="00EB43C2" w:rsidRDefault="003D51A7" w:rsidP="00630823">
    <w:pPr>
      <w:rPr>
        <w:sz w:val="24"/>
        <w:szCs w:val="24"/>
      </w:rPr>
    </w:pPr>
    <w:r w:rsidRPr="00EB43C2">
      <w:rPr>
        <w:rFonts w:ascii="Arial" w:hAnsi="Arial" w:cs="Arial"/>
        <w:color w:val="000080"/>
      </w:rPr>
      <w:t> </w:t>
    </w:r>
  </w:p>
  <w:p w:rsidR="00630823" w:rsidRDefault="009F4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79F" w:rsidRDefault="009F479F">
      <w:r>
        <w:separator/>
      </w:r>
    </w:p>
  </w:footnote>
  <w:footnote w:type="continuationSeparator" w:id="0">
    <w:p w:rsidR="009F479F" w:rsidRDefault="009F4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37F6"/>
    <w:multiLevelType w:val="hybridMultilevel"/>
    <w:tmpl w:val="A66A9C98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34B1113"/>
    <w:multiLevelType w:val="multilevel"/>
    <w:tmpl w:val="74B603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bullet"/>
      <w:pStyle w:val="Heading2"/>
      <w:lvlText w:val="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62B4BA3"/>
    <w:multiLevelType w:val="hybridMultilevel"/>
    <w:tmpl w:val="E65C1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D42929"/>
    <w:multiLevelType w:val="hybridMultilevel"/>
    <w:tmpl w:val="64E4DE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C10EF7"/>
    <w:multiLevelType w:val="hybridMultilevel"/>
    <w:tmpl w:val="9506A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144672"/>
    <w:multiLevelType w:val="hybridMultilevel"/>
    <w:tmpl w:val="97840F4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264734AA"/>
    <w:multiLevelType w:val="hybridMultilevel"/>
    <w:tmpl w:val="4724B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7A46A2"/>
    <w:multiLevelType w:val="hybridMultilevel"/>
    <w:tmpl w:val="86D08100"/>
    <w:lvl w:ilvl="0" w:tplc="0E4A7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5F19B3"/>
    <w:multiLevelType w:val="hybridMultilevel"/>
    <w:tmpl w:val="1EA2A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E53530"/>
    <w:multiLevelType w:val="hybridMultilevel"/>
    <w:tmpl w:val="4676A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1B791C"/>
    <w:multiLevelType w:val="hybridMultilevel"/>
    <w:tmpl w:val="EBB6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B30D6E"/>
    <w:multiLevelType w:val="hybridMultilevel"/>
    <w:tmpl w:val="E256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76835"/>
    <w:multiLevelType w:val="multilevel"/>
    <w:tmpl w:val="F136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8D7D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A262D9F"/>
    <w:multiLevelType w:val="hybridMultilevel"/>
    <w:tmpl w:val="CCC0778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5ACE49B5"/>
    <w:multiLevelType w:val="hybridMultilevel"/>
    <w:tmpl w:val="BA12CB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6C3F6EA9"/>
    <w:multiLevelType w:val="hybridMultilevel"/>
    <w:tmpl w:val="284A25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0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  <w:num w:numId="18">
    <w:abstractNumId w:val="3"/>
  </w:num>
  <w:num w:numId="19">
    <w:abstractNumId w:val="1"/>
  </w:num>
  <w:num w:numId="20">
    <w:abstractNumId w:val="1"/>
  </w:num>
  <w:num w:numId="21">
    <w:abstractNumId w:val="10"/>
  </w:num>
  <w:num w:numId="22">
    <w:abstractNumId w:val="5"/>
  </w:num>
  <w:num w:numId="23">
    <w:abstractNumId w:val="8"/>
  </w:num>
  <w:num w:numId="24">
    <w:abstractNumId w:val="11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36,#933,#e13366,#cc3,#903,#639,#f90,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632"/>
    <w:rsid w:val="00004D05"/>
    <w:rsid w:val="00005B17"/>
    <w:rsid w:val="00005F47"/>
    <w:rsid w:val="000068AD"/>
    <w:rsid w:val="00007432"/>
    <w:rsid w:val="000115D8"/>
    <w:rsid w:val="00012067"/>
    <w:rsid w:val="00013BFF"/>
    <w:rsid w:val="0001553F"/>
    <w:rsid w:val="0001721C"/>
    <w:rsid w:val="00017A3F"/>
    <w:rsid w:val="000259FA"/>
    <w:rsid w:val="00025F9B"/>
    <w:rsid w:val="000306C4"/>
    <w:rsid w:val="00034C92"/>
    <w:rsid w:val="000408BA"/>
    <w:rsid w:val="0004314C"/>
    <w:rsid w:val="00044A8F"/>
    <w:rsid w:val="00045D5B"/>
    <w:rsid w:val="00046334"/>
    <w:rsid w:val="00046E04"/>
    <w:rsid w:val="00047A6E"/>
    <w:rsid w:val="000529F0"/>
    <w:rsid w:val="00055EFE"/>
    <w:rsid w:val="000611AB"/>
    <w:rsid w:val="00066138"/>
    <w:rsid w:val="00076AAD"/>
    <w:rsid w:val="00086648"/>
    <w:rsid w:val="00086CE4"/>
    <w:rsid w:val="00087240"/>
    <w:rsid w:val="00092D69"/>
    <w:rsid w:val="00096168"/>
    <w:rsid w:val="00096458"/>
    <w:rsid w:val="0009738E"/>
    <w:rsid w:val="000A0E05"/>
    <w:rsid w:val="000A19BA"/>
    <w:rsid w:val="000A2379"/>
    <w:rsid w:val="000A49A2"/>
    <w:rsid w:val="000A6CC5"/>
    <w:rsid w:val="000A71F4"/>
    <w:rsid w:val="000B1018"/>
    <w:rsid w:val="000C164E"/>
    <w:rsid w:val="000C5CFF"/>
    <w:rsid w:val="000C7A93"/>
    <w:rsid w:val="000D21B1"/>
    <w:rsid w:val="000D393E"/>
    <w:rsid w:val="000E2074"/>
    <w:rsid w:val="000E3007"/>
    <w:rsid w:val="000F266B"/>
    <w:rsid w:val="000F2C8D"/>
    <w:rsid w:val="000F342E"/>
    <w:rsid w:val="0010417E"/>
    <w:rsid w:val="00105D12"/>
    <w:rsid w:val="00106575"/>
    <w:rsid w:val="00106B08"/>
    <w:rsid w:val="001137A0"/>
    <w:rsid w:val="001206B1"/>
    <w:rsid w:val="00122B1E"/>
    <w:rsid w:val="0012369E"/>
    <w:rsid w:val="0013337F"/>
    <w:rsid w:val="00133F2F"/>
    <w:rsid w:val="00141FCA"/>
    <w:rsid w:val="00144BB0"/>
    <w:rsid w:val="001458F3"/>
    <w:rsid w:val="001468EC"/>
    <w:rsid w:val="00153DAA"/>
    <w:rsid w:val="00154F8D"/>
    <w:rsid w:val="001578A0"/>
    <w:rsid w:val="00160B05"/>
    <w:rsid w:val="00162425"/>
    <w:rsid w:val="00162CDF"/>
    <w:rsid w:val="0016382D"/>
    <w:rsid w:val="001670ED"/>
    <w:rsid w:val="0017028F"/>
    <w:rsid w:val="00172531"/>
    <w:rsid w:val="0017550D"/>
    <w:rsid w:val="00182C1C"/>
    <w:rsid w:val="001831A5"/>
    <w:rsid w:val="001833AC"/>
    <w:rsid w:val="00183625"/>
    <w:rsid w:val="00183DE5"/>
    <w:rsid w:val="00191955"/>
    <w:rsid w:val="001950BF"/>
    <w:rsid w:val="0019547A"/>
    <w:rsid w:val="00195E79"/>
    <w:rsid w:val="001A6889"/>
    <w:rsid w:val="001A74CD"/>
    <w:rsid w:val="001B4B29"/>
    <w:rsid w:val="001B770A"/>
    <w:rsid w:val="001C2B4F"/>
    <w:rsid w:val="001C33C7"/>
    <w:rsid w:val="001C3EC1"/>
    <w:rsid w:val="001C409D"/>
    <w:rsid w:val="001C601B"/>
    <w:rsid w:val="001C72AA"/>
    <w:rsid w:val="001D12B5"/>
    <w:rsid w:val="001D3B59"/>
    <w:rsid w:val="001D723C"/>
    <w:rsid w:val="001D74CD"/>
    <w:rsid w:val="001E0DC7"/>
    <w:rsid w:val="001E5874"/>
    <w:rsid w:val="001F0552"/>
    <w:rsid w:val="001F0C34"/>
    <w:rsid w:val="001F2122"/>
    <w:rsid w:val="001F2FFB"/>
    <w:rsid w:val="001F6BF3"/>
    <w:rsid w:val="001F6EBE"/>
    <w:rsid w:val="002074C3"/>
    <w:rsid w:val="0021297D"/>
    <w:rsid w:val="00212CA3"/>
    <w:rsid w:val="002140CA"/>
    <w:rsid w:val="0021659B"/>
    <w:rsid w:val="002222AC"/>
    <w:rsid w:val="00225E63"/>
    <w:rsid w:val="00226582"/>
    <w:rsid w:val="00226D2F"/>
    <w:rsid w:val="00231590"/>
    <w:rsid w:val="00231875"/>
    <w:rsid w:val="002324CA"/>
    <w:rsid w:val="00233B2E"/>
    <w:rsid w:val="002351FC"/>
    <w:rsid w:val="00235346"/>
    <w:rsid w:val="00236B7C"/>
    <w:rsid w:val="00240AC4"/>
    <w:rsid w:val="00240D63"/>
    <w:rsid w:val="00240E33"/>
    <w:rsid w:val="00240FF3"/>
    <w:rsid w:val="002422C9"/>
    <w:rsid w:val="00242ED4"/>
    <w:rsid w:val="002455DB"/>
    <w:rsid w:val="00253F2F"/>
    <w:rsid w:val="0025769B"/>
    <w:rsid w:val="00260158"/>
    <w:rsid w:val="0026094E"/>
    <w:rsid w:val="00261F06"/>
    <w:rsid w:val="00270F24"/>
    <w:rsid w:val="00270F8E"/>
    <w:rsid w:val="00273A1D"/>
    <w:rsid w:val="00275AA1"/>
    <w:rsid w:val="00280511"/>
    <w:rsid w:val="00280637"/>
    <w:rsid w:val="00282FE7"/>
    <w:rsid w:val="00283B95"/>
    <w:rsid w:val="002912ED"/>
    <w:rsid w:val="00294CBE"/>
    <w:rsid w:val="00294F64"/>
    <w:rsid w:val="002966E8"/>
    <w:rsid w:val="00297F6D"/>
    <w:rsid w:val="002A2A0F"/>
    <w:rsid w:val="002A3C24"/>
    <w:rsid w:val="002A501A"/>
    <w:rsid w:val="002A6237"/>
    <w:rsid w:val="002B1AA7"/>
    <w:rsid w:val="002B2602"/>
    <w:rsid w:val="002B450B"/>
    <w:rsid w:val="002C7DD5"/>
    <w:rsid w:val="002D0185"/>
    <w:rsid w:val="002D1621"/>
    <w:rsid w:val="002D6918"/>
    <w:rsid w:val="002E0C49"/>
    <w:rsid w:val="002E3669"/>
    <w:rsid w:val="002E3B2B"/>
    <w:rsid w:val="002E701A"/>
    <w:rsid w:val="002F39A2"/>
    <w:rsid w:val="002F6AD2"/>
    <w:rsid w:val="002F7C7D"/>
    <w:rsid w:val="00302542"/>
    <w:rsid w:val="003027A2"/>
    <w:rsid w:val="003051C3"/>
    <w:rsid w:val="003155BD"/>
    <w:rsid w:val="00315C0E"/>
    <w:rsid w:val="003234B4"/>
    <w:rsid w:val="00323580"/>
    <w:rsid w:val="003238D7"/>
    <w:rsid w:val="00325AAC"/>
    <w:rsid w:val="00335893"/>
    <w:rsid w:val="00342F97"/>
    <w:rsid w:val="00351B21"/>
    <w:rsid w:val="00363FF9"/>
    <w:rsid w:val="003657FB"/>
    <w:rsid w:val="0037500C"/>
    <w:rsid w:val="00375E9A"/>
    <w:rsid w:val="00376AB8"/>
    <w:rsid w:val="003772BB"/>
    <w:rsid w:val="00380CED"/>
    <w:rsid w:val="00381C82"/>
    <w:rsid w:val="003900B1"/>
    <w:rsid w:val="003946F5"/>
    <w:rsid w:val="00395D00"/>
    <w:rsid w:val="003976BE"/>
    <w:rsid w:val="003A18DF"/>
    <w:rsid w:val="003B35F5"/>
    <w:rsid w:val="003B45B5"/>
    <w:rsid w:val="003B4C16"/>
    <w:rsid w:val="003B7632"/>
    <w:rsid w:val="003C0958"/>
    <w:rsid w:val="003C23C5"/>
    <w:rsid w:val="003C3826"/>
    <w:rsid w:val="003C3954"/>
    <w:rsid w:val="003C4232"/>
    <w:rsid w:val="003C438E"/>
    <w:rsid w:val="003C61FD"/>
    <w:rsid w:val="003D1A37"/>
    <w:rsid w:val="003D21CB"/>
    <w:rsid w:val="003D51A7"/>
    <w:rsid w:val="003D7E46"/>
    <w:rsid w:val="003F16BF"/>
    <w:rsid w:val="003F5A18"/>
    <w:rsid w:val="00403548"/>
    <w:rsid w:val="00403AD9"/>
    <w:rsid w:val="00407D8E"/>
    <w:rsid w:val="0041524A"/>
    <w:rsid w:val="00416EA3"/>
    <w:rsid w:val="00421A1A"/>
    <w:rsid w:val="004321FF"/>
    <w:rsid w:val="00433BE8"/>
    <w:rsid w:val="00442051"/>
    <w:rsid w:val="00442991"/>
    <w:rsid w:val="004429FD"/>
    <w:rsid w:val="00445F8A"/>
    <w:rsid w:val="00451C5C"/>
    <w:rsid w:val="004525B4"/>
    <w:rsid w:val="00460BB0"/>
    <w:rsid w:val="004621A8"/>
    <w:rsid w:val="00472A9D"/>
    <w:rsid w:val="004825BF"/>
    <w:rsid w:val="00482EB9"/>
    <w:rsid w:val="00484688"/>
    <w:rsid w:val="00491BFD"/>
    <w:rsid w:val="004928DF"/>
    <w:rsid w:val="00492968"/>
    <w:rsid w:val="004937F4"/>
    <w:rsid w:val="00494A7C"/>
    <w:rsid w:val="00494C01"/>
    <w:rsid w:val="004A6641"/>
    <w:rsid w:val="004B13FE"/>
    <w:rsid w:val="004B36C3"/>
    <w:rsid w:val="004B4A12"/>
    <w:rsid w:val="004B62D8"/>
    <w:rsid w:val="004C58AB"/>
    <w:rsid w:val="004D1C9D"/>
    <w:rsid w:val="004D3468"/>
    <w:rsid w:val="004D7431"/>
    <w:rsid w:val="004E0396"/>
    <w:rsid w:val="004E606A"/>
    <w:rsid w:val="004E7FD7"/>
    <w:rsid w:val="004F0308"/>
    <w:rsid w:val="004F17B2"/>
    <w:rsid w:val="004F302A"/>
    <w:rsid w:val="004F4159"/>
    <w:rsid w:val="004F75B7"/>
    <w:rsid w:val="004F7EDC"/>
    <w:rsid w:val="005003EB"/>
    <w:rsid w:val="00502D06"/>
    <w:rsid w:val="0050663D"/>
    <w:rsid w:val="00510B35"/>
    <w:rsid w:val="00510D2A"/>
    <w:rsid w:val="00511190"/>
    <w:rsid w:val="00513130"/>
    <w:rsid w:val="00515EB5"/>
    <w:rsid w:val="0051657F"/>
    <w:rsid w:val="0051737B"/>
    <w:rsid w:val="00524EB2"/>
    <w:rsid w:val="00532507"/>
    <w:rsid w:val="00533D01"/>
    <w:rsid w:val="005372AF"/>
    <w:rsid w:val="00541ACC"/>
    <w:rsid w:val="00541BCF"/>
    <w:rsid w:val="005439F4"/>
    <w:rsid w:val="00544DF5"/>
    <w:rsid w:val="00557E7D"/>
    <w:rsid w:val="005645BE"/>
    <w:rsid w:val="0056481E"/>
    <w:rsid w:val="00564E26"/>
    <w:rsid w:val="00567612"/>
    <w:rsid w:val="005815E6"/>
    <w:rsid w:val="00581E54"/>
    <w:rsid w:val="00586199"/>
    <w:rsid w:val="005866C6"/>
    <w:rsid w:val="005966F5"/>
    <w:rsid w:val="00596991"/>
    <w:rsid w:val="005A1831"/>
    <w:rsid w:val="005A23FC"/>
    <w:rsid w:val="005A31F8"/>
    <w:rsid w:val="005A33A7"/>
    <w:rsid w:val="005A345A"/>
    <w:rsid w:val="005A3ECF"/>
    <w:rsid w:val="005B0272"/>
    <w:rsid w:val="005B093E"/>
    <w:rsid w:val="005B6438"/>
    <w:rsid w:val="005C11FB"/>
    <w:rsid w:val="005C5727"/>
    <w:rsid w:val="005C5D1C"/>
    <w:rsid w:val="005D3369"/>
    <w:rsid w:val="005D4767"/>
    <w:rsid w:val="005D5A23"/>
    <w:rsid w:val="005E2810"/>
    <w:rsid w:val="005F5B68"/>
    <w:rsid w:val="005F6DD1"/>
    <w:rsid w:val="00604197"/>
    <w:rsid w:val="00604FA5"/>
    <w:rsid w:val="006166CF"/>
    <w:rsid w:val="00626632"/>
    <w:rsid w:val="00626D53"/>
    <w:rsid w:val="006308EF"/>
    <w:rsid w:val="00632592"/>
    <w:rsid w:val="00632603"/>
    <w:rsid w:val="00633780"/>
    <w:rsid w:val="00633E93"/>
    <w:rsid w:val="006366B6"/>
    <w:rsid w:val="00640445"/>
    <w:rsid w:val="00640869"/>
    <w:rsid w:val="00647253"/>
    <w:rsid w:val="0065377E"/>
    <w:rsid w:val="0065503F"/>
    <w:rsid w:val="00664361"/>
    <w:rsid w:val="00667EF0"/>
    <w:rsid w:val="0067136D"/>
    <w:rsid w:val="0067613D"/>
    <w:rsid w:val="0067770C"/>
    <w:rsid w:val="00681D83"/>
    <w:rsid w:val="006826F4"/>
    <w:rsid w:val="006837F3"/>
    <w:rsid w:val="00683BEF"/>
    <w:rsid w:val="00684999"/>
    <w:rsid w:val="006852F1"/>
    <w:rsid w:val="006928B6"/>
    <w:rsid w:val="00693740"/>
    <w:rsid w:val="00694F2D"/>
    <w:rsid w:val="00697EB7"/>
    <w:rsid w:val="006A0ADE"/>
    <w:rsid w:val="006A3DE2"/>
    <w:rsid w:val="006B00D5"/>
    <w:rsid w:val="006B550E"/>
    <w:rsid w:val="006C1F37"/>
    <w:rsid w:val="006C2257"/>
    <w:rsid w:val="006C24A5"/>
    <w:rsid w:val="006C2810"/>
    <w:rsid w:val="006C6DF3"/>
    <w:rsid w:val="006C7E96"/>
    <w:rsid w:val="006D7058"/>
    <w:rsid w:val="006E2884"/>
    <w:rsid w:val="006E2DF3"/>
    <w:rsid w:val="006E628E"/>
    <w:rsid w:val="006E7296"/>
    <w:rsid w:val="006E79D0"/>
    <w:rsid w:val="006F158D"/>
    <w:rsid w:val="0070248C"/>
    <w:rsid w:val="007026FA"/>
    <w:rsid w:val="00702A3D"/>
    <w:rsid w:val="00702C6B"/>
    <w:rsid w:val="00702E15"/>
    <w:rsid w:val="00703677"/>
    <w:rsid w:val="0070482C"/>
    <w:rsid w:val="00705389"/>
    <w:rsid w:val="007143DC"/>
    <w:rsid w:val="007155D0"/>
    <w:rsid w:val="00717B28"/>
    <w:rsid w:val="00720A5E"/>
    <w:rsid w:val="00722CB2"/>
    <w:rsid w:val="00726345"/>
    <w:rsid w:val="00733C77"/>
    <w:rsid w:val="007357B3"/>
    <w:rsid w:val="00736D9A"/>
    <w:rsid w:val="00737C9D"/>
    <w:rsid w:val="00753705"/>
    <w:rsid w:val="0075442E"/>
    <w:rsid w:val="007573A6"/>
    <w:rsid w:val="00757492"/>
    <w:rsid w:val="00757670"/>
    <w:rsid w:val="00770697"/>
    <w:rsid w:val="00774CDE"/>
    <w:rsid w:val="00775136"/>
    <w:rsid w:val="007801F8"/>
    <w:rsid w:val="007865D9"/>
    <w:rsid w:val="00787F46"/>
    <w:rsid w:val="00790F32"/>
    <w:rsid w:val="00791A79"/>
    <w:rsid w:val="00795EF2"/>
    <w:rsid w:val="007A1B0F"/>
    <w:rsid w:val="007A2F97"/>
    <w:rsid w:val="007A36CE"/>
    <w:rsid w:val="007B32D1"/>
    <w:rsid w:val="007B657B"/>
    <w:rsid w:val="007C0896"/>
    <w:rsid w:val="007C2C7E"/>
    <w:rsid w:val="007C3E00"/>
    <w:rsid w:val="007D45F5"/>
    <w:rsid w:val="007D4664"/>
    <w:rsid w:val="007D4AE2"/>
    <w:rsid w:val="007D66F7"/>
    <w:rsid w:val="007E0946"/>
    <w:rsid w:val="007E20FA"/>
    <w:rsid w:val="007E40E8"/>
    <w:rsid w:val="007E4DE9"/>
    <w:rsid w:val="007E4EE4"/>
    <w:rsid w:val="007E7CBC"/>
    <w:rsid w:val="007F177B"/>
    <w:rsid w:val="00802F90"/>
    <w:rsid w:val="00803E97"/>
    <w:rsid w:val="0080542A"/>
    <w:rsid w:val="00806132"/>
    <w:rsid w:val="00810E95"/>
    <w:rsid w:val="00814308"/>
    <w:rsid w:val="008153DA"/>
    <w:rsid w:val="0081704C"/>
    <w:rsid w:val="0082699F"/>
    <w:rsid w:val="008312D6"/>
    <w:rsid w:val="008320E5"/>
    <w:rsid w:val="008426E6"/>
    <w:rsid w:val="008430F2"/>
    <w:rsid w:val="00843471"/>
    <w:rsid w:val="00843B81"/>
    <w:rsid w:val="0084720C"/>
    <w:rsid w:val="00852B9D"/>
    <w:rsid w:val="00860027"/>
    <w:rsid w:val="008656B1"/>
    <w:rsid w:val="00867315"/>
    <w:rsid w:val="008710C3"/>
    <w:rsid w:val="00872C0F"/>
    <w:rsid w:val="00875ACF"/>
    <w:rsid w:val="00880683"/>
    <w:rsid w:val="00881CCA"/>
    <w:rsid w:val="00886669"/>
    <w:rsid w:val="008925EC"/>
    <w:rsid w:val="00895D78"/>
    <w:rsid w:val="008972AD"/>
    <w:rsid w:val="008975AA"/>
    <w:rsid w:val="008A3C0D"/>
    <w:rsid w:val="008A6264"/>
    <w:rsid w:val="008A71D7"/>
    <w:rsid w:val="008B3DC5"/>
    <w:rsid w:val="008B7CC9"/>
    <w:rsid w:val="008C0ACC"/>
    <w:rsid w:val="008C2864"/>
    <w:rsid w:val="008C7DF6"/>
    <w:rsid w:val="008D21CB"/>
    <w:rsid w:val="008E2A8C"/>
    <w:rsid w:val="008E71F6"/>
    <w:rsid w:val="008F01EC"/>
    <w:rsid w:val="008F4BE0"/>
    <w:rsid w:val="008F4EFB"/>
    <w:rsid w:val="008F630A"/>
    <w:rsid w:val="008F759C"/>
    <w:rsid w:val="00903A3A"/>
    <w:rsid w:val="00906F9E"/>
    <w:rsid w:val="00911E67"/>
    <w:rsid w:val="00912E7A"/>
    <w:rsid w:val="00913196"/>
    <w:rsid w:val="009227F0"/>
    <w:rsid w:val="009266D3"/>
    <w:rsid w:val="00931DDB"/>
    <w:rsid w:val="009337BF"/>
    <w:rsid w:val="00935D78"/>
    <w:rsid w:val="0094212F"/>
    <w:rsid w:val="00947ECE"/>
    <w:rsid w:val="009508A1"/>
    <w:rsid w:val="00951CF1"/>
    <w:rsid w:val="00952404"/>
    <w:rsid w:val="00953A9D"/>
    <w:rsid w:val="00956D7F"/>
    <w:rsid w:val="009570B0"/>
    <w:rsid w:val="009572D2"/>
    <w:rsid w:val="00960E13"/>
    <w:rsid w:val="009630F4"/>
    <w:rsid w:val="00967745"/>
    <w:rsid w:val="00971247"/>
    <w:rsid w:val="009728BB"/>
    <w:rsid w:val="009739EE"/>
    <w:rsid w:val="00974FE2"/>
    <w:rsid w:val="00977222"/>
    <w:rsid w:val="009812E5"/>
    <w:rsid w:val="00982680"/>
    <w:rsid w:val="00982898"/>
    <w:rsid w:val="00990182"/>
    <w:rsid w:val="009901A4"/>
    <w:rsid w:val="00991AB3"/>
    <w:rsid w:val="00991B8C"/>
    <w:rsid w:val="009944AC"/>
    <w:rsid w:val="00995C2F"/>
    <w:rsid w:val="009969C1"/>
    <w:rsid w:val="009B0AD3"/>
    <w:rsid w:val="009B18CC"/>
    <w:rsid w:val="009C7905"/>
    <w:rsid w:val="009C7D6A"/>
    <w:rsid w:val="009D16A8"/>
    <w:rsid w:val="009D469D"/>
    <w:rsid w:val="009D481B"/>
    <w:rsid w:val="009D4BDA"/>
    <w:rsid w:val="009D7960"/>
    <w:rsid w:val="009E4454"/>
    <w:rsid w:val="009F3EAF"/>
    <w:rsid w:val="009F479F"/>
    <w:rsid w:val="00A02295"/>
    <w:rsid w:val="00A02767"/>
    <w:rsid w:val="00A02BE0"/>
    <w:rsid w:val="00A06AD3"/>
    <w:rsid w:val="00A15FCC"/>
    <w:rsid w:val="00A310E1"/>
    <w:rsid w:val="00A31B13"/>
    <w:rsid w:val="00A32572"/>
    <w:rsid w:val="00A32F22"/>
    <w:rsid w:val="00A336A9"/>
    <w:rsid w:val="00A33D55"/>
    <w:rsid w:val="00A35447"/>
    <w:rsid w:val="00A3682A"/>
    <w:rsid w:val="00A43385"/>
    <w:rsid w:val="00A4514A"/>
    <w:rsid w:val="00A46B1E"/>
    <w:rsid w:val="00A47BED"/>
    <w:rsid w:val="00A50208"/>
    <w:rsid w:val="00A5757B"/>
    <w:rsid w:val="00A61044"/>
    <w:rsid w:val="00A61F7F"/>
    <w:rsid w:val="00A659C2"/>
    <w:rsid w:val="00A70173"/>
    <w:rsid w:val="00A7502B"/>
    <w:rsid w:val="00A760C1"/>
    <w:rsid w:val="00A812CF"/>
    <w:rsid w:val="00A81E05"/>
    <w:rsid w:val="00A87CB9"/>
    <w:rsid w:val="00A9470D"/>
    <w:rsid w:val="00AA3310"/>
    <w:rsid w:val="00AA50D2"/>
    <w:rsid w:val="00AA67C3"/>
    <w:rsid w:val="00AB3B7B"/>
    <w:rsid w:val="00AC1B78"/>
    <w:rsid w:val="00AC46FF"/>
    <w:rsid w:val="00AD5EF4"/>
    <w:rsid w:val="00AD7638"/>
    <w:rsid w:val="00AF1795"/>
    <w:rsid w:val="00AF34F5"/>
    <w:rsid w:val="00AF3A58"/>
    <w:rsid w:val="00AF3E87"/>
    <w:rsid w:val="00B062E9"/>
    <w:rsid w:val="00B07CA4"/>
    <w:rsid w:val="00B173A2"/>
    <w:rsid w:val="00B17CC1"/>
    <w:rsid w:val="00B203F1"/>
    <w:rsid w:val="00B21F44"/>
    <w:rsid w:val="00B2735B"/>
    <w:rsid w:val="00B30CC6"/>
    <w:rsid w:val="00B3149D"/>
    <w:rsid w:val="00B31AEC"/>
    <w:rsid w:val="00B377D1"/>
    <w:rsid w:val="00B42414"/>
    <w:rsid w:val="00B46F75"/>
    <w:rsid w:val="00B514AE"/>
    <w:rsid w:val="00B54E7A"/>
    <w:rsid w:val="00B54FB2"/>
    <w:rsid w:val="00B55BB2"/>
    <w:rsid w:val="00B567D5"/>
    <w:rsid w:val="00B56C0D"/>
    <w:rsid w:val="00B62245"/>
    <w:rsid w:val="00B632B2"/>
    <w:rsid w:val="00B646A4"/>
    <w:rsid w:val="00B730B9"/>
    <w:rsid w:val="00B742D8"/>
    <w:rsid w:val="00B81E08"/>
    <w:rsid w:val="00B82778"/>
    <w:rsid w:val="00B8585B"/>
    <w:rsid w:val="00B85BA4"/>
    <w:rsid w:val="00B87837"/>
    <w:rsid w:val="00B87980"/>
    <w:rsid w:val="00B9002A"/>
    <w:rsid w:val="00B9067D"/>
    <w:rsid w:val="00B95CD5"/>
    <w:rsid w:val="00BA3722"/>
    <w:rsid w:val="00BB1471"/>
    <w:rsid w:val="00BB29B8"/>
    <w:rsid w:val="00BB485B"/>
    <w:rsid w:val="00BB7367"/>
    <w:rsid w:val="00BC122D"/>
    <w:rsid w:val="00BC1641"/>
    <w:rsid w:val="00BC350B"/>
    <w:rsid w:val="00BC590D"/>
    <w:rsid w:val="00BC799B"/>
    <w:rsid w:val="00BD2E20"/>
    <w:rsid w:val="00BD514B"/>
    <w:rsid w:val="00BD54B1"/>
    <w:rsid w:val="00BE0642"/>
    <w:rsid w:val="00BE7E80"/>
    <w:rsid w:val="00BF3B24"/>
    <w:rsid w:val="00BF3B58"/>
    <w:rsid w:val="00C00E9F"/>
    <w:rsid w:val="00C01669"/>
    <w:rsid w:val="00C065B4"/>
    <w:rsid w:val="00C12524"/>
    <w:rsid w:val="00C200B2"/>
    <w:rsid w:val="00C20C18"/>
    <w:rsid w:val="00C2127A"/>
    <w:rsid w:val="00C2541B"/>
    <w:rsid w:val="00C259ED"/>
    <w:rsid w:val="00C27C75"/>
    <w:rsid w:val="00C3495C"/>
    <w:rsid w:val="00C36B6C"/>
    <w:rsid w:val="00C42E9D"/>
    <w:rsid w:val="00C52F9B"/>
    <w:rsid w:val="00C579B1"/>
    <w:rsid w:val="00C61988"/>
    <w:rsid w:val="00C61E7E"/>
    <w:rsid w:val="00C65B07"/>
    <w:rsid w:val="00C66610"/>
    <w:rsid w:val="00C71CAD"/>
    <w:rsid w:val="00C81969"/>
    <w:rsid w:val="00C85180"/>
    <w:rsid w:val="00C8663A"/>
    <w:rsid w:val="00C96E99"/>
    <w:rsid w:val="00C979D1"/>
    <w:rsid w:val="00CA1A33"/>
    <w:rsid w:val="00CA3E7E"/>
    <w:rsid w:val="00CA70B1"/>
    <w:rsid w:val="00CA7C2D"/>
    <w:rsid w:val="00CB0556"/>
    <w:rsid w:val="00CB083A"/>
    <w:rsid w:val="00CB3F69"/>
    <w:rsid w:val="00CC1D0B"/>
    <w:rsid w:val="00CC3C7D"/>
    <w:rsid w:val="00CD547E"/>
    <w:rsid w:val="00CD6C38"/>
    <w:rsid w:val="00CD7F52"/>
    <w:rsid w:val="00CE1CDA"/>
    <w:rsid w:val="00CE3C4C"/>
    <w:rsid w:val="00CF0707"/>
    <w:rsid w:val="00CF0CCA"/>
    <w:rsid w:val="00D00E21"/>
    <w:rsid w:val="00D00E82"/>
    <w:rsid w:val="00D04BC3"/>
    <w:rsid w:val="00D26B56"/>
    <w:rsid w:val="00D331BF"/>
    <w:rsid w:val="00D342D8"/>
    <w:rsid w:val="00D41287"/>
    <w:rsid w:val="00D43691"/>
    <w:rsid w:val="00D4622D"/>
    <w:rsid w:val="00D5206F"/>
    <w:rsid w:val="00D524AD"/>
    <w:rsid w:val="00D56A67"/>
    <w:rsid w:val="00D64A9A"/>
    <w:rsid w:val="00D71E4C"/>
    <w:rsid w:val="00D7374E"/>
    <w:rsid w:val="00D821D6"/>
    <w:rsid w:val="00D824D1"/>
    <w:rsid w:val="00D843B6"/>
    <w:rsid w:val="00D87BC6"/>
    <w:rsid w:val="00D901A6"/>
    <w:rsid w:val="00D93027"/>
    <w:rsid w:val="00D94BC1"/>
    <w:rsid w:val="00D94C11"/>
    <w:rsid w:val="00D97476"/>
    <w:rsid w:val="00DA10FA"/>
    <w:rsid w:val="00DA3219"/>
    <w:rsid w:val="00DA5584"/>
    <w:rsid w:val="00DB06AA"/>
    <w:rsid w:val="00DC1778"/>
    <w:rsid w:val="00DC17E6"/>
    <w:rsid w:val="00DC363D"/>
    <w:rsid w:val="00DC3DE1"/>
    <w:rsid w:val="00DC7D9B"/>
    <w:rsid w:val="00DD1056"/>
    <w:rsid w:val="00DD4189"/>
    <w:rsid w:val="00DD4920"/>
    <w:rsid w:val="00DE0A4B"/>
    <w:rsid w:val="00DE2007"/>
    <w:rsid w:val="00DE59F0"/>
    <w:rsid w:val="00DF0069"/>
    <w:rsid w:val="00DF19FC"/>
    <w:rsid w:val="00DF1F3E"/>
    <w:rsid w:val="00DF2C91"/>
    <w:rsid w:val="00DF3A0F"/>
    <w:rsid w:val="00DF6A52"/>
    <w:rsid w:val="00E0250C"/>
    <w:rsid w:val="00E0475F"/>
    <w:rsid w:val="00E048D8"/>
    <w:rsid w:val="00E24FDD"/>
    <w:rsid w:val="00E31C8D"/>
    <w:rsid w:val="00E31D7D"/>
    <w:rsid w:val="00E362BE"/>
    <w:rsid w:val="00E517E3"/>
    <w:rsid w:val="00E5221E"/>
    <w:rsid w:val="00E56403"/>
    <w:rsid w:val="00E62E63"/>
    <w:rsid w:val="00E637B7"/>
    <w:rsid w:val="00E668FB"/>
    <w:rsid w:val="00E708DB"/>
    <w:rsid w:val="00E7157A"/>
    <w:rsid w:val="00E7514E"/>
    <w:rsid w:val="00E75373"/>
    <w:rsid w:val="00E76720"/>
    <w:rsid w:val="00E84676"/>
    <w:rsid w:val="00E8503D"/>
    <w:rsid w:val="00E85690"/>
    <w:rsid w:val="00E877D9"/>
    <w:rsid w:val="00E91649"/>
    <w:rsid w:val="00E93051"/>
    <w:rsid w:val="00E96CC6"/>
    <w:rsid w:val="00E976C6"/>
    <w:rsid w:val="00E976E7"/>
    <w:rsid w:val="00EA04F1"/>
    <w:rsid w:val="00EA0763"/>
    <w:rsid w:val="00EA4534"/>
    <w:rsid w:val="00EC14D0"/>
    <w:rsid w:val="00EC14F0"/>
    <w:rsid w:val="00EC24CF"/>
    <w:rsid w:val="00EC4530"/>
    <w:rsid w:val="00ED0A30"/>
    <w:rsid w:val="00ED1427"/>
    <w:rsid w:val="00ED7A4A"/>
    <w:rsid w:val="00EE08C0"/>
    <w:rsid w:val="00EE597B"/>
    <w:rsid w:val="00EE6BE4"/>
    <w:rsid w:val="00EF27C7"/>
    <w:rsid w:val="00EF3D4A"/>
    <w:rsid w:val="00EF4056"/>
    <w:rsid w:val="00EF48F2"/>
    <w:rsid w:val="00F16015"/>
    <w:rsid w:val="00F160D1"/>
    <w:rsid w:val="00F3142B"/>
    <w:rsid w:val="00F33508"/>
    <w:rsid w:val="00F35080"/>
    <w:rsid w:val="00F42B1B"/>
    <w:rsid w:val="00F5528B"/>
    <w:rsid w:val="00F5758F"/>
    <w:rsid w:val="00F61B1F"/>
    <w:rsid w:val="00F62EC3"/>
    <w:rsid w:val="00F6445E"/>
    <w:rsid w:val="00F6746E"/>
    <w:rsid w:val="00F70ADE"/>
    <w:rsid w:val="00F7231C"/>
    <w:rsid w:val="00F7252B"/>
    <w:rsid w:val="00F75549"/>
    <w:rsid w:val="00F81F8F"/>
    <w:rsid w:val="00F87DA1"/>
    <w:rsid w:val="00F97A17"/>
    <w:rsid w:val="00FA2A52"/>
    <w:rsid w:val="00FA3B3E"/>
    <w:rsid w:val="00FA4730"/>
    <w:rsid w:val="00FB18A2"/>
    <w:rsid w:val="00FB63A5"/>
    <w:rsid w:val="00FB7D92"/>
    <w:rsid w:val="00FC1C21"/>
    <w:rsid w:val="00FC326D"/>
    <w:rsid w:val="00FD17D1"/>
    <w:rsid w:val="00FD386D"/>
    <w:rsid w:val="00FD4BEE"/>
    <w:rsid w:val="00FE2B1C"/>
    <w:rsid w:val="00FE3077"/>
    <w:rsid w:val="00FE467A"/>
    <w:rsid w:val="00FE49B7"/>
    <w:rsid w:val="00FE6418"/>
    <w:rsid w:val="00FE798F"/>
    <w:rsid w:val="00FF34A0"/>
    <w:rsid w:val="00FF3D14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6,#933,#e13366,#cc3,#903,#639,#f90,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0B"/>
  </w:style>
  <w:style w:type="paragraph" w:styleId="Heading1">
    <w:name w:val="heading 1"/>
    <w:basedOn w:val="Normal"/>
    <w:next w:val="Normal"/>
    <w:qFormat/>
    <w:rsid w:val="000A49A2"/>
    <w:pPr>
      <w:keepNext/>
      <w:numPr>
        <w:numId w:val="1"/>
      </w:numPr>
      <w:pBdr>
        <w:bottom w:val="single" w:sz="4" w:space="1" w:color="auto"/>
      </w:pBdr>
      <w:spacing w:before="240" w:after="60"/>
      <w:outlineLvl w:val="0"/>
    </w:pPr>
    <w:rPr>
      <w:rFonts w:asciiTheme="majorHAnsi" w:hAnsiTheme="majorHAnsi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F27C7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/>
      <w:b/>
      <w:sz w:val="26"/>
      <w:szCs w:val="26"/>
    </w:rPr>
  </w:style>
  <w:style w:type="paragraph" w:styleId="Heading3">
    <w:name w:val="heading 3"/>
    <w:basedOn w:val="Normal"/>
    <w:next w:val="Normal"/>
    <w:qFormat/>
    <w:rsid w:val="00BF3B58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6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5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5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5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5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5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BC350B"/>
  </w:style>
  <w:style w:type="paragraph" w:customStyle="1" w:styleId="ABULLET">
    <w:name w:val="A BULLET"/>
    <w:basedOn w:val="ABLOCKPARA"/>
    <w:rsid w:val="00BC350B"/>
    <w:pPr>
      <w:ind w:left="331" w:hanging="331"/>
    </w:pPr>
  </w:style>
  <w:style w:type="paragraph" w:customStyle="1" w:styleId="AINDENTEDBULLET">
    <w:name w:val="A INDENTED BULLET"/>
    <w:basedOn w:val="ABLOCKPARA"/>
    <w:rsid w:val="00BC350B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C350B"/>
    <w:pPr>
      <w:ind w:left="331"/>
    </w:pPr>
  </w:style>
  <w:style w:type="paragraph" w:styleId="Footer">
    <w:name w:val="footer"/>
    <w:basedOn w:val="Normal"/>
    <w:rsid w:val="00BC350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C350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BC799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9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E0642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95D78"/>
    <w:pPr>
      <w:tabs>
        <w:tab w:val="left" w:pos="44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6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064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5E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15EB5"/>
    <w:rPr>
      <w:rFonts w:ascii="Book Antiqua" w:hAnsi="Book Antiqua"/>
    </w:rPr>
  </w:style>
  <w:style w:type="character" w:customStyle="1" w:styleId="Heading4Char">
    <w:name w:val="Heading 4 Char"/>
    <w:basedOn w:val="DefaultParagraphFont"/>
    <w:link w:val="Heading4"/>
    <w:uiPriority w:val="9"/>
    <w:rsid w:val="00886669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5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5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5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C3495C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3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35B"/>
    <w:rPr>
      <w:rFonts w:ascii="Book Antiqua" w:hAnsi="Book Antiqua"/>
      <w:b/>
      <w:bCs/>
      <w:i/>
      <w:i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B2735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2735B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2735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B2735B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273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735B"/>
    <w:rPr>
      <w:rFonts w:ascii="Book Antiqua" w:hAnsi="Book Antiqua"/>
      <w:i/>
      <w:iCs/>
      <w:color w:val="000000" w:themeColor="text1"/>
      <w:sz w:val="22"/>
    </w:rPr>
  </w:style>
  <w:style w:type="character" w:styleId="Strong">
    <w:name w:val="Strong"/>
    <w:basedOn w:val="DefaultParagraphFont"/>
    <w:uiPriority w:val="22"/>
    <w:qFormat/>
    <w:rsid w:val="00B273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2735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735B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5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C2810"/>
    <w:pPr>
      <w:widowControl w:val="0"/>
      <w:tabs>
        <w:tab w:val="num" w:pos="360"/>
      </w:tabs>
      <w:jc w:val="both"/>
    </w:pPr>
    <w:rPr>
      <w:rFonts w:ascii="Arial" w:eastAsia="SimSun" w:hAnsi="Arial" w:cs="Arial"/>
      <w:kern w:val="2"/>
      <w:szCs w:val="24"/>
      <w:lang w:eastAsia="zh-CN"/>
    </w:rPr>
  </w:style>
  <w:style w:type="character" w:styleId="CommentReference">
    <w:name w:val="annotation reference"/>
    <w:basedOn w:val="DefaultParagraphFont"/>
    <w:rsid w:val="007B65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657B"/>
    <w:pPr>
      <w:spacing w:after="200" w:line="288" w:lineRule="auto"/>
    </w:pPr>
    <w:rPr>
      <w:rFonts w:ascii="Arial" w:eastAsia="Calibri" w:hAnsi="Arial" w:cs="Arial"/>
      <w:spacing w:val="4"/>
      <w:lang w:val="en-GB" w:bidi="en-US"/>
    </w:rPr>
  </w:style>
  <w:style w:type="character" w:customStyle="1" w:styleId="CommentTextChar">
    <w:name w:val="Comment Text Char"/>
    <w:basedOn w:val="DefaultParagraphFont"/>
    <w:link w:val="CommentText"/>
    <w:rsid w:val="007B657B"/>
    <w:rPr>
      <w:rFonts w:ascii="Arial" w:eastAsia="Calibri" w:hAnsi="Arial" w:cs="Arial"/>
      <w:spacing w:val="4"/>
      <w:lang w:val="en-GB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79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B18CC"/>
  </w:style>
  <w:style w:type="character" w:styleId="HTMLTypewriter">
    <w:name w:val="HTML Typewriter"/>
    <w:basedOn w:val="DefaultParagraphFont"/>
    <w:uiPriority w:val="99"/>
    <w:semiHidden/>
    <w:unhideWhenUsed/>
    <w:rsid w:val="009B18CC"/>
    <w:rPr>
      <w:rFonts w:ascii="Courier New" w:eastAsia="Times New Roman" w:hAnsi="Courier New" w:cs="Courier New"/>
      <w:sz w:val="20"/>
      <w:szCs w:val="20"/>
    </w:rPr>
  </w:style>
  <w:style w:type="character" w:customStyle="1" w:styleId="crayon-c5">
    <w:name w:val="crayon-c5"/>
    <w:basedOn w:val="DefaultParagraphFont"/>
    <w:rsid w:val="00172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0B"/>
  </w:style>
  <w:style w:type="paragraph" w:styleId="Heading1">
    <w:name w:val="heading 1"/>
    <w:basedOn w:val="Normal"/>
    <w:next w:val="Normal"/>
    <w:qFormat/>
    <w:rsid w:val="000A49A2"/>
    <w:pPr>
      <w:keepNext/>
      <w:numPr>
        <w:numId w:val="1"/>
      </w:numPr>
      <w:pBdr>
        <w:bottom w:val="single" w:sz="4" w:space="1" w:color="auto"/>
      </w:pBdr>
      <w:spacing w:before="240" w:after="60"/>
      <w:outlineLvl w:val="0"/>
    </w:pPr>
    <w:rPr>
      <w:rFonts w:asciiTheme="majorHAnsi" w:hAnsiTheme="majorHAnsi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F27C7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/>
      <w:b/>
      <w:sz w:val="26"/>
      <w:szCs w:val="26"/>
    </w:rPr>
  </w:style>
  <w:style w:type="paragraph" w:styleId="Heading3">
    <w:name w:val="heading 3"/>
    <w:basedOn w:val="Normal"/>
    <w:next w:val="Normal"/>
    <w:qFormat/>
    <w:rsid w:val="00BF3B58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6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5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5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5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5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5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BC350B"/>
  </w:style>
  <w:style w:type="paragraph" w:customStyle="1" w:styleId="ABULLET">
    <w:name w:val="A BULLET"/>
    <w:basedOn w:val="ABLOCKPARA"/>
    <w:rsid w:val="00BC350B"/>
    <w:pPr>
      <w:ind w:left="331" w:hanging="331"/>
    </w:pPr>
  </w:style>
  <w:style w:type="paragraph" w:customStyle="1" w:styleId="AINDENTEDBULLET">
    <w:name w:val="A INDENTED BULLET"/>
    <w:basedOn w:val="ABLOCKPARA"/>
    <w:rsid w:val="00BC350B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C350B"/>
    <w:pPr>
      <w:ind w:left="331"/>
    </w:pPr>
  </w:style>
  <w:style w:type="paragraph" w:styleId="Footer">
    <w:name w:val="footer"/>
    <w:basedOn w:val="Normal"/>
    <w:rsid w:val="00BC350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C350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BC799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9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E0642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95D78"/>
    <w:pPr>
      <w:tabs>
        <w:tab w:val="left" w:pos="44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6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064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5E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15EB5"/>
    <w:rPr>
      <w:rFonts w:ascii="Book Antiqua" w:hAnsi="Book Antiqua"/>
    </w:rPr>
  </w:style>
  <w:style w:type="character" w:customStyle="1" w:styleId="Heading4Char">
    <w:name w:val="Heading 4 Char"/>
    <w:basedOn w:val="DefaultParagraphFont"/>
    <w:link w:val="Heading4"/>
    <w:uiPriority w:val="9"/>
    <w:rsid w:val="00886669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5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5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5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C3495C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3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35B"/>
    <w:rPr>
      <w:rFonts w:ascii="Book Antiqua" w:hAnsi="Book Antiqua"/>
      <w:b/>
      <w:bCs/>
      <w:i/>
      <w:i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B2735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2735B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2735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B2735B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273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735B"/>
    <w:rPr>
      <w:rFonts w:ascii="Book Antiqua" w:hAnsi="Book Antiqua"/>
      <w:i/>
      <w:iCs/>
      <w:color w:val="000000" w:themeColor="text1"/>
      <w:sz w:val="22"/>
    </w:rPr>
  </w:style>
  <w:style w:type="character" w:styleId="Strong">
    <w:name w:val="Strong"/>
    <w:basedOn w:val="DefaultParagraphFont"/>
    <w:uiPriority w:val="22"/>
    <w:qFormat/>
    <w:rsid w:val="00B273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2735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735B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5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C2810"/>
    <w:pPr>
      <w:widowControl w:val="0"/>
      <w:tabs>
        <w:tab w:val="num" w:pos="360"/>
      </w:tabs>
      <w:jc w:val="both"/>
    </w:pPr>
    <w:rPr>
      <w:rFonts w:ascii="Arial" w:eastAsia="SimSun" w:hAnsi="Arial" w:cs="Arial"/>
      <w:kern w:val="2"/>
      <w:szCs w:val="24"/>
      <w:lang w:eastAsia="zh-CN"/>
    </w:rPr>
  </w:style>
  <w:style w:type="character" w:styleId="CommentReference">
    <w:name w:val="annotation reference"/>
    <w:basedOn w:val="DefaultParagraphFont"/>
    <w:rsid w:val="007B65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657B"/>
    <w:pPr>
      <w:spacing w:after="200" w:line="288" w:lineRule="auto"/>
    </w:pPr>
    <w:rPr>
      <w:rFonts w:ascii="Arial" w:eastAsia="Calibri" w:hAnsi="Arial" w:cs="Arial"/>
      <w:spacing w:val="4"/>
      <w:lang w:val="en-GB" w:bidi="en-US"/>
    </w:rPr>
  </w:style>
  <w:style w:type="character" w:customStyle="1" w:styleId="CommentTextChar">
    <w:name w:val="Comment Text Char"/>
    <w:basedOn w:val="DefaultParagraphFont"/>
    <w:link w:val="CommentText"/>
    <w:rsid w:val="007B657B"/>
    <w:rPr>
      <w:rFonts w:ascii="Arial" w:eastAsia="Calibri" w:hAnsi="Arial" w:cs="Arial"/>
      <w:spacing w:val="4"/>
      <w:lang w:val="en-GB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79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B18CC"/>
  </w:style>
  <w:style w:type="character" w:styleId="HTMLTypewriter">
    <w:name w:val="HTML Typewriter"/>
    <w:basedOn w:val="DefaultParagraphFont"/>
    <w:uiPriority w:val="99"/>
    <w:semiHidden/>
    <w:unhideWhenUsed/>
    <w:rsid w:val="009B18CC"/>
    <w:rPr>
      <w:rFonts w:ascii="Courier New" w:eastAsia="Times New Roman" w:hAnsi="Courier New" w:cs="Courier New"/>
      <w:sz w:val="20"/>
      <w:szCs w:val="20"/>
    </w:rPr>
  </w:style>
  <w:style w:type="character" w:customStyle="1" w:styleId="crayon-c5">
    <w:name w:val="crayon-c5"/>
    <w:basedOn w:val="DefaultParagraphFont"/>
    <w:rsid w:val="0017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3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8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158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4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030">
      <w:bodyDiv w:val="1"/>
      <w:marLeft w:val="0"/>
      <w:marRight w:val="0"/>
      <w:marTop w:val="5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acc\project\wp.diip.fy12.java%20rtl\_99_local%20resources\ARTL%20for%20Java%20-%20Asset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5EEA1-C788-4E96-BA26-C7F9822B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ARTL for Java - Asset Documentation Template.dotx</Template>
  <TotalTime>596</TotalTime>
  <Pages>14</Pages>
  <Words>1167</Words>
  <Characters>6654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ARTL for Java - Asset Documentation Template</vt:lpstr>
      <vt:lpstr>FY11 Java Blueprint Refresh - Java Portal updates</vt:lpstr>
    </vt:vector>
  </TitlesOfParts>
  <Company>Accenture</Company>
  <LinksUpToDate>false</LinksUpToDate>
  <CharactersWithSpaces>7806</CharactersWithSpaces>
  <SharedDoc>false</SharedDoc>
  <HLinks>
    <vt:vector size="12" baseType="variant">
      <vt:variant>
        <vt:i4>4521996</vt:i4>
      </vt:variant>
      <vt:variant>
        <vt:i4>-1</vt:i4>
      </vt:variant>
      <vt:variant>
        <vt:i4>1106</vt:i4>
      </vt:variant>
      <vt:variant>
        <vt:i4>1</vt:i4>
      </vt:variant>
      <vt:variant>
        <vt:lpwstr>strat%20line</vt:lpwstr>
      </vt:variant>
      <vt:variant>
        <vt:lpwstr/>
      </vt:variant>
      <vt:variant>
        <vt:i4>3997758</vt:i4>
      </vt:variant>
      <vt:variant>
        <vt:i4>-1</vt:i4>
      </vt:variant>
      <vt:variant>
        <vt:i4>1107</vt:i4>
      </vt:variant>
      <vt:variant>
        <vt:i4>1</vt:i4>
      </vt:variant>
      <vt:variant>
        <vt:lpwstr>Untitled-1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ARTL for Java - Asset Documentation Template</dc:title>
  <dc:creator>González, Vicente</dc:creator>
  <cp:keywords>RTL, ARTL, Asset, Java, Automation, Reuse</cp:keywords>
  <cp:lastModifiedBy>Agarwal, Ashish G.</cp:lastModifiedBy>
  <cp:revision>37</cp:revision>
  <cp:lastPrinted>2004-03-12T07:26:00Z</cp:lastPrinted>
  <dcterms:created xsi:type="dcterms:W3CDTF">2015-06-15T10:09:00Z</dcterms:created>
  <dcterms:modified xsi:type="dcterms:W3CDTF">2015-06-17T13:31:00Z</dcterms:modified>
</cp:coreProperties>
</file>