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823" w:rsidRPr="00BE0642" w:rsidRDefault="00513130">
      <w:pPr>
        <w:rPr>
          <w:sz w:val="48"/>
        </w:rPr>
      </w:pP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-740410</wp:posOffset>
                </wp:positionV>
                <wp:extent cx="7433945" cy="4855210"/>
                <wp:effectExtent l="0" t="254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33945" cy="4855210"/>
                        </a:xfrm>
                        <a:prstGeom prst="rect">
                          <a:avLst/>
                        </a:prstGeom>
                        <a:solidFill>
                          <a:srgbClr val="99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E16617" id="Rectangle 2" o:spid="_x0000_s1026" style="position:absolute;margin-left:0;margin-top:-58.3pt;width:585.35pt;height:382.3pt;z-index:-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" fillcolor="#933" stroked="f"/>
            </w:pict>
          </mc:Fallback>
        </mc:AlternateContent>
      </w:r>
    </w:p>
    <w:p w:rsidR="00630823" w:rsidRPr="00BE0642" w:rsidRDefault="00436A0D">
      <w:pPr>
        <w:ind w:left="1890"/>
        <w:rPr>
          <w:sz w:val="48"/>
        </w:rPr>
      </w:pPr>
    </w:p>
    <w:p w:rsidR="00630823" w:rsidRPr="00BE0642" w:rsidRDefault="00436A0D">
      <w:pPr>
        <w:ind w:left="1890"/>
        <w:rPr>
          <w:sz w:val="48"/>
        </w:rPr>
      </w:pPr>
    </w:p>
    <w:p w:rsidR="00630823" w:rsidRPr="00BE0642" w:rsidRDefault="00436A0D">
      <w:pPr>
        <w:ind w:left="1890"/>
        <w:rPr>
          <w:sz w:val="48"/>
        </w:rPr>
      </w:pPr>
    </w:p>
    <w:p w:rsidR="00630823" w:rsidRPr="00BE0642" w:rsidRDefault="00513130">
      <w:pPr>
        <w:rPr>
          <w:sz w:val="48"/>
        </w:rPr>
      </w:pP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1029335</wp:posOffset>
                </wp:positionH>
                <wp:positionV relativeFrom="paragraph">
                  <wp:posOffset>3858260</wp:posOffset>
                </wp:positionV>
                <wp:extent cx="5702300" cy="2430145"/>
                <wp:effectExtent l="635" t="635" r="254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0" cy="2430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17D1" w:rsidRPr="00BC799B" w:rsidRDefault="00270F24" w:rsidP="0063082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8"/>
                              </w:rPr>
                              <w:t>ARTL for Java</w:t>
                            </w:r>
                          </w:p>
                          <w:p w:rsidR="005A3ECF" w:rsidRDefault="005A3ECF" w:rsidP="009508A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8A7A4E" w:rsidRPr="00BC799B" w:rsidRDefault="008A7A4E" w:rsidP="008A7A4E">
                            <w:pPr>
                              <w:rPr>
                                <w:color w:val="FFFFF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Java Technical Good</w:t>
                            </w:r>
                          </w:p>
                          <w:p w:rsidR="00FD17D1" w:rsidRDefault="00CD547E" w:rsidP="00630823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&lt;</w:t>
                            </w:r>
                            <w:r w:rsidR="004934BC">
                              <w:rPr>
                                <w:b/>
                                <w:sz w:val="40"/>
                                <w:szCs w:val="40"/>
                              </w:rPr>
                              <w:t>C0001</w:t>
                            </w:r>
                            <w:r w:rsidRPr="00CD547E">
                              <w:rPr>
                                <w:b/>
                                <w:sz w:val="40"/>
                                <w:szCs w:val="40"/>
                              </w:rPr>
                              <w:t>-</w:t>
                            </w:r>
                            <w:r w:rsidR="002A6A4C">
                              <w:rPr>
                                <w:b/>
                                <w:sz w:val="40"/>
                                <w:szCs w:val="40"/>
                              </w:rPr>
                              <w:t>Camel+ActiveMQ-Installation and Configuration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&gt;</w:t>
                            </w:r>
                          </w:p>
                          <w:p w:rsidR="007865D9" w:rsidRDefault="007865D9" w:rsidP="00630823">
                            <w:pPr>
                              <w:rPr>
                                <w:i/>
                                <w:sz w:val="40"/>
                                <w:szCs w:val="40"/>
                              </w:rPr>
                            </w:pPr>
                          </w:p>
                          <w:p w:rsidR="00C20C18" w:rsidRPr="00C20C18" w:rsidRDefault="00D53D39" w:rsidP="00630823">
                            <w:pPr>
                              <w:rPr>
                                <w:i/>
                                <w:color w:val="808080" w:themeColor="background1" w:themeShade="80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i/>
                                <w:sz w:val="40"/>
                                <w:szCs w:val="40"/>
                              </w:rPr>
                              <w:t>Installation and Configuration Guide</w:t>
                            </w:r>
                          </w:p>
                          <w:p w:rsidR="003D21CB" w:rsidRDefault="003D21CB" w:rsidP="00630823">
                            <w:pPr>
                              <w:rPr>
                                <w:i/>
                                <w:color w:val="808080" w:themeColor="background1" w:themeShade="80"/>
                                <w:sz w:val="32"/>
                                <w:szCs w:val="40"/>
                              </w:rPr>
                            </w:pPr>
                          </w:p>
                          <w:p w:rsidR="00630823" w:rsidRPr="00BC799B" w:rsidRDefault="008278A9" w:rsidP="00630823">
                            <w:pPr>
                              <w:rPr>
                                <w:i/>
                                <w:color w:val="808080" w:themeColor="background1" w:themeShade="80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i/>
                                <w:color w:val="808080" w:themeColor="background1" w:themeShade="80"/>
                                <w:sz w:val="32"/>
                                <w:szCs w:val="40"/>
                              </w:rPr>
                              <w:t>Feb</w:t>
                            </w:r>
                            <w:r w:rsidR="00FD17D1" w:rsidRPr="00BC799B">
                              <w:rPr>
                                <w:i/>
                                <w:color w:val="808080" w:themeColor="background1" w:themeShade="80"/>
                                <w:sz w:val="32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08080" w:themeColor="background1" w:themeShade="80"/>
                                <w:sz w:val="32"/>
                                <w:szCs w:val="40"/>
                              </w:rPr>
                              <w:t>2015</w:t>
                            </w:r>
                            <w:r w:rsidR="00FD17D1" w:rsidRPr="00BC799B">
                              <w:rPr>
                                <w:i/>
                                <w:color w:val="808080" w:themeColor="background1" w:themeShade="80"/>
                                <w:sz w:val="32"/>
                                <w:szCs w:val="40"/>
                              </w:rPr>
                              <w:t xml:space="preserve"> version </w:t>
                            </w:r>
                            <w:r>
                              <w:rPr>
                                <w:i/>
                                <w:color w:val="808080" w:themeColor="background1" w:themeShade="80"/>
                                <w:sz w:val="32"/>
                                <w:szCs w:val="40"/>
                              </w:rPr>
                              <w:t>1</w:t>
                            </w:r>
                          </w:p>
                          <w:p w:rsidR="00630823" w:rsidRPr="00BC799B" w:rsidRDefault="00436A0D" w:rsidP="00630823">
                            <w:pPr>
                              <w:rPr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:rsidR="00630823" w:rsidRPr="00BC799B" w:rsidRDefault="00436A0D" w:rsidP="00630823">
                            <w:pPr>
                              <w:rPr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:rsidR="00630823" w:rsidRPr="00BC799B" w:rsidRDefault="00436A0D" w:rsidP="00630823">
                            <w:pPr>
                              <w:rPr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:rsidR="00630823" w:rsidRPr="00BC799B" w:rsidRDefault="00436A0D" w:rsidP="00630823">
                            <w:pPr>
                              <w:rPr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:rsidR="00630823" w:rsidRPr="00BC799B" w:rsidRDefault="00436A0D" w:rsidP="00630823">
                            <w:pPr>
                              <w:rPr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:rsidR="00630823" w:rsidRPr="00BC799B" w:rsidRDefault="00436A0D" w:rsidP="00630823">
                            <w:pPr>
                              <w:rPr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:rsidR="00630823" w:rsidRPr="00BC799B" w:rsidRDefault="00436A0D" w:rsidP="00630823">
                            <w:pPr>
                              <w:rPr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:rsidR="00630823" w:rsidRPr="00BC799B" w:rsidRDefault="00436A0D" w:rsidP="00630823">
                            <w:pPr>
                              <w:rPr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:rsidR="00630823" w:rsidRPr="00BC799B" w:rsidRDefault="00436A0D" w:rsidP="00630823">
                            <w:pPr>
                              <w:rPr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:rsidR="00630823" w:rsidRPr="00BC799B" w:rsidRDefault="00436A0D" w:rsidP="00630823">
                            <w:pPr>
                              <w:rPr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:rsidR="00630823" w:rsidRPr="00BC799B" w:rsidRDefault="00436A0D" w:rsidP="00630823">
                            <w:pPr>
                              <w:rPr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:rsidR="00630823" w:rsidRPr="00BC799B" w:rsidRDefault="00436A0D" w:rsidP="00630823">
                            <w:pPr>
                              <w:rPr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:rsidR="00630823" w:rsidRPr="00BC799B" w:rsidRDefault="00436A0D" w:rsidP="00630823">
                            <w:pPr>
                              <w:rPr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1.05pt;margin-top:303.8pt;width:449pt;height:19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N7TtAIAALo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" filled="f" stroked="f" strokeweight=".25pt">
                <v:textbox>
                  <w:txbxContent>
                    <w:p w:rsidR="00FD17D1" w:rsidRPr="00BC799B" w:rsidRDefault="00270F24" w:rsidP="0063082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8"/>
                        </w:rPr>
                        <w:t>ARTL for Java</w:t>
                      </w:r>
                    </w:p>
                    <w:p w:rsidR="005A3ECF" w:rsidRDefault="005A3ECF" w:rsidP="009508A1">
                      <w:pPr>
                        <w:rPr>
                          <w:sz w:val="40"/>
                          <w:szCs w:val="40"/>
                        </w:rPr>
                      </w:pPr>
                    </w:p>
                    <w:p w:rsidR="008A7A4E" w:rsidRPr="00BC799B" w:rsidRDefault="008A7A4E" w:rsidP="008A7A4E">
                      <w:pPr>
                        <w:rPr>
                          <w:color w:val="FFFFFF"/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Java Technical Good</w:t>
                      </w:r>
                    </w:p>
                    <w:p w:rsidR="00FD17D1" w:rsidRDefault="00CD547E" w:rsidP="00630823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&lt;</w:t>
                      </w:r>
                      <w:r w:rsidR="004934BC">
                        <w:rPr>
                          <w:b/>
                          <w:sz w:val="40"/>
                          <w:szCs w:val="40"/>
                        </w:rPr>
                        <w:t>C0001</w:t>
                      </w:r>
                      <w:r w:rsidRPr="00CD547E">
                        <w:rPr>
                          <w:b/>
                          <w:sz w:val="40"/>
                          <w:szCs w:val="40"/>
                        </w:rPr>
                        <w:t>-</w:t>
                      </w:r>
                      <w:r w:rsidR="002A6A4C">
                        <w:rPr>
                          <w:b/>
                          <w:sz w:val="40"/>
                          <w:szCs w:val="40"/>
                        </w:rPr>
                        <w:t>Camel+ActiveMQ-Installation and Configuration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>&gt;</w:t>
                      </w:r>
                    </w:p>
                    <w:p w:rsidR="007865D9" w:rsidRDefault="007865D9" w:rsidP="00630823">
                      <w:pPr>
                        <w:rPr>
                          <w:i/>
                          <w:sz w:val="40"/>
                          <w:szCs w:val="40"/>
                        </w:rPr>
                      </w:pPr>
                    </w:p>
                    <w:p w:rsidR="00C20C18" w:rsidRPr="00C20C18" w:rsidRDefault="00D53D39" w:rsidP="00630823">
                      <w:pPr>
                        <w:rPr>
                          <w:i/>
                          <w:color w:val="808080" w:themeColor="background1" w:themeShade="80"/>
                          <w:sz w:val="32"/>
                          <w:szCs w:val="40"/>
                        </w:rPr>
                      </w:pPr>
                      <w:r>
                        <w:rPr>
                          <w:i/>
                          <w:sz w:val="40"/>
                          <w:szCs w:val="40"/>
                        </w:rPr>
                        <w:t>Installation and Configuration Guide</w:t>
                      </w:r>
                    </w:p>
                    <w:p w:rsidR="003D21CB" w:rsidRDefault="003D21CB" w:rsidP="00630823">
                      <w:pPr>
                        <w:rPr>
                          <w:i/>
                          <w:color w:val="808080" w:themeColor="background1" w:themeShade="80"/>
                          <w:sz w:val="32"/>
                          <w:szCs w:val="40"/>
                        </w:rPr>
                      </w:pPr>
                    </w:p>
                    <w:p w:rsidR="00630823" w:rsidRPr="00BC799B" w:rsidRDefault="008278A9" w:rsidP="00630823">
                      <w:pPr>
                        <w:rPr>
                          <w:i/>
                          <w:color w:val="808080" w:themeColor="background1" w:themeShade="80"/>
                          <w:sz w:val="32"/>
                          <w:szCs w:val="40"/>
                        </w:rPr>
                      </w:pPr>
                      <w:r>
                        <w:rPr>
                          <w:i/>
                          <w:color w:val="808080" w:themeColor="background1" w:themeShade="80"/>
                          <w:sz w:val="32"/>
                          <w:szCs w:val="40"/>
                        </w:rPr>
                        <w:t>Feb</w:t>
                      </w:r>
                      <w:r w:rsidR="00FD17D1" w:rsidRPr="00BC799B">
                        <w:rPr>
                          <w:i/>
                          <w:color w:val="808080" w:themeColor="background1" w:themeShade="80"/>
                          <w:sz w:val="32"/>
                          <w:szCs w:val="40"/>
                        </w:rPr>
                        <w:t xml:space="preserve"> </w:t>
                      </w:r>
                      <w:r>
                        <w:rPr>
                          <w:i/>
                          <w:color w:val="808080" w:themeColor="background1" w:themeShade="80"/>
                          <w:sz w:val="32"/>
                          <w:szCs w:val="40"/>
                        </w:rPr>
                        <w:t>2015</w:t>
                      </w:r>
                      <w:r w:rsidR="00FD17D1" w:rsidRPr="00BC799B">
                        <w:rPr>
                          <w:i/>
                          <w:color w:val="808080" w:themeColor="background1" w:themeShade="80"/>
                          <w:sz w:val="32"/>
                          <w:szCs w:val="40"/>
                        </w:rPr>
                        <w:t xml:space="preserve"> version </w:t>
                      </w:r>
                      <w:r>
                        <w:rPr>
                          <w:i/>
                          <w:color w:val="808080" w:themeColor="background1" w:themeShade="80"/>
                          <w:sz w:val="32"/>
                          <w:szCs w:val="40"/>
                        </w:rPr>
                        <w:t>1</w:t>
                      </w:r>
                    </w:p>
                    <w:p w:rsidR="00630823" w:rsidRPr="00BC799B" w:rsidRDefault="00436A0D" w:rsidP="00630823">
                      <w:pPr>
                        <w:rPr>
                          <w:color w:val="FFFFFF"/>
                          <w:sz w:val="40"/>
                          <w:szCs w:val="40"/>
                        </w:rPr>
                      </w:pPr>
                    </w:p>
                    <w:p w:rsidR="00630823" w:rsidRPr="00BC799B" w:rsidRDefault="00436A0D" w:rsidP="00630823">
                      <w:pPr>
                        <w:rPr>
                          <w:color w:val="FFFFFF"/>
                          <w:sz w:val="40"/>
                          <w:szCs w:val="40"/>
                        </w:rPr>
                      </w:pPr>
                    </w:p>
                    <w:p w:rsidR="00630823" w:rsidRPr="00BC799B" w:rsidRDefault="00436A0D" w:rsidP="00630823">
                      <w:pPr>
                        <w:rPr>
                          <w:color w:val="FFFFFF"/>
                          <w:sz w:val="40"/>
                          <w:szCs w:val="40"/>
                        </w:rPr>
                      </w:pPr>
                    </w:p>
                    <w:p w:rsidR="00630823" w:rsidRPr="00BC799B" w:rsidRDefault="00436A0D" w:rsidP="00630823">
                      <w:pPr>
                        <w:rPr>
                          <w:color w:val="FFFFFF"/>
                          <w:sz w:val="40"/>
                          <w:szCs w:val="40"/>
                        </w:rPr>
                      </w:pPr>
                    </w:p>
                    <w:p w:rsidR="00630823" w:rsidRPr="00BC799B" w:rsidRDefault="00436A0D" w:rsidP="00630823">
                      <w:pPr>
                        <w:rPr>
                          <w:color w:val="FFFFFF"/>
                          <w:sz w:val="40"/>
                          <w:szCs w:val="40"/>
                        </w:rPr>
                      </w:pPr>
                    </w:p>
                    <w:p w:rsidR="00630823" w:rsidRPr="00BC799B" w:rsidRDefault="00436A0D" w:rsidP="00630823">
                      <w:pPr>
                        <w:rPr>
                          <w:color w:val="FFFFFF"/>
                          <w:sz w:val="40"/>
                          <w:szCs w:val="40"/>
                        </w:rPr>
                      </w:pPr>
                    </w:p>
                    <w:p w:rsidR="00630823" w:rsidRPr="00BC799B" w:rsidRDefault="00436A0D" w:rsidP="00630823">
                      <w:pPr>
                        <w:rPr>
                          <w:color w:val="FFFFFF"/>
                          <w:sz w:val="40"/>
                          <w:szCs w:val="40"/>
                        </w:rPr>
                      </w:pPr>
                    </w:p>
                    <w:p w:rsidR="00630823" w:rsidRPr="00BC799B" w:rsidRDefault="00436A0D" w:rsidP="00630823">
                      <w:pPr>
                        <w:rPr>
                          <w:color w:val="FFFFFF"/>
                          <w:sz w:val="40"/>
                          <w:szCs w:val="40"/>
                        </w:rPr>
                      </w:pPr>
                    </w:p>
                    <w:p w:rsidR="00630823" w:rsidRPr="00BC799B" w:rsidRDefault="00436A0D" w:rsidP="00630823">
                      <w:pPr>
                        <w:rPr>
                          <w:color w:val="FFFFFF"/>
                          <w:sz w:val="40"/>
                          <w:szCs w:val="40"/>
                        </w:rPr>
                      </w:pPr>
                    </w:p>
                    <w:p w:rsidR="00630823" w:rsidRPr="00BC799B" w:rsidRDefault="00436A0D" w:rsidP="00630823">
                      <w:pPr>
                        <w:rPr>
                          <w:color w:val="FFFFFF"/>
                          <w:sz w:val="40"/>
                          <w:szCs w:val="40"/>
                        </w:rPr>
                      </w:pPr>
                    </w:p>
                    <w:p w:rsidR="00630823" w:rsidRPr="00BC799B" w:rsidRDefault="00436A0D" w:rsidP="00630823">
                      <w:pPr>
                        <w:rPr>
                          <w:color w:val="FFFFFF"/>
                          <w:sz w:val="40"/>
                          <w:szCs w:val="40"/>
                        </w:rPr>
                      </w:pPr>
                    </w:p>
                    <w:p w:rsidR="00630823" w:rsidRPr="00BC799B" w:rsidRDefault="00436A0D" w:rsidP="00630823">
                      <w:pPr>
                        <w:rPr>
                          <w:color w:val="FFFFFF"/>
                          <w:sz w:val="40"/>
                          <w:szCs w:val="40"/>
                        </w:rPr>
                      </w:pPr>
                    </w:p>
                    <w:p w:rsidR="00630823" w:rsidRPr="00BC799B" w:rsidRDefault="00436A0D" w:rsidP="00630823">
                      <w:pPr>
                        <w:rPr>
                          <w:color w:val="FFFFFF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17D1" w:rsidRPr="00BE0642">
        <w:rPr>
          <w:noProof/>
          <w:sz w:val="48"/>
        </w:rPr>
        <w:drawing>
          <wp:anchor distT="0" distB="0" distL="114300" distR="114300" simplePos="0" relativeHeight="251656192" behindDoc="0" locked="0" layoutInCell="1" allowOverlap="1" wp14:anchorId="23C22D26" wp14:editId="6B4AC2C6">
            <wp:simplePos x="0" y="0"/>
            <wp:positionH relativeFrom="column">
              <wp:posOffset>-276225</wp:posOffset>
            </wp:positionH>
            <wp:positionV relativeFrom="paragraph">
              <wp:posOffset>1823720</wp:posOffset>
            </wp:positionV>
            <wp:extent cx="2423160" cy="1331595"/>
            <wp:effectExtent l="0" t="0" r="0" b="0"/>
            <wp:wrapNone/>
            <wp:docPr id="83" name="Picture 83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Untitled-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33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17D1" w:rsidRPr="00BE0642">
        <w:rPr>
          <w:noProof/>
          <w:sz w:val="48"/>
        </w:rPr>
        <w:drawing>
          <wp:anchor distT="0" distB="0" distL="114300" distR="114300" simplePos="0" relativeHeight="251655168" behindDoc="0" locked="0" layoutInCell="1" allowOverlap="1" wp14:anchorId="2E1F1A12" wp14:editId="7A37ECFE">
            <wp:simplePos x="0" y="0"/>
            <wp:positionH relativeFrom="column">
              <wp:posOffset>737235</wp:posOffset>
            </wp:positionH>
            <wp:positionV relativeFrom="paragraph">
              <wp:posOffset>6487160</wp:posOffset>
            </wp:positionV>
            <wp:extent cx="3629025" cy="610870"/>
            <wp:effectExtent l="0" t="0" r="0" b="0"/>
            <wp:wrapNone/>
            <wp:docPr id="82" name="Picture 82" descr="strat%20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strat%20lin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contrast="-8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0823" w:rsidRPr="00BE0642" w:rsidRDefault="00436A0D" w:rsidP="00630823">
      <w:pPr>
        <w:ind w:left="1800"/>
        <w:rPr>
          <w:sz w:val="48"/>
        </w:rPr>
        <w:sectPr w:rsidR="00630823" w:rsidRPr="00BE0642">
          <w:pgSz w:w="12240" w:h="15840" w:code="1"/>
          <w:pgMar w:top="1440" w:right="1080" w:bottom="1440" w:left="1080" w:header="720" w:footer="720" w:gutter="0"/>
          <w:cols w:space="720"/>
        </w:sectPr>
      </w:pPr>
    </w:p>
    <w:sdt>
      <w:sdtPr>
        <w:rPr>
          <w:rFonts w:asciiTheme="minorHAnsi" w:eastAsia="Times New Roman" w:hAnsiTheme="minorHAnsi" w:cstheme="minorHAnsi"/>
          <w:b w:val="0"/>
          <w:bCs w:val="0"/>
          <w:caps w:val="0"/>
          <w:color w:val="auto"/>
          <w:sz w:val="22"/>
          <w:szCs w:val="20"/>
        </w:rPr>
        <w:id w:val="1988125721"/>
        <w:docPartObj>
          <w:docPartGallery w:val="Table of Contents"/>
          <w:docPartUnique/>
        </w:docPartObj>
      </w:sdtPr>
      <w:sdtEndPr>
        <w:rPr>
          <w:noProof/>
          <w:sz w:val="20"/>
        </w:rPr>
      </w:sdtEndPr>
      <w:sdtContent>
        <w:p w:rsidR="00895D78" w:rsidRPr="001458F3" w:rsidRDefault="00895D78">
          <w:pPr>
            <w:pStyle w:val="TOCHeading"/>
            <w:rPr>
              <w:rFonts w:asciiTheme="minorHAnsi" w:hAnsiTheme="minorHAnsi" w:cstheme="minorHAnsi"/>
            </w:rPr>
          </w:pPr>
          <w:r w:rsidRPr="001458F3">
            <w:rPr>
              <w:rFonts w:asciiTheme="minorHAnsi" w:hAnsiTheme="minorHAnsi" w:cstheme="minorHAnsi"/>
            </w:rPr>
            <w:t>Contents</w:t>
          </w:r>
        </w:p>
        <w:p w:rsidR="00C52F9B" w:rsidRPr="001458F3" w:rsidRDefault="00C52F9B">
          <w:pPr>
            <w:pStyle w:val="TOC1"/>
          </w:pPr>
        </w:p>
        <w:p w:rsidR="008278A9" w:rsidRDefault="00895D78">
          <w:pPr>
            <w:pStyle w:val="TOC1"/>
            <w:rPr>
              <w:rFonts w:eastAsiaTheme="minorEastAsia" w:cstheme="minorBidi"/>
              <w:noProof/>
              <w:sz w:val="22"/>
              <w:szCs w:val="22"/>
            </w:rPr>
          </w:pPr>
          <w:r w:rsidRPr="001458F3">
            <w:fldChar w:fldCharType="begin"/>
          </w:r>
          <w:r w:rsidRPr="001458F3">
            <w:instrText xml:space="preserve"> TOC \o "1-3" \h \z \u </w:instrText>
          </w:r>
          <w:r w:rsidRPr="001458F3">
            <w:fldChar w:fldCharType="separate"/>
          </w:r>
          <w:hyperlink w:anchor="_Toc411423096" w:history="1">
            <w:r w:rsidR="008278A9" w:rsidRPr="00765FDB">
              <w:rPr>
                <w:rStyle w:val="Hyperlink"/>
                <w:noProof/>
              </w:rPr>
              <w:t>1</w:t>
            </w:r>
            <w:r w:rsidR="008278A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78A9" w:rsidRPr="00765FDB">
              <w:rPr>
                <w:rStyle w:val="Hyperlink"/>
                <w:noProof/>
              </w:rPr>
              <w:t>TECHNICAL GOOD CODE</w:t>
            </w:r>
            <w:r w:rsidR="008278A9">
              <w:rPr>
                <w:noProof/>
                <w:webHidden/>
              </w:rPr>
              <w:tab/>
            </w:r>
            <w:r w:rsidR="00FC1ABD">
              <w:rPr>
                <w:noProof/>
                <w:webHidden/>
              </w:rPr>
              <w:t>3</w:t>
            </w:r>
          </w:hyperlink>
        </w:p>
        <w:p w:rsidR="008278A9" w:rsidRDefault="00436A0D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11423097" w:history="1">
            <w:r w:rsidR="008278A9" w:rsidRPr="00765FDB">
              <w:rPr>
                <w:rStyle w:val="Hyperlink"/>
                <w:noProof/>
              </w:rPr>
              <w:t>1.1</w:t>
            </w:r>
            <w:r w:rsidR="008278A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78A9" w:rsidRPr="00765FDB">
              <w:rPr>
                <w:rStyle w:val="Hyperlink"/>
                <w:noProof/>
              </w:rPr>
              <w:t>Source Code</w:t>
            </w:r>
            <w:r w:rsidR="008278A9">
              <w:rPr>
                <w:noProof/>
                <w:webHidden/>
              </w:rPr>
              <w:tab/>
            </w:r>
            <w:r w:rsidR="00FC1ABD">
              <w:rPr>
                <w:noProof/>
                <w:webHidden/>
              </w:rPr>
              <w:t>3</w:t>
            </w:r>
          </w:hyperlink>
        </w:p>
        <w:p w:rsidR="008278A9" w:rsidRDefault="00436A0D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11423098" w:history="1">
            <w:r w:rsidR="008278A9" w:rsidRPr="00765FDB">
              <w:rPr>
                <w:rStyle w:val="Hyperlink"/>
                <w:noProof/>
              </w:rPr>
              <w:t>1.2</w:t>
            </w:r>
            <w:r w:rsidR="008278A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78A9" w:rsidRPr="00765FDB">
              <w:rPr>
                <w:rStyle w:val="Hyperlink"/>
                <w:noProof/>
              </w:rPr>
              <w:t>Dependencies</w:t>
            </w:r>
            <w:r w:rsidR="008278A9">
              <w:rPr>
                <w:noProof/>
                <w:webHidden/>
              </w:rPr>
              <w:tab/>
            </w:r>
            <w:r w:rsidR="00FC1ABD">
              <w:rPr>
                <w:noProof/>
                <w:webHidden/>
              </w:rPr>
              <w:t>3</w:t>
            </w:r>
          </w:hyperlink>
        </w:p>
        <w:p w:rsidR="008278A9" w:rsidRDefault="00436A0D">
          <w:pPr>
            <w:pStyle w:val="TOC1"/>
            <w:rPr>
              <w:rFonts w:eastAsiaTheme="minorEastAsia" w:cstheme="minorBidi"/>
              <w:noProof/>
              <w:sz w:val="22"/>
              <w:szCs w:val="22"/>
            </w:rPr>
          </w:pPr>
          <w:hyperlink w:anchor="_Toc411423099" w:history="1">
            <w:r w:rsidR="008278A9" w:rsidRPr="00765FDB">
              <w:rPr>
                <w:rStyle w:val="Hyperlink"/>
                <w:noProof/>
              </w:rPr>
              <w:t>2</w:t>
            </w:r>
            <w:r w:rsidR="008278A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78A9" w:rsidRPr="00765FDB">
              <w:rPr>
                <w:rStyle w:val="Hyperlink"/>
                <w:noProof/>
              </w:rPr>
              <w:t>BUILD</w:t>
            </w:r>
            <w:r w:rsidR="008278A9">
              <w:rPr>
                <w:noProof/>
                <w:webHidden/>
              </w:rPr>
              <w:tab/>
            </w:r>
            <w:r w:rsidR="00FC1ABD">
              <w:rPr>
                <w:noProof/>
                <w:webHidden/>
              </w:rPr>
              <w:t>3</w:t>
            </w:r>
          </w:hyperlink>
        </w:p>
        <w:p w:rsidR="008278A9" w:rsidRDefault="00436A0D">
          <w:pPr>
            <w:pStyle w:val="TOC1"/>
            <w:rPr>
              <w:rFonts w:eastAsiaTheme="minorEastAsia" w:cstheme="minorBidi"/>
              <w:noProof/>
              <w:sz w:val="22"/>
              <w:szCs w:val="22"/>
            </w:rPr>
          </w:pPr>
          <w:hyperlink w:anchor="_Toc411423100" w:history="1">
            <w:r w:rsidR="008278A9" w:rsidRPr="00765FDB">
              <w:rPr>
                <w:rStyle w:val="Hyperlink"/>
                <w:noProof/>
              </w:rPr>
              <w:t>3</w:t>
            </w:r>
            <w:r w:rsidR="008278A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78A9" w:rsidRPr="00765FDB">
              <w:rPr>
                <w:rStyle w:val="Hyperlink"/>
                <w:noProof/>
              </w:rPr>
              <w:t>INSTALLATION</w:t>
            </w:r>
            <w:r w:rsidR="008278A9">
              <w:rPr>
                <w:noProof/>
                <w:webHidden/>
              </w:rPr>
              <w:tab/>
            </w:r>
            <w:r w:rsidR="00FC1ABD">
              <w:rPr>
                <w:noProof/>
                <w:webHidden/>
              </w:rPr>
              <w:t>3</w:t>
            </w:r>
          </w:hyperlink>
        </w:p>
        <w:p w:rsidR="008278A9" w:rsidRDefault="00436A0D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11423101" w:history="1">
            <w:r w:rsidR="008278A9" w:rsidRPr="00765FDB">
              <w:rPr>
                <w:rStyle w:val="Hyperlink"/>
                <w:noProof/>
              </w:rPr>
              <w:t>3.1</w:t>
            </w:r>
            <w:r w:rsidR="008278A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78A9" w:rsidRPr="00765FDB">
              <w:rPr>
                <w:rStyle w:val="Hyperlink"/>
                <w:noProof/>
              </w:rPr>
              <w:t>Pre requisites</w:t>
            </w:r>
            <w:r w:rsidR="008278A9">
              <w:rPr>
                <w:noProof/>
                <w:webHidden/>
              </w:rPr>
              <w:tab/>
            </w:r>
            <w:r w:rsidR="00FC1ABD">
              <w:rPr>
                <w:noProof/>
                <w:webHidden/>
              </w:rPr>
              <w:t>3</w:t>
            </w:r>
          </w:hyperlink>
        </w:p>
        <w:p w:rsidR="008278A9" w:rsidRDefault="00436A0D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11423102" w:history="1">
            <w:r w:rsidR="008278A9" w:rsidRPr="00765FDB">
              <w:rPr>
                <w:rStyle w:val="Hyperlink"/>
                <w:noProof/>
              </w:rPr>
              <w:t>3.2</w:t>
            </w:r>
            <w:r w:rsidR="008278A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78A9" w:rsidRPr="00765FDB">
              <w:rPr>
                <w:rStyle w:val="Hyperlink"/>
                <w:noProof/>
              </w:rPr>
              <w:t>Installation process</w:t>
            </w:r>
            <w:r w:rsidR="008278A9">
              <w:rPr>
                <w:noProof/>
                <w:webHidden/>
              </w:rPr>
              <w:tab/>
            </w:r>
            <w:r w:rsidR="00FC1ABD">
              <w:rPr>
                <w:noProof/>
                <w:webHidden/>
              </w:rPr>
              <w:t>3</w:t>
            </w:r>
          </w:hyperlink>
        </w:p>
        <w:p w:rsidR="008278A9" w:rsidRDefault="00436A0D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11423103" w:history="1">
            <w:r w:rsidR="008278A9" w:rsidRPr="00765FDB">
              <w:rPr>
                <w:rStyle w:val="Hyperlink"/>
                <w:noProof/>
              </w:rPr>
              <w:t>3.3</w:t>
            </w:r>
            <w:r w:rsidR="008278A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78A9" w:rsidRPr="00765FDB">
              <w:rPr>
                <w:rStyle w:val="Hyperlink"/>
                <w:noProof/>
              </w:rPr>
              <w:t>Verification</w:t>
            </w:r>
            <w:r w:rsidR="008278A9">
              <w:rPr>
                <w:noProof/>
                <w:webHidden/>
              </w:rPr>
              <w:tab/>
            </w:r>
            <w:r w:rsidR="00FC1ABD">
              <w:rPr>
                <w:noProof/>
                <w:webHidden/>
              </w:rPr>
              <w:t>4</w:t>
            </w:r>
          </w:hyperlink>
        </w:p>
        <w:p w:rsidR="008278A9" w:rsidRDefault="00436A0D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11423104" w:history="1">
            <w:r w:rsidR="008278A9" w:rsidRPr="00765FDB">
              <w:rPr>
                <w:rStyle w:val="Hyperlink"/>
                <w:noProof/>
              </w:rPr>
              <w:t>3.4</w:t>
            </w:r>
            <w:r w:rsidR="008278A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78A9" w:rsidRPr="00765FDB">
              <w:rPr>
                <w:rStyle w:val="Hyperlink"/>
                <w:noProof/>
              </w:rPr>
              <w:t>Known issues and FAQs</w:t>
            </w:r>
            <w:r w:rsidR="008278A9">
              <w:rPr>
                <w:noProof/>
                <w:webHidden/>
              </w:rPr>
              <w:tab/>
            </w:r>
            <w:r w:rsidR="00FC1ABD">
              <w:rPr>
                <w:noProof/>
                <w:webHidden/>
              </w:rPr>
              <w:t>5</w:t>
            </w:r>
          </w:hyperlink>
        </w:p>
        <w:p w:rsidR="008278A9" w:rsidRDefault="00436A0D">
          <w:pPr>
            <w:pStyle w:val="TOC1"/>
            <w:rPr>
              <w:rFonts w:eastAsiaTheme="minorEastAsia" w:cstheme="minorBidi"/>
              <w:noProof/>
              <w:sz w:val="22"/>
              <w:szCs w:val="22"/>
            </w:rPr>
          </w:pPr>
          <w:hyperlink w:anchor="_Toc411423105" w:history="1">
            <w:r w:rsidR="008278A9" w:rsidRPr="00765FDB">
              <w:rPr>
                <w:rStyle w:val="Hyperlink"/>
                <w:noProof/>
              </w:rPr>
              <w:t>4</w:t>
            </w:r>
            <w:r w:rsidR="008278A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78A9" w:rsidRPr="00765FDB">
              <w:rPr>
                <w:rStyle w:val="Hyperlink"/>
                <w:noProof/>
              </w:rPr>
              <w:t>CONFIGURATION</w:t>
            </w:r>
            <w:r w:rsidR="008278A9">
              <w:rPr>
                <w:noProof/>
                <w:webHidden/>
              </w:rPr>
              <w:tab/>
            </w:r>
            <w:r w:rsidR="00FC1ABD">
              <w:rPr>
                <w:noProof/>
                <w:webHidden/>
              </w:rPr>
              <w:t>5</w:t>
            </w:r>
          </w:hyperlink>
        </w:p>
        <w:p w:rsidR="008278A9" w:rsidRDefault="00436A0D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11423106" w:history="1">
            <w:r w:rsidR="008278A9" w:rsidRPr="00765FDB">
              <w:rPr>
                <w:rStyle w:val="Hyperlink"/>
                <w:noProof/>
              </w:rPr>
              <w:t>4.1</w:t>
            </w:r>
            <w:r w:rsidR="008278A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78A9" w:rsidRPr="00765FDB">
              <w:rPr>
                <w:rStyle w:val="Hyperlink"/>
                <w:noProof/>
              </w:rPr>
              <w:t>Pre requisites</w:t>
            </w:r>
            <w:r w:rsidR="008278A9">
              <w:rPr>
                <w:noProof/>
                <w:webHidden/>
              </w:rPr>
              <w:tab/>
            </w:r>
            <w:r w:rsidR="00FC1ABD">
              <w:rPr>
                <w:noProof/>
                <w:webHidden/>
              </w:rPr>
              <w:t>5</w:t>
            </w:r>
          </w:hyperlink>
        </w:p>
        <w:p w:rsidR="008278A9" w:rsidRDefault="00436A0D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11423107" w:history="1">
            <w:r w:rsidR="008278A9" w:rsidRPr="00765FDB">
              <w:rPr>
                <w:rStyle w:val="Hyperlink"/>
                <w:noProof/>
              </w:rPr>
              <w:t>4.2</w:t>
            </w:r>
            <w:r w:rsidR="008278A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78A9" w:rsidRPr="00765FDB">
              <w:rPr>
                <w:rStyle w:val="Hyperlink"/>
                <w:noProof/>
              </w:rPr>
              <w:t>Configuration files</w:t>
            </w:r>
            <w:r w:rsidR="008278A9">
              <w:rPr>
                <w:noProof/>
                <w:webHidden/>
              </w:rPr>
              <w:tab/>
            </w:r>
            <w:r w:rsidR="00FC1ABD">
              <w:rPr>
                <w:noProof/>
                <w:webHidden/>
              </w:rPr>
              <w:t>5</w:t>
            </w:r>
          </w:hyperlink>
        </w:p>
        <w:p w:rsidR="008278A9" w:rsidRDefault="00436A0D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11423108" w:history="1">
            <w:r w:rsidR="008278A9" w:rsidRPr="00765FDB">
              <w:rPr>
                <w:rStyle w:val="Hyperlink"/>
                <w:noProof/>
              </w:rPr>
              <w:t>4.3</w:t>
            </w:r>
            <w:r w:rsidR="008278A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78A9" w:rsidRPr="00765FDB">
              <w:rPr>
                <w:rStyle w:val="Hyperlink"/>
                <w:noProof/>
              </w:rPr>
              <w:t>Configuration data</w:t>
            </w:r>
            <w:r w:rsidR="008278A9">
              <w:rPr>
                <w:noProof/>
                <w:webHidden/>
              </w:rPr>
              <w:tab/>
            </w:r>
            <w:r w:rsidR="00FC1ABD">
              <w:rPr>
                <w:noProof/>
                <w:webHidden/>
              </w:rPr>
              <w:t>5</w:t>
            </w:r>
          </w:hyperlink>
        </w:p>
        <w:p w:rsidR="008278A9" w:rsidRDefault="00436A0D">
          <w:pPr>
            <w:pStyle w:val="TOC3"/>
            <w:tabs>
              <w:tab w:val="left" w:pos="1100"/>
              <w:tab w:val="right" w:leader="dot" w:pos="1007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11423109" w:history="1">
            <w:r w:rsidR="008278A9" w:rsidRPr="00765FDB">
              <w:rPr>
                <w:rStyle w:val="Hyperlink"/>
                <w:noProof/>
              </w:rPr>
              <w:t>4.3.1</w:t>
            </w:r>
            <w:r w:rsidR="008278A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78A9" w:rsidRPr="00765FDB">
              <w:rPr>
                <w:rStyle w:val="Hyperlink"/>
                <w:noProof/>
              </w:rPr>
              <w:t>Mandatory data</w:t>
            </w:r>
            <w:r w:rsidR="008278A9">
              <w:rPr>
                <w:noProof/>
                <w:webHidden/>
              </w:rPr>
              <w:tab/>
            </w:r>
            <w:r w:rsidR="00FC1ABD">
              <w:rPr>
                <w:noProof/>
                <w:webHidden/>
              </w:rPr>
              <w:t>5</w:t>
            </w:r>
          </w:hyperlink>
        </w:p>
        <w:p w:rsidR="008278A9" w:rsidRDefault="00436A0D">
          <w:pPr>
            <w:pStyle w:val="TOC3"/>
            <w:tabs>
              <w:tab w:val="left" w:pos="1100"/>
              <w:tab w:val="right" w:leader="dot" w:pos="1007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11423110" w:history="1">
            <w:r w:rsidR="008278A9" w:rsidRPr="00765FDB">
              <w:rPr>
                <w:rStyle w:val="Hyperlink"/>
                <w:noProof/>
              </w:rPr>
              <w:t>4.3.2</w:t>
            </w:r>
            <w:r w:rsidR="008278A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78A9" w:rsidRPr="00765FDB">
              <w:rPr>
                <w:rStyle w:val="Hyperlink"/>
                <w:noProof/>
              </w:rPr>
              <w:t>Optional data</w:t>
            </w:r>
            <w:r w:rsidR="008278A9">
              <w:rPr>
                <w:noProof/>
                <w:webHidden/>
              </w:rPr>
              <w:tab/>
            </w:r>
            <w:r w:rsidR="00FC1ABD">
              <w:rPr>
                <w:noProof/>
                <w:webHidden/>
              </w:rPr>
              <w:t>5</w:t>
            </w:r>
          </w:hyperlink>
        </w:p>
        <w:p w:rsidR="008278A9" w:rsidRDefault="00436A0D">
          <w:pPr>
            <w:pStyle w:val="TOC1"/>
            <w:rPr>
              <w:rFonts w:eastAsiaTheme="minorEastAsia" w:cstheme="minorBidi"/>
              <w:noProof/>
              <w:sz w:val="22"/>
              <w:szCs w:val="22"/>
            </w:rPr>
          </w:pPr>
          <w:hyperlink w:anchor="_Toc411423111" w:history="1">
            <w:r w:rsidR="008278A9" w:rsidRPr="00765FDB">
              <w:rPr>
                <w:rStyle w:val="Hyperlink"/>
                <w:noProof/>
              </w:rPr>
              <w:t>5</w:t>
            </w:r>
            <w:r w:rsidR="008278A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78A9" w:rsidRPr="00765FDB">
              <w:rPr>
                <w:rStyle w:val="Hyperlink"/>
                <w:noProof/>
              </w:rPr>
              <w:t>AUDIT</w:t>
            </w:r>
            <w:r w:rsidR="008278A9">
              <w:rPr>
                <w:noProof/>
                <w:webHidden/>
              </w:rPr>
              <w:tab/>
            </w:r>
            <w:r w:rsidR="00FC1ABD">
              <w:rPr>
                <w:noProof/>
                <w:webHidden/>
              </w:rPr>
              <w:t>5</w:t>
            </w:r>
          </w:hyperlink>
        </w:p>
        <w:p w:rsidR="008278A9" w:rsidRDefault="00436A0D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11423112" w:history="1">
            <w:r w:rsidR="008278A9" w:rsidRPr="00765FDB">
              <w:rPr>
                <w:rStyle w:val="Hyperlink"/>
                <w:noProof/>
              </w:rPr>
              <w:t>5.1</w:t>
            </w:r>
            <w:r w:rsidR="008278A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78A9" w:rsidRPr="00765FDB">
              <w:rPr>
                <w:rStyle w:val="Hyperlink"/>
                <w:noProof/>
              </w:rPr>
              <w:t>Logging configuration and audit</w:t>
            </w:r>
            <w:r w:rsidR="008278A9">
              <w:rPr>
                <w:noProof/>
                <w:webHidden/>
              </w:rPr>
              <w:tab/>
            </w:r>
            <w:r w:rsidR="00FC1ABD">
              <w:rPr>
                <w:noProof/>
                <w:webHidden/>
              </w:rPr>
              <w:t>5</w:t>
            </w:r>
          </w:hyperlink>
        </w:p>
        <w:p w:rsidR="008278A9" w:rsidRDefault="00436A0D">
          <w:pPr>
            <w:pStyle w:val="TOC1"/>
            <w:rPr>
              <w:rFonts w:eastAsiaTheme="minorEastAsia" w:cstheme="minorBidi"/>
              <w:noProof/>
              <w:sz w:val="22"/>
              <w:szCs w:val="22"/>
            </w:rPr>
          </w:pPr>
          <w:hyperlink w:anchor="_Toc411423113" w:history="1">
            <w:r w:rsidR="008278A9" w:rsidRPr="00765FDB">
              <w:rPr>
                <w:rStyle w:val="Hyperlink"/>
                <w:noProof/>
              </w:rPr>
              <w:t>6</w:t>
            </w:r>
            <w:r w:rsidR="008278A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78A9" w:rsidRPr="00765FDB">
              <w:rPr>
                <w:rStyle w:val="Hyperlink"/>
                <w:noProof/>
              </w:rPr>
              <w:t>CODE SAMPLES</w:t>
            </w:r>
            <w:r w:rsidR="008278A9">
              <w:rPr>
                <w:noProof/>
                <w:webHidden/>
              </w:rPr>
              <w:tab/>
            </w:r>
            <w:r w:rsidR="00FC1ABD">
              <w:rPr>
                <w:noProof/>
                <w:webHidden/>
              </w:rPr>
              <w:t>5</w:t>
            </w:r>
          </w:hyperlink>
        </w:p>
        <w:p w:rsidR="008278A9" w:rsidRDefault="00436A0D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11423114" w:history="1">
            <w:r w:rsidR="008278A9" w:rsidRPr="00765FDB">
              <w:rPr>
                <w:rStyle w:val="Hyperlink"/>
                <w:noProof/>
              </w:rPr>
              <w:t>6.1</w:t>
            </w:r>
            <w:r w:rsidR="008278A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78A9" w:rsidRPr="00765FDB">
              <w:rPr>
                <w:rStyle w:val="Hyperlink"/>
                <w:noProof/>
              </w:rPr>
              <w:t>Technical Good code samples</w:t>
            </w:r>
            <w:r w:rsidR="008278A9">
              <w:rPr>
                <w:noProof/>
                <w:webHidden/>
              </w:rPr>
              <w:tab/>
            </w:r>
            <w:r w:rsidR="00FC1ABD">
              <w:rPr>
                <w:noProof/>
                <w:webHidden/>
              </w:rPr>
              <w:t>5</w:t>
            </w:r>
          </w:hyperlink>
        </w:p>
        <w:p w:rsidR="008278A9" w:rsidRDefault="00436A0D">
          <w:pPr>
            <w:pStyle w:val="TOC2"/>
            <w:tabs>
              <w:tab w:val="right" w:leader="dot" w:pos="1007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11423115" w:history="1">
            <w:r w:rsidR="008278A9">
              <w:rPr>
                <w:noProof/>
                <w:webHidden/>
              </w:rPr>
              <w:tab/>
            </w:r>
            <w:r w:rsidR="00FC1ABD">
              <w:rPr>
                <w:noProof/>
                <w:webHidden/>
              </w:rPr>
              <w:t>5</w:t>
            </w:r>
          </w:hyperlink>
        </w:p>
        <w:p w:rsidR="008278A9" w:rsidRDefault="00436A0D">
          <w:pPr>
            <w:pStyle w:val="TOC1"/>
            <w:rPr>
              <w:rFonts w:eastAsiaTheme="minorEastAsia" w:cstheme="minorBidi"/>
              <w:noProof/>
              <w:sz w:val="22"/>
              <w:szCs w:val="22"/>
            </w:rPr>
          </w:pPr>
          <w:hyperlink w:anchor="_Toc411423116" w:history="1">
            <w:r w:rsidR="008278A9" w:rsidRPr="00765FDB">
              <w:rPr>
                <w:rStyle w:val="Hyperlink"/>
                <w:noProof/>
                <w:lang w:val="es-ES_tradnl"/>
              </w:rPr>
              <w:t>7</w:t>
            </w:r>
            <w:r w:rsidR="008278A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78A9" w:rsidRPr="00765FDB">
              <w:rPr>
                <w:rStyle w:val="Hyperlink"/>
                <w:noProof/>
                <w:lang w:val="es-ES_tradnl"/>
              </w:rPr>
              <w:t>DOCUMENT CONTROL</w:t>
            </w:r>
            <w:r w:rsidR="008278A9">
              <w:rPr>
                <w:noProof/>
                <w:webHidden/>
              </w:rPr>
              <w:tab/>
            </w:r>
            <w:r w:rsidR="00FC1ABD">
              <w:rPr>
                <w:noProof/>
                <w:webHidden/>
              </w:rPr>
              <w:t>6</w:t>
            </w:r>
          </w:hyperlink>
        </w:p>
        <w:p w:rsidR="008278A9" w:rsidRDefault="00436A0D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11423117" w:history="1">
            <w:r w:rsidR="008278A9" w:rsidRPr="00765FDB">
              <w:rPr>
                <w:rStyle w:val="Hyperlink"/>
                <w:noProof/>
              </w:rPr>
              <w:t>7.1</w:t>
            </w:r>
            <w:r w:rsidR="008278A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78A9" w:rsidRPr="00765FDB">
              <w:rPr>
                <w:rStyle w:val="Hyperlink"/>
                <w:noProof/>
              </w:rPr>
              <w:t>Change history</w:t>
            </w:r>
            <w:r w:rsidR="008278A9">
              <w:rPr>
                <w:noProof/>
                <w:webHidden/>
              </w:rPr>
              <w:tab/>
            </w:r>
            <w:r w:rsidR="00FC1ABD">
              <w:rPr>
                <w:noProof/>
                <w:webHidden/>
              </w:rPr>
              <w:t>6</w:t>
            </w:r>
          </w:hyperlink>
        </w:p>
        <w:p w:rsidR="008278A9" w:rsidRDefault="00436A0D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11423118" w:history="1">
            <w:r w:rsidR="008278A9" w:rsidRPr="00765FDB">
              <w:rPr>
                <w:rStyle w:val="Hyperlink"/>
                <w:noProof/>
              </w:rPr>
              <w:t>7.2</w:t>
            </w:r>
            <w:r w:rsidR="008278A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78A9" w:rsidRPr="00765FDB">
              <w:rPr>
                <w:rStyle w:val="Hyperlink"/>
                <w:noProof/>
              </w:rPr>
              <w:t>Open issues</w:t>
            </w:r>
            <w:r w:rsidR="008278A9">
              <w:rPr>
                <w:noProof/>
                <w:webHidden/>
              </w:rPr>
              <w:tab/>
            </w:r>
            <w:r w:rsidR="00FC1ABD">
              <w:rPr>
                <w:noProof/>
                <w:webHidden/>
              </w:rPr>
              <w:t>6</w:t>
            </w:r>
          </w:hyperlink>
        </w:p>
        <w:p w:rsidR="00895D78" w:rsidRPr="001458F3" w:rsidRDefault="00895D78">
          <w:r w:rsidRPr="001458F3">
            <w:rPr>
              <w:b/>
              <w:bCs/>
              <w:noProof/>
            </w:rPr>
            <w:fldChar w:fldCharType="end"/>
          </w:r>
        </w:p>
      </w:sdtContent>
    </w:sdt>
    <w:p w:rsidR="00342F97" w:rsidRPr="001458F3" w:rsidRDefault="00BE0642" w:rsidP="00F5758F">
      <w:r w:rsidRPr="001458F3">
        <w:br w:type="page"/>
      </w:r>
    </w:p>
    <w:p w:rsidR="00F461BB" w:rsidRDefault="00F974AA" w:rsidP="00F461BB">
      <w:pPr>
        <w:pStyle w:val="Heading1"/>
        <w:numPr>
          <w:ilvl w:val="0"/>
          <w:numId w:val="4"/>
        </w:numPr>
      </w:pPr>
      <w:bookmarkStart w:id="0" w:name="_Toc331591307"/>
      <w:bookmarkStart w:id="1" w:name="_Toc411423096"/>
      <w:r>
        <w:lastRenderedPageBreak/>
        <w:t xml:space="preserve">TECHNICAL GOOD </w:t>
      </w:r>
      <w:bookmarkEnd w:id="0"/>
      <w:r w:rsidR="00CD14E5">
        <w:t>CODE</w:t>
      </w:r>
      <w:bookmarkEnd w:id="1"/>
    </w:p>
    <w:p w:rsidR="00F461BB" w:rsidRDefault="00F461BB" w:rsidP="00F461BB">
      <w:pPr>
        <w:jc w:val="center"/>
      </w:pPr>
    </w:p>
    <w:p w:rsidR="00F461BB" w:rsidRDefault="00F461BB" w:rsidP="00F461BB">
      <w:pPr>
        <w:pStyle w:val="Heading2"/>
      </w:pPr>
      <w:bookmarkStart w:id="2" w:name="_Toc411423097"/>
      <w:r>
        <w:t>Source Code</w:t>
      </w:r>
      <w:bookmarkEnd w:id="2"/>
    </w:p>
    <w:p w:rsidR="00F461BB" w:rsidRDefault="00F461BB" w:rsidP="00F461BB">
      <w:pPr>
        <w:ind w:firstLine="720"/>
        <w:rPr>
          <w:highlight w:val="yellow"/>
        </w:rPr>
      </w:pPr>
    </w:p>
    <w:p w:rsidR="00F461BB" w:rsidRDefault="008179CC" w:rsidP="00F461BB">
      <w:pPr>
        <w:ind w:firstLine="720"/>
        <w:rPr>
          <w:rStyle w:val="Hyperlink"/>
        </w:rPr>
      </w:pPr>
      <w:r>
        <w:t>Source code is uploaded in ARTL along with these documents.</w:t>
      </w:r>
      <w:r w:rsidR="00575E31">
        <w:t xml:space="preserve"> Please download the same and follow the installation process as mentioned in the document.</w:t>
      </w:r>
    </w:p>
    <w:p w:rsidR="001654C3" w:rsidRDefault="001654C3" w:rsidP="00F461BB">
      <w:pPr>
        <w:ind w:firstLine="720"/>
      </w:pPr>
    </w:p>
    <w:p w:rsidR="00F461BB" w:rsidRDefault="00F461BB" w:rsidP="00F461BB">
      <w:pPr>
        <w:pStyle w:val="Heading2"/>
      </w:pPr>
      <w:bookmarkStart w:id="3" w:name="_Toc331591308"/>
      <w:bookmarkStart w:id="4" w:name="_Toc411423098"/>
      <w:r>
        <w:t>Dependencies</w:t>
      </w:r>
      <w:bookmarkEnd w:id="3"/>
      <w:bookmarkEnd w:id="4"/>
    </w:p>
    <w:p w:rsidR="00F461BB" w:rsidRDefault="00F461BB" w:rsidP="00F461BB">
      <w:pPr>
        <w:ind w:firstLine="720"/>
        <w:rPr>
          <w:highlight w:val="yellow"/>
        </w:rPr>
      </w:pPr>
    </w:p>
    <w:p w:rsidR="00575E31" w:rsidRDefault="00575E31" w:rsidP="00575E31">
      <w:pPr>
        <w:ind w:left="720"/>
      </w:pPr>
      <w:r>
        <w:t>Attached is the pom.xml which has all entries for required jar to run the examples.</w:t>
      </w:r>
    </w:p>
    <w:p w:rsidR="00371B05" w:rsidRDefault="00371B05" w:rsidP="00575E31">
      <w:pPr>
        <w:ind w:left="720"/>
      </w:pPr>
    </w:p>
    <w:p w:rsidR="00371B05" w:rsidRDefault="004725FB" w:rsidP="00575E31">
      <w:pPr>
        <w:ind w:left="720"/>
      </w:pPr>
      <w:r>
        <w:object w:dxaOrig="90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40.5pt" o:ole="">
            <v:imagedata r:id="rId10" o:title=""/>
          </v:shape>
          <o:OLEObject Type="Embed" ProgID="Package" ShapeID="_x0000_i1025" DrawAspect="Content" ObjectID="_1529919254" r:id="rId11"/>
        </w:object>
      </w:r>
    </w:p>
    <w:p w:rsidR="00371B05" w:rsidRDefault="00371B05" w:rsidP="00575E31">
      <w:pPr>
        <w:ind w:left="720"/>
      </w:pPr>
    </w:p>
    <w:p w:rsidR="004C283B" w:rsidRPr="00D04BC3" w:rsidRDefault="00D51243" w:rsidP="004C283B">
      <w:pPr>
        <w:pStyle w:val="Heading1"/>
      </w:pPr>
      <w:bookmarkStart w:id="5" w:name="_Toc411423099"/>
      <w:r>
        <w:t>BUILD</w:t>
      </w:r>
      <w:bookmarkEnd w:id="5"/>
    </w:p>
    <w:p w:rsidR="004F3799" w:rsidRDefault="004F3799" w:rsidP="004F3799">
      <w:pPr>
        <w:ind w:firstLine="720"/>
        <w:rPr>
          <w:highlight w:val="yellow"/>
        </w:rPr>
      </w:pPr>
    </w:p>
    <w:p w:rsidR="008179CC" w:rsidRDefault="00F56091" w:rsidP="008179CC">
      <w:pPr>
        <w:ind w:left="720"/>
      </w:pPr>
      <w:r>
        <w:rPr>
          <w:b/>
        </w:rPr>
        <w:t>M</w:t>
      </w:r>
      <w:r w:rsidR="00575E31" w:rsidRPr="00F56091">
        <w:rPr>
          <w:b/>
        </w:rPr>
        <w:t>aven</w:t>
      </w:r>
      <w:r w:rsidR="00575E31">
        <w:t xml:space="preserve"> </w:t>
      </w:r>
      <w:r w:rsidR="00625A7A">
        <w:t>h</w:t>
      </w:r>
      <w:r w:rsidR="00575E31">
        <w:t>as</w:t>
      </w:r>
      <w:r w:rsidR="00625A7A">
        <w:t xml:space="preserve"> been used as</w:t>
      </w:r>
      <w:r w:rsidR="00575E31">
        <w:t xml:space="preserve"> build tool for the </w:t>
      </w:r>
      <w:r w:rsidR="00625A7A">
        <w:t>Camel</w:t>
      </w:r>
      <w:r w:rsidR="00575E31">
        <w:t xml:space="preserve"> </w:t>
      </w:r>
      <w:proofErr w:type="gramStart"/>
      <w:r w:rsidR="00575E31">
        <w:t>project .</w:t>
      </w:r>
      <w:proofErr w:type="gramEnd"/>
      <w:r w:rsidR="00575E31">
        <w:t xml:space="preserve"> Use simple maven commands (mvn clean , mvn install , mvn package) for clean , build and packaging the project.</w:t>
      </w:r>
    </w:p>
    <w:p w:rsidR="005D5144" w:rsidRDefault="005D5144" w:rsidP="00F74FF3"/>
    <w:p w:rsidR="00371B05" w:rsidRDefault="00371B05" w:rsidP="00F74FF3"/>
    <w:p w:rsidR="00371B05" w:rsidRDefault="00371B05" w:rsidP="00F74FF3"/>
    <w:p w:rsidR="00371B05" w:rsidRDefault="00371B05" w:rsidP="00F74FF3"/>
    <w:p w:rsidR="00371B05" w:rsidRPr="00F74FF3" w:rsidRDefault="00371B05" w:rsidP="00F74FF3"/>
    <w:p w:rsidR="00F74FF3" w:rsidRPr="00D04BC3" w:rsidRDefault="00D51243" w:rsidP="00F74FF3">
      <w:pPr>
        <w:pStyle w:val="Heading1"/>
      </w:pPr>
      <w:bookmarkStart w:id="6" w:name="_Toc411423100"/>
      <w:r>
        <w:t>INSTALLATION</w:t>
      </w:r>
      <w:bookmarkEnd w:id="6"/>
    </w:p>
    <w:p w:rsidR="00C62EE2" w:rsidRDefault="00C62EE2" w:rsidP="00C62EE2">
      <w:pPr>
        <w:pStyle w:val="Heading2"/>
      </w:pPr>
      <w:bookmarkStart w:id="7" w:name="_Toc411423101"/>
      <w:r>
        <w:t>Pre requisites</w:t>
      </w:r>
      <w:bookmarkEnd w:id="7"/>
    </w:p>
    <w:p w:rsidR="00575E31" w:rsidRDefault="00575E31" w:rsidP="00575E31">
      <w:pPr>
        <w:ind w:left="576"/>
      </w:pPr>
    </w:p>
    <w:p w:rsidR="00575E31" w:rsidRDefault="00575E31" w:rsidP="00575E31">
      <w:pPr>
        <w:ind w:left="576"/>
      </w:pPr>
      <w:r w:rsidRPr="00371B05">
        <w:rPr>
          <w:b/>
        </w:rPr>
        <w:t>De</w:t>
      </w:r>
      <w:r w:rsidR="00371B05" w:rsidRPr="00371B05">
        <w:rPr>
          <w:b/>
        </w:rPr>
        <w:t xml:space="preserve">velopment </w:t>
      </w:r>
      <w:proofErr w:type="gramStart"/>
      <w:r w:rsidR="00371B05" w:rsidRPr="00371B05">
        <w:rPr>
          <w:b/>
        </w:rPr>
        <w:t>tool :</w:t>
      </w:r>
      <w:proofErr w:type="gramEnd"/>
      <w:r w:rsidR="00371B05">
        <w:t xml:space="preserve"> </w:t>
      </w:r>
      <w:r w:rsidR="00625A7A">
        <w:t>E</w:t>
      </w:r>
      <w:r w:rsidR="00371B05">
        <w:t>clipse(with maven plugin) for developing and running the examples.</w:t>
      </w:r>
    </w:p>
    <w:p w:rsidR="00371B05" w:rsidRDefault="00371B05" w:rsidP="00575E31">
      <w:pPr>
        <w:ind w:left="576"/>
      </w:pPr>
      <w:r w:rsidRPr="00371B05">
        <w:rPr>
          <w:b/>
        </w:rPr>
        <w:t xml:space="preserve">Build </w:t>
      </w:r>
      <w:proofErr w:type="gramStart"/>
      <w:r w:rsidRPr="00371B05">
        <w:rPr>
          <w:b/>
        </w:rPr>
        <w:t>tool :</w:t>
      </w:r>
      <w:proofErr w:type="gramEnd"/>
      <w:r>
        <w:t xml:space="preserve"> </w:t>
      </w:r>
      <w:r w:rsidR="00625A7A">
        <w:t>Maven.</w:t>
      </w:r>
    </w:p>
    <w:p w:rsidR="00625A7A" w:rsidRDefault="00625A7A" w:rsidP="00575E31">
      <w:pPr>
        <w:ind w:left="576"/>
      </w:pPr>
      <w:r>
        <w:rPr>
          <w:b/>
        </w:rPr>
        <w:t xml:space="preserve">Web </w:t>
      </w:r>
      <w:proofErr w:type="gramStart"/>
      <w:r>
        <w:rPr>
          <w:b/>
        </w:rPr>
        <w:t>server :</w:t>
      </w:r>
      <w:proofErr w:type="gramEnd"/>
      <w:r>
        <w:t xml:space="preserve"> Jetty (jetty plugin has been added in pom.xml) or Apache Tomcat</w:t>
      </w:r>
    </w:p>
    <w:p w:rsidR="00371B05" w:rsidRDefault="00625A7A" w:rsidP="00575E31">
      <w:pPr>
        <w:ind w:left="576"/>
      </w:pPr>
      <w:r>
        <w:rPr>
          <w:b/>
        </w:rPr>
        <w:t xml:space="preserve">MQ </w:t>
      </w:r>
      <w:proofErr w:type="gramStart"/>
      <w:r w:rsidR="00371B05" w:rsidRPr="00371B05">
        <w:rPr>
          <w:b/>
        </w:rPr>
        <w:t xml:space="preserve">server </w:t>
      </w:r>
      <w:r w:rsidR="00371B05">
        <w:rPr>
          <w:b/>
        </w:rPr>
        <w:t xml:space="preserve"> </w:t>
      </w:r>
      <w:r w:rsidR="00371B05" w:rsidRPr="00371B05">
        <w:rPr>
          <w:b/>
        </w:rPr>
        <w:t>:</w:t>
      </w:r>
      <w:proofErr w:type="gramEnd"/>
      <w:r w:rsidR="00371B05">
        <w:t xml:space="preserve"> </w:t>
      </w:r>
      <w:proofErr w:type="spellStart"/>
      <w:r>
        <w:t>ActiveMQ</w:t>
      </w:r>
      <w:proofErr w:type="spellEnd"/>
      <w:r w:rsidR="00371B05">
        <w:t xml:space="preserve"> (Install </w:t>
      </w:r>
      <w:proofErr w:type="spellStart"/>
      <w:r>
        <w:t>ActiveMQ</w:t>
      </w:r>
      <w:proofErr w:type="spellEnd"/>
      <w:r>
        <w:t xml:space="preserve"> </w:t>
      </w:r>
      <w:r w:rsidR="00371B05">
        <w:t xml:space="preserve">as mentioned in the document </w:t>
      </w:r>
      <w:proofErr w:type="spellStart"/>
      <w:r>
        <w:t>Camel+ActiveMQ</w:t>
      </w:r>
      <w:r w:rsidR="00371B05" w:rsidRPr="00371B05">
        <w:t>-QSU</w:t>
      </w:r>
      <w:proofErr w:type="spellEnd"/>
      <w:r w:rsidR="00371B05" w:rsidRPr="00371B05">
        <w:t xml:space="preserve"> Guide v.1.00.docx</w:t>
      </w:r>
      <w:r w:rsidR="00371B05">
        <w:t>)</w:t>
      </w:r>
    </w:p>
    <w:p w:rsidR="00371B05" w:rsidRPr="00575E31" w:rsidRDefault="00371B05" w:rsidP="00575E31">
      <w:pPr>
        <w:ind w:left="576"/>
      </w:pPr>
      <w:r w:rsidRPr="00371B05">
        <w:rPr>
          <w:b/>
        </w:rPr>
        <w:t xml:space="preserve">Java </w:t>
      </w:r>
      <w:proofErr w:type="gramStart"/>
      <w:r w:rsidRPr="00371B05">
        <w:rPr>
          <w:b/>
        </w:rPr>
        <w:t>Version</w:t>
      </w:r>
      <w:r>
        <w:rPr>
          <w:b/>
        </w:rPr>
        <w:t xml:space="preserve"> </w:t>
      </w:r>
      <w:r w:rsidRPr="00371B05">
        <w:rPr>
          <w:b/>
        </w:rPr>
        <w:t xml:space="preserve"> :</w:t>
      </w:r>
      <w:proofErr w:type="gramEnd"/>
      <w:r>
        <w:t xml:space="preserve"> JAVA 6 for compiling and running the code.</w:t>
      </w:r>
    </w:p>
    <w:p w:rsidR="00BD4FF6" w:rsidRDefault="00BD4FF6" w:rsidP="00BD4FF6">
      <w:pPr>
        <w:pStyle w:val="Heading2"/>
      </w:pPr>
      <w:bookmarkStart w:id="8" w:name="_Toc411423102"/>
      <w:r>
        <w:t>Installation process</w:t>
      </w:r>
      <w:bookmarkEnd w:id="8"/>
    </w:p>
    <w:p w:rsidR="00BD4FF6" w:rsidRDefault="00371B05" w:rsidP="00371B05">
      <w:pPr>
        <w:ind w:left="720"/>
      </w:pPr>
      <w:r>
        <w:t>Download the project zip file (</w:t>
      </w:r>
      <w:r w:rsidR="00625A7A">
        <w:t>Camel</w:t>
      </w:r>
      <w:r>
        <w:t>.zip</w:t>
      </w:r>
      <w:proofErr w:type="gramStart"/>
      <w:r>
        <w:t>) .</w:t>
      </w:r>
      <w:proofErr w:type="gramEnd"/>
      <w:r>
        <w:t xml:space="preserve"> </w:t>
      </w:r>
      <w:r w:rsidR="003832A8" w:rsidRPr="003832A8">
        <w:t>Unzip the zip file</w:t>
      </w:r>
      <w:r w:rsidR="003832A8">
        <w:t>. And you can import sample code in eclipse. Refer below screenshots.</w:t>
      </w:r>
    </w:p>
    <w:p w:rsidR="003832A8" w:rsidRDefault="003832A8" w:rsidP="00BD4FF6">
      <w:pPr>
        <w:ind w:firstLine="720"/>
      </w:pPr>
      <w:r>
        <w:t xml:space="preserve">Go to Navigator mode </w:t>
      </w:r>
      <w:r>
        <w:sym w:font="Wingdings" w:char="F0E0"/>
      </w:r>
      <w:r>
        <w:t xml:space="preserve"> right click </w:t>
      </w:r>
      <w:r>
        <w:sym w:font="Wingdings" w:char="F0E0"/>
      </w:r>
      <w:r>
        <w:t xml:space="preserve"> click on import </w:t>
      </w:r>
      <w:r>
        <w:sym w:font="Wingdings" w:char="F0E0"/>
      </w:r>
      <w:r>
        <w:t xml:space="preserve"> select maven </w:t>
      </w:r>
      <w:r>
        <w:sym w:font="Wingdings" w:char="F0E0"/>
      </w:r>
      <w:r>
        <w:t xml:space="preserve"> Existing maven project into workspace</w:t>
      </w:r>
    </w:p>
    <w:p w:rsidR="003832A8" w:rsidRDefault="003832A8" w:rsidP="00BD4FF6">
      <w:pPr>
        <w:ind w:firstLine="720"/>
      </w:pPr>
    </w:p>
    <w:p w:rsidR="003832A8" w:rsidRDefault="00D629EB" w:rsidP="00BD4FF6">
      <w:pPr>
        <w:ind w:firstLine="720"/>
      </w:pPr>
      <w:r>
        <w:rPr>
          <w:noProof/>
        </w:rPr>
        <w:lastRenderedPageBreak/>
        <w:drawing>
          <wp:inline distT="0" distB="0" distL="0" distR="0" wp14:anchorId="21687277" wp14:editId="677D432B">
            <wp:extent cx="5943600" cy="3169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A8" w:rsidRDefault="003832A8" w:rsidP="00BD4FF6">
      <w:pPr>
        <w:ind w:firstLine="720"/>
      </w:pPr>
    </w:p>
    <w:p w:rsidR="003832A8" w:rsidRDefault="003832A8" w:rsidP="003832A8">
      <w:pPr>
        <w:ind w:left="720"/>
      </w:pPr>
      <w:r>
        <w:t>Then browse for unzipped example project and select that and click next and then click finish. And you can see the example in your workspace.</w:t>
      </w:r>
    </w:p>
    <w:p w:rsidR="003832A8" w:rsidRDefault="003832A8" w:rsidP="00BD4FF6">
      <w:pPr>
        <w:ind w:firstLine="720"/>
      </w:pPr>
    </w:p>
    <w:p w:rsidR="00E2153D" w:rsidRDefault="00E2153D" w:rsidP="00E2153D">
      <w:pPr>
        <w:pStyle w:val="Heading2"/>
      </w:pPr>
      <w:bookmarkStart w:id="9" w:name="_Toc411423103"/>
      <w:r>
        <w:t>Verification</w:t>
      </w:r>
      <w:bookmarkEnd w:id="9"/>
    </w:p>
    <w:p w:rsidR="0011405D" w:rsidRDefault="0011405D" w:rsidP="0011405D">
      <w:pPr>
        <w:ind w:left="576"/>
      </w:pPr>
      <w:r>
        <w:t>Example project will be seen in workspace after import.</w:t>
      </w:r>
    </w:p>
    <w:p w:rsidR="0011405D" w:rsidRDefault="0011405D" w:rsidP="0011405D">
      <w:pPr>
        <w:ind w:left="576"/>
      </w:pPr>
      <w:r>
        <w:t>Then from command line go to location where there is pom.xml is. [</w:t>
      </w:r>
      <w:proofErr w:type="spellStart"/>
      <w:r>
        <w:t>e.g</w:t>
      </w:r>
      <w:proofErr w:type="spellEnd"/>
      <w:r>
        <w:t xml:space="preserve"> </w:t>
      </w:r>
      <w:r w:rsidR="008D0C70" w:rsidRPr="008D0C70">
        <w:t>C:\Data\Test Projects\Camel</w:t>
      </w:r>
      <w:r>
        <w:t>]</w:t>
      </w:r>
    </w:p>
    <w:p w:rsidR="0011405D" w:rsidRDefault="00FD3B1A" w:rsidP="0011405D">
      <w:pPr>
        <w:ind w:left="576"/>
      </w:pPr>
      <w:r>
        <w:t>And then run the below command:</w:t>
      </w:r>
    </w:p>
    <w:p w:rsidR="00FD3B1A" w:rsidRDefault="00D12DA9" w:rsidP="0011405D">
      <w:pPr>
        <w:ind w:left="576"/>
      </w:pPr>
      <w:proofErr w:type="spellStart"/>
      <w:proofErr w:type="gramStart"/>
      <w:r>
        <w:rPr>
          <w:highlight w:val="yellow"/>
        </w:rPr>
        <w:t>mvn</w:t>
      </w:r>
      <w:proofErr w:type="spellEnd"/>
      <w:proofErr w:type="gramEnd"/>
      <w:r>
        <w:rPr>
          <w:highlight w:val="yellow"/>
        </w:rPr>
        <w:t xml:space="preserve"> </w:t>
      </w:r>
      <w:r w:rsidR="0068635E">
        <w:rPr>
          <w:highlight w:val="yellow"/>
        </w:rPr>
        <w:t>install</w:t>
      </w:r>
    </w:p>
    <w:p w:rsidR="0068635E" w:rsidRDefault="00FD3B1A" w:rsidP="0011405D">
      <w:pPr>
        <w:ind w:left="576"/>
      </w:pPr>
      <w:r>
        <w:t xml:space="preserve">This command </w:t>
      </w:r>
      <w:r w:rsidR="0068635E">
        <w:t>will clean the project  , download the dependencies if they are not present in the local maven repo and create the war of the project in the target and local maven repo folder</w:t>
      </w:r>
      <w:r>
        <w:t>.</w:t>
      </w:r>
    </w:p>
    <w:p w:rsidR="00FD3B1A" w:rsidRDefault="00FD3B1A" w:rsidP="0011405D">
      <w:pPr>
        <w:ind w:left="576"/>
      </w:pPr>
      <w:r>
        <w:t xml:space="preserve"> See below screenshot for reference.</w:t>
      </w:r>
    </w:p>
    <w:p w:rsidR="00FD3B1A" w:rsidRPr="0011405D" w:rsidRDefault="008D0C70" w:rsidP="0011405D">
      <w:pPr>
        <w:ind w:left="576"/>
      </w:pPr>
      <w:r>
        <w:rPr>
          <w:noProof/>
        </w:rPr>
        <w:lastRenderedPageBreak/>
        <w:drawing>
          <wp:inline distT="0" distB="0" distL="0" distR="0">
            <wp:extent cx="6391275" cy="4000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53D" w:rsidRDefault="00E2153D" w:rsidP="00E2153D">
      <w:pPr>
        <w:pStyle w:val="Heading2"/>
      </w:pPr>
      <w:bookmarkStart w:id="10" w:name="_Toc411423104"/>
      <w:r>
        <w:t>Known issues and FAQs</w:t>
      </w:r>
      <w:bookmarkEnd w:id="10"/>
      <w:r w:rsidR="00596DBD">
        <w:t xml:space="preserve"> </w:t>
      </w:r>
    </w:p>
    <w:p w:rsidR="004C283B" w:rsidRDefault="004C283B" w:rsidP="004C283B"/>
    <w:p w:rsidR="0025769B" w:rsidRPr="00D04BC3" w:rsidRDefault="00762E27" w:rsidP="00CA3E7E">
      <w:pPr>
        <w:pStyle w:val="Heading1"/>
      </w:pPr>
      <w:bookmarkStart w:id="11" w:name="_Toc411423105"/>
      <w:r>
        <w:t>CONFIGURATION</w:t>
      </w:r>
      <w:bookmarkEnd w:id="11"/>
    </w:p>
    <w:p w:rsidR="00630823" w:rsidRDefault="00B926CD" w:rsidP="00EF27C7">
      <w:pPr>
        <w:pStyle w:val="Heading2"/>
      </w:pPr>
      <w:bookmarkStart w:id="12" w:name="_Toc411423106"/>
      <w:r>
        <w:t>Pre requisites</w:t>
      </w:r>
      <w:bookmarkEnd w:id="12"/>
    </w:p>
    <w:p w:rsidR="00B926CD" w:rsidRDefault="00B926CD" w:rsidP="00B926CD"/>
    <w:p w:rsidR="00B926CD" w:rsidRDefault="0011405D" w:rsidP="00B926CD">
      <w:pPr>
        <w:ind w:firstLine="720"/>
        <w:rPr>
          <w:highlight w:val="yellow"/>
        </w:rPr>
      </w:pPr>
      <w:r>
        <w:rPr>
          <w:highlight w:val="yellow"/>
        </w:rPr>
        <w:t>NA</w:t>
      </w:r>
    </w:p>
    <w:p w:rsidR="00B926CD" w:rsidRDefault="00B926CD" w:rsidP="00B926CD"/>
    <w:p w:rsidR="00B926CD" w:rsidRDefault="00B926CD" w:rsidP="00B926CD">
      <w:pPr>
        <w:pStyle w:val="Heading2"/>
      </w:pPr>
      <w:bookmarkStart w:id="13" w:name="_Toc411423107"/>
      <w:r>
        <w:t>Configuration files</w:t>
      </w:r>
      <w:bookmarkEnd w:id="13"/>
    </w:p>
    <w:p w:rsidR="00A94D15" w:rsidRDefault="0011405D" w:rsidP="00A94D15">
      <w:pPr>
        <w:ind w:firstLine="720"/>
        <w:rPr>
          <w:highlight w:val="yellow"/>
        </w:rPr>
      </w:pPr>
      <w:r>
        <w:rPr>
          <w:highlight w:val="yellow"/>
        </w:rPr>
        <w:t>NA</w:t>
      </w:r>
    </w:p>
    <w:p w:rsidR="00B37748" w:rsidRDefault="00B37748" w:rsidP="00A94D15">
      <w:pPr>
        <w:ind w:firstLine="720"/>
        <w:rPr>
          <w:highlight w:val="yellow"/>
        </w:rPr>
      </w:pPr>
    </w:p>
    <w:p w:rsidR="00B926CD" w:rsidRDefault="00B926CD" w:rsidP="00B926CD">
      <w:pPr>
        <w:pStyle w:val="Heading2"/>
      </w:pPr>
      <w:bookmarkStart w:id="14" w:name="_Toc411423108"/>
      <w:r>
        <w:t>Configuration data</w:t>
      </w:r>
      <w:bookmarkEnd w:id="14"/>
    </w:p>
    <w:p w:rsidR="00B926CD" w:rsidRDefault="00182E35" w:rsidP="00B926CD">
      <w:pPr>
        <w:pStyle w:val="Heading3"/>
        <w:numPr>
          <w:ilvl w:val="2"/>
          <w:numId w:val="4"/>
        </w:numPr>
      </w:pPr>
      <w:bookmarkStart w:id="15" w:name="_Toc411423109"/>
      <w:r>
        <w:t>Mandatory data</w:t>
      </w:r>
      <w:bookmarkEnd w:id="15"/>
    </w:p>
    <w:p w:rsidR="00A94D15" w:rsidRDefault="00A94D15" w:rsidP="00A94D15">
      <w:pPr>
        <w:ind w:firstLine="720"/>
        <w:rPr>
          <w:highlight w:val="yellow"/>
        </w:rPr>
      </w:pPr>
    </w:p>
    <w:p w:rsidR="00A94D15" w:rsidRDefault="0011405D" w:rsidP="00A94D15">
      <w:pPr>
        <w:ind w:firstLine="720"/>
        <w:rPr>
          <w:highlight w:val="yellow"/>
        </w:rPr>
      </w:pPr>
      <w:r>
        <w:rPr>
          <w:highlight w:val="yellow"/>
        </w:rPr>
        <w:t>NA</w:t>
      </w:r>
    </w:p>
    <w:p w:rsidR="00B926CD" w:rsidRDefault="00B926CD" w:rsidP="00B926CD"/>
    <w:p w:rsidR="00182E35" w:rsidRDefault="00182E35" w:rsidP="00182E35">
      <w:pPr>
        <w:pStyle w:val="Heading3"/>
        <w:numPr>
          <w:ilvl w:val="2"/>
          <w:numId w:val="4"/>
        </w:numPr>
      </w:pPr>
      <w:bookmarkStart w:id="16" w:name="_Toc411423110"/>
      <w:r>
        <w:t>Optional data</w:t>
      </w:r>
      <w:bookmarkEnd w:id="16"/>
    </w:p>
    <w:p w:rsidR="00182E35" w:rsidRDefault="00182E35" w:rsidP="00182E35">
      <w:pPr>
        <w:ind w:firstLine="720"/>
        <w:rPr>
          <w:highlight w:val="yellow"/>
        </w:rPr>
      </w:pPr>
    </w:p>
    <w:p w:rsidR="00182E35" w:rsidRDefault="0011405D" w:rsidP="00182E35">
      <w:pPr>
        <w:ind w:firstLine="720"/>
        <w:rPr>
          <w:highlight w:val="yellow"/>
        </w:rPr>
      </w:pPr>
      <w:r>
        <w:rPr>
          <w:highlight w:val="yellow"/>
        </w:rPr>
        <w:lastRenderedPageBreak/>
        <w:t>NA</w:t>
      </w:r>
    </w:p>
    <w:p w:rsidR="00182E35" w:rsidRPr="00B926CD" w:rsidRDefault="00182E35" w:rsidP="00B926CD"/>
    <w:p w:rsidR="00363D91" w:rsidRPr="00D04BC3" w:rsidRDefault="00141210" w:rsidP="00363D91">
      <w:pPr>
        <w:pStyle w:val="Heading1"/>
      </w:pPr>
      <w:bookmarkStart w:id="17" w:name="_Toc411423111"/>
      <w:r>
        <w:t>AUDIT</w:t>
      </w:r>
      <w:bookmarkEnd w:id="17"/>
    </w:p>
    <w:p w:rsidR="00363D91" w:rsidRDefault="004E2373" w:rsidP="00363D91">
      <w:pPr>
        <w:pStyle w:val="Heading2"/>
      </w:pPr>
      <w:bookmarkStart w:id="18" w:name="_Toc411423112"/>
      <w:r>
        <w:t>Logging configuration and audit</w:t>
      </w:r>
      <w:bookmarkEnd w:id="18"/>
    </w:p>
    <w:p w:rsidR="00625A7A" w:rsidRDefault="00625A7A" w:rsidP="00625A7A">
      <w:pPr>
        <w:ind w:left="576"/>
      </w:pPr>
    </w:p>
    <w:p w:rsidR="004E2373" w:rsidRPr="009005A7" w:rsidRDefault="00625A7A" w:rsidP="00625A7A">
      <w:pPr>
        <w:ind w:left="576"/>
      </w:pPr>
      <w:r>
        <w:t>Using Sl4j and Log4j for logging. Configuration is done in log4j.xml.</w:t>
      </w:r>
      <w:r w:rsidR="004E2373">
        <w:br/>
      </w:r>
      <w:r>
        <w:t>Logs</w:t>
      </w:r>
      <w:r w:rsidR="009005A7" w:rsidRPr="009005A7">
        <w:t xml:space="preserve"> can be seen on terminal </w:t>
      </w:r>
      <w:r>
        <w:t xml:space="preserve">and </w:t>
      </w:r>
      <w:r w:rsidRPr="00625A7A">
        <w:rPr>
          <w:rFonts w:ascii="Consolas" w:hAnsi="Consolas" w:cs="Consolas"/>
          <w:i/>
          <w:iCs/>
          <w:color w:val="000000" w:themeColor="text1"/>
        </w:rPr>
        <w:t>/opt/logs/camel/</w:t>
      </w:r>
      <w:proofErr w:type="gramStart"/>
      <w:r w:rsidRPr="00625A7A">
        <w:rPr>
          <w:rFonts w:ascii="Consolas" w:hAnsi="Consolas" w:cs="Consolas"/>
          <w:i/>
          <w:iCs/>
          <w:color w:val="000000" w:themeColor="text1"/>
        </w:rPr>
        <w:t>camel.log</w:t>
      </w:r>
      <w:r w:rsidRPr="00625A7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="009005A7" w:rsidRPr="009005A7">
        <w:t>when</w:t>
      </w:r>
      <w:proofErr w:type="gramEnd"/>
      <w:r w:rsidR="009005A7" w:rsidRPr="009005A7">
        <w:t xml:space="preserve"> you run the </w:t>
      </w:r>
      <w:r w:rsidR="00EC60F6">
        <w:t>examples as java application.</w:t>
      </w:r>
    </w:p>
    <w:p w:rsidR="00363D91" w:rsidRDefault="00363D91" w:rsidP="00363D91"/>
    <w:p w:rsidR="007A2F97" w:rsidRDefault="007A2F97" w:rsidP="007A2F97">
      <w:pPr>
        <w:ind w:firstLine="720"/>
      </w:pPr>
    </w:p>
    <w:p w:rsidR="00946762" w:rsidRPr="00D04BC3" w:rsidRDefault="00141210" w:rsidP="00946762">
      <w:pPr>
        <w:pStyle w:val="Heading1"/>
      </w:pPr>
      <w:bookmarkStart w:id="19" w:name="_Toc411423113"/>
      <w:r>
        <w:t>CODE SAMPLES</w:t>
      </w:r>
      <w:bookmarkEnd w:id="19"/>
    </w:p>
    <w:p w:rsidR="00AB2453" w:rsidRDefault="00F974AA" w:rsidP="00081134">
      <w:pPr>
        <w:pStyle w:val="Heading2"/>
      </w:pPr>
      <w:bookmarkStart w:id="20" w:name="_Toc411423114"/>
      <w:r>
        <w:t>Technical Good</w:t>
      </w:r>
      <w:r w:rsidR="00946762">
        <w:t xml:space="preserve"> code samples</w:t>
      </w:r>
      <w:bookmarkStart w:id="21" w:name="_Toc411423115"/>
      <w:bookmarkEnd w:id="20"/>
      <w:bookmarkEnd w:id="21"/>
    </w:p>
    <w:p w:rsidR="00946762" w:rsidRDefault="00946762" w:rsidP="00946762">
      <w:pPr>
        <w:ind w:left="576" w:firstLine="144"/>
        <w:rPr>
          <w:highlight w:val="yellow"/>
        </w:rPr>
      </w:pPr>
    </w:p>
    <w:p w:rsidR="004725FB" w:rsidRDefault="004725FB" w:rsidP="00946762">
      <w:pPr>
        <w:ind w:left="576" w:firstLine="144"/>
        <w:rPr>
          <w:highlight w:val="yellow"/>
        </w:rPr>
      </w:pPr>
      <w:r>
        <w:rPr>
          <w:highlight w:val="yellow"/>
        </w:rPr>
        <w:object w:dxaOrig="990" w:dyaOrig="810">
          <v:shape id="_x0000_i1026" type="#_x0000_t75" style="width:49.5pt;height:40.5pt" o:ole="">
            <v:imagedata r:id="rId14" o:title=""/>
          </v:shape>
          <o:OLEObject Type="Embed" ProgID="Package" ShapeID="_x0000_i1026" DrawAspect="Content" ObjectID="_1529919255" r:id="rId15"/>
        </w:object>
      </w:r>
      <w:bookmarkStart w:id="22" w:name="_GoBack"/>
      <w:bookmarkEnd w:id="22"/>
    </w:p>
    <w:p w:rsidR="00F5758F" w:rsidRPr="000A49A2" w:rsidRDefault="00385E1E" w:rsidP="002B6CFC">
      <w:pPr>
        <w:pStyle w:val="Heading1"/>
        <w:rPr>
          <w:lang w:val="es-ES_tradnl"/>
        </w:rPr>
      </w:pPr>
      <w:bookmarkStart w:id="23" w:name="_Toc411423116"/>
      <w:r>
        <w:rPr>
          <w:lang w:val="es-ES_tradnl"/>
        </w:rPr>
        <w:t>DOCUMENT CONTROL</w:t>
      </w:r>
      <w:bookmarkEnd w:id="23"/>
    </w:p>
    <w:p w:rsidR="00F6240E" w:rsidRDefault="00F6240E" w:rsidP="00F6240E">
      <w:pPr>
        <w:pStyle w:val="Heading2"/>
      </w:pPr>
      <w:bookmarkStart w:id="24" w:name="_Toc333491986"/>
      <w:bookmarkStart w:id="25" w:name="_Toc411423117"/>
      <w:r>
        <w:t>Change history</w:t>
      </w:r>
      <w:bookmarkEnd w:id="24"/>
      <w:bookmarkEnd w:id="25"/>
    </w:p>
    <w:tbl>
      <w:tblPr>
        <w:tblW w:w="10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97"/>
        <w:gridCol w:w="1244"/>
        <w:gridCol w:w="850"/>
        <w:gridCol w:w="2385"/>
        <w:gridCol w:w="1170"/>
        <w:gridCol w:w="3816"/>
      </w:tblGrid>
      <w:tr w:rsidR="00F6240E" w:rsidRPr="00F83D86" w:rsidTr="00D12DA9">
        <w:trPr>
          <w:trHeight w:val="506"/>
        </w:trPr>
        <w:tc>
          <w:tcPr>
            <w:tcW w:w="797" w:type="dxa"/>
            <w:shd w:val="pct30" w:color="000000" w:fill="FFFFFF"/>
          </w:tcPr>
          <w:p w:rsidR="00F6240E" w:rsidRPr="006C2810" w:rsidRDefault="00F6240E" w:rsidP="00D6410F">
            <w:pPr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 xml:space="preserve">Doc </w:t>
            </w:r>
            <w:r w:rsidRPr="006C2810">
              <w:rPr>
                <w:b/>
                <w:noProof/>
                <w:lang w:val="en-GB"/>
              </w:rPr>
              <w:t>Version</w:t>
            </w:r>
          </w:p>
        </w:tc>
        <w:tc>
          <w:tcPr>
            <w:tcW w:w="1244" w:type="dxa"/>
            <w:shd w:val="pct30" w:color="000000" w:fill="FFFFFF"/>
          </w:tcPr>
          <w:p w:rsidR="00F6240E" w:rsidRPr="006C2810" w:rsidRDefault="00F6240E" w:rsidP="00D6410F">
            <w:pPr>
              <w:rPr>
                <w:b/>
                <w:noProof/>
                <w:lang w:val="en-GB"/>
              </w:rPr>
            </w:pPr>
            <w:r w:rsidRPr="006C2810">
              <w:rPr>
                <w:b/>
                <w:noProof/>
                <w:lang w:val="en-GB"/>
              </w:rPr>
              <w:t>Date</w:t>
            </w:r>
          </w:p>
        </w:tc>
        <w:tc>
          <w:tcPr>
            <w:tcW w:w="850" w:type="dxa"/>
            <w:shd w:val="pct30" w:color="000000" w:fill="FFFFFF"/>
          </w:tcPr>
          <w:p w:rsidR="00F6240E" w:rsidRPr="006C2810" w:rsidRDefault="00F6240E" w:rsidP="00D6410F">
            <w:pPr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Asset Version</w:t>
            </w:r>
          </w:p>
        </w:tc>
        <w:tc>
          <w:tcPr>
            <w:tcW w:w="2385" w:type="dxa"/>
            <w:shd w:val="pct30" w:color="000000" w:fill="FFFFFF"/>
          </w:tcPr>
          <w:p w:rsidR="00F6240E" w:rsidRPr="006C2810" w:rsidRDefault="00F6240E" w:rsidP="00D6410F">
            <w:pPr>
              <w:rPr>
                <w:b/>
                <w:noProof/>
                <w:lang w:val="en-GB"/>
              </w:rPr>
            </w:pPr>
            <w:r w:rsidRPr="006C2810">
              <w:rPr>
                <w:b/>
                <w:noProof/>
                <w:lang w:val="en-GB"/>
              </w:rPr>
              <w:t>Author</w:t>
            </w:r>
          </w:p>
        </w:tc>
        <w:tc>
          <w:tcPr>
            <w:tcW w:w="1170" w:type="dxa"/>
            <w:shd w:val="pct30" w:color="000000" w:fill="FFFFFF"/>
          </w:tcPr>
          <w:p w:rsidR="00F6240E" w:rsidRPr="006C2810" w:rsidRDefault="00F6240E" w:rsidP="00D6410F">
            <w:pPr>
              <w:rPr>
                <w:b/>
                <w:noProof/>
                <w:lang w:val="en-GB"/>
              </w:rPr>
            </w:pPr>
            <w:r w:rsidRPr="006C2810">
              <w:rPr>
                <w:b/>
                <w:noProof/>
                <w:lang w:val="en-GB"/>
              </w:rPr>
              <w:t>Approver</w:t>
            </w:r>
          </w:p>
        </w:tc>
        <w:tc>
          <w:tcPr>
            <w:tcW w:w="3816" w:type="dxa"/>
            <w:shd w:val="pct30" w:color="000000" w:fill="FFFFFF"/>
          </w:tcPr>
          <w:p w:rsidR="00F6240E" w:rsidRPr="006C2810" w:rsidRDefault="00F6240E" w:rsidP="00D6410F">
            <w:pPr>
              <w:rPr>
                <w:b/>
                <w:noProof/>
                <w:lang w:val="en-GB"/>
              </w:rPr>
            </w:pPr>
            <w:r w:rsidRPr="006C2810">
              <w:rPr>
                <w:b/>
                <w:noProof/>
                <w:lang w:val="en-GB"/>
              </w:rPr>
              <w:t>Comment</w:t>
            </w:r>
          </w:p>
        </w:tc>
      </w:tr>
      <w:tr w:rsidR="00807A76" w:rsidRPr="006C2810" w:rsidTr="00D12DA9">
        <w:trPr>
          <w:trHeight w:val="244"/>
        </w:trPr>
        <w:tc>
          <w:tcPr>
            <w:tcW w:w="797" w:type="dxa"/>
          </w:tcPr>
          <w:p w:rsidR="00807A76" w:rsidRPr="006C2810" w:rsidRDefault="00807A76" w:rsidP="001D794B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</w:t>
            </w:r>
          </w:p>
        </w:tc>
        <w:tc>
          <w:tcPr>
            <w:tcW w:w="1244" w:type="dxa"/>
          </w:tcPr>
          <w:p w:rsidR="00807A76" w:rsidRPr="006C2810" w:rsidRDefault="00625A7A" w:rsidP="001D794B">
            <w:pPr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21</w:t>
            </w:r>
            <w:r w:rsidR="00807A76">
              <w:rPr>
                <w:noProof/>
                <w:lang w:val="en-GB"/>
              </w:rPr>
              <w:t>/06/2015</w:t>
            </w:r>
          </w:p>
        </w:tc>
        <w:tc>
          <w:tcPr>
            <w:tcW w:w="850" w:type="dxa"/>
          </w:tcPr>
          <w:p w:rsidR="00807A76" w:rsidRPr="006C2810" w:rsidRDefault="00807A76" w:rsidP="001D794B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1</w:t>
            </w:r>
          </w:p>
        </w:tc>
        <w:tc>
          <w:tcPr>
            <w:tcW w:w="2385" w:type="dxa"/>
          </w:tcPr>
          <w:p w:rsidR="00807A76" w:rsidRPr="006C2810" w:rsidRDefault="00807A76" w:rsidP="001D794B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Ashish Agarwal</w:t>
            </w:r>
            <w:r w:rsidR="00D12DA9">
              <w:rPr>
                <w:noProof/>
                <w:lang w:val="es-ES_tradnl"/>
              </w:rPr>
              <w:t>(ashish.g.agarwal)</w:t>
            </w:r>
          </w:p>
        </w:tc>
        <w:tc>
          <w:tcPr>
            <w:tcW w:w="1170" w:type="dxa"/>
          </w:tcPr>
          <w:p w:rsidR="00807A76" w:rsidRPr="006C2810" w:rsidRDefault="00807A76" w:rsidP="00D6410F">
            <w:pPr>
              <w:jc w:val="both"/>
              <w:rPr>
                <w:noProof/>
                <w:lang w:val="es-ES_tradnl"/>
              </w:rPr>
            </w:pPr>
          </w:p>
        </w:tc>
        <w:tc>
          <w:tcPr>
            <w:tcW w:w="3816" w:type="dxa"/>
          </w:tcPr>
          <w:p w:rsidR="00807A76" w:rsidRPr="006C2810" w:rsidRDefault="00807A76" w:rsidP="00D6410F">
            <w:pPr>
              <w:jc w:val="both"/>
              <w:rPr>
                <w:noProof/>
                <w:lang w:val="es-ES_tradnl"/>
              </w:rPr>
            </w:pPr>
          </w:p>
        </w:tc>
      </w:tr>
      <w:tr w:rsidR="00F6240E" w:rsidRPr="006C2810" w:rsidTr="00D12DA9">
        <w:trPr>
          <w:trHeight w:val="244"/>
        </w:trPr>
        <w:tc>
          <w:tcPr>
            <w:tcW w:w="797" w:type="dxa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1244" w:type="dxa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50" w:type="dxa"/>
          </w:tcPr>
          <w:p w:rsidR="00F6240E" w:rsidRPr="006C2810" w:rsidRDefault="00F6240E" w:rsidP="00D6410F">
            <w:pPr>
              <w:rPr>
                <w:noProof/>
                <w:lang w:val="es-ES_tradnl"/>
              </w:rPr>
            </w:pPr>
          </w:p>
        </w:tc>
        <w:tc>
          <w:tcPr>
            <w:tcW w:w="2385" w:type="dxa"/>
          </w:tcPr>
          <w:p w:rsidR="00F6240E" w:rsidRPr="006C2810" w:rsidRDefault="00F6240E" w:rsidP="00D6410F">
            <w:pPr>
              <w:rPr>
                <w:noProof/>
                <w:lang w:val="es-ES_tradnl"/>
              </w:rPr>
            </w:pPr>
          </w:p>
        </w:tc>
        <w:tc>
          <w:tcPr>
            <w:tcW w:w="1170" w:type="dxa"/>
          </w:tcPr>
          <w:p w:rsidR="00F6240E" w:rsidRPr="006C2810" w:rsidRDefault="00F6240E" w:rsidP="00D6410F">
            <w:pPr>
              <w:jc w:val="both"/>
              <w:rPr>
                <w:noProof/>
                <w:lang w:val="es-ES_tradnl"/>
              </w:rPr>
            </w:pPr>
          </w:p>
        </w:tc>
        <w:tc>
          <w:tcPr>
            <w:tcW w:w="3816" w:type="dxa"/>
          </w:tcPr>
          <w:p w:rsidR="00F6240E" w:rsidRPr="006C2810" w:rsidRDefault="00F6240E" w:rsidP="00D6410F">
            <w:pPr>
              <w:jc w:val="both"/>
              <w:rPr>
                <w:noProof/>
                <w:lang w:val="es-ES_tradnl"/>
              </w:rPr>
            </w:pPr>
          </w:p>
        </w:tc>
      </w:tr>
      <w:tr w:rsidR="00F6240E" w:rsidRPr="00F83D86" w:rsidTr="00D12DA9">
        <w:trPr>
          <w:trHeight w:val="244"/>
        </w:trPr>
        <w:tc>
          <w:tcPr>
            <w:tcW w:w="797" w:type="dxa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1244" w:type="dxa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50" w:type="dxa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2385" w:type="dxa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1170" w:type="dxa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3816" w:type="dxa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</w:tr>
      <w:tr w:rsidR="00F6240E" w:rsidRPr="00F83D86" w:rsidTr="00D12DA9">
        <w:trPr>
          <w:trHeight w:val="244"/>
        </w:trPr>
        <w:tc>
          <w:tcPr>
            <w:tcW w:w="797" w:type="dxa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1244" w:type="dxa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50" w:type="dxa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2385" w:type="dxa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1170" w:type="dxa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3816" w:type="dxa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</w:tr>
      <w:tr w:rsidR="00F6240E" w:rsidRPr="00F83D86" w:rsidTr="00D12DA9">
        <w:trPr>
          <w:trHeight w:val="244"/>
        </w:trPr>
        <w:tc>
          <w:tcPr>
            <w:tcW w:w="797" w:type="dxa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1244" w:type="dxa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50" w:type="dxa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2385" w:type="dxa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1170" w:type="dxa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3816" w:type="dxa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</w:tr>
      <w:tr w:rsidR="00F6240E" w:rsidRPr="00F83D86" w:rsidTr="00D12DA9">
        <w:trPr>
          <w:trHeight w:val="244"/>
        </w:trPr>
        <w:tc>
          <w:tcPr>
            <w:tcW w:w="797" w:type="dxa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1244" w:type="dxa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50" w:type="dxa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2385" w:type="dxa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1170" w:type="dxa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3816" w:type="dxa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</w:tr>
      <w:tr w:rsidR="00F6240E" w:rsidRPr="00F83D86" w:rsidTr="00D12DA9">
        <w:trPr>
          <w:trHeight w:val="244"/>
        </w:trPr>
        <w:tc>
          <w:tcPr>
            <w:tcW w:w="797" w:type="dxa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1244" w:type="dxa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50" w:type="dxa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2385" w:type="dxa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1170" w:type="dxa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3816" w:type="dxa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</w:tr>
      <w:tr w:rsidR="00F6240E" w:rsidRPr="00F83D86" w:rsidTr="00D12DA9">
        <w:trPr>
          <w:trHeight w:val="261"/>
        </w:trPr>
        <w:tc>
          <w:tcPr>
            <w:tcW w:w="797" w:type="dxa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1244" w:type="dxa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50" w:type="dxa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2385" w:type="dxa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1170" w:type="dxa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3816" w:type="dxa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</w:tr>
    </w:tbl>
    <w:p w:rsidR="00F6240E" w:rsidRDefault="00F6240E" w:rsidP="00F6240E"/>
    <w:p w:rsidR="00F6240E" w:rsidRDefault="00F6240E" w:rsidP="00F6240E">
      <w:pPr>
        <w:pStyle w:val="Heading2"/>
      </w:pPr>
      <w:bookmarkStart w:id="26" w:name="_Toc333491987"/>
      <w:bookmarkStart w:id="27" w:name="_Toc411423118"/>
      <w:r>
        <w:t>Open issues</w:t>
      </w:r>
      <w:bookmarkEnd w:id="26"/>
      <w:bookmarkEnd w:id="27"/>
    </w:p>
    <w:p w:rsidR="00CD192C" w:rsidRPr="00CD192C" w:rsidRDefault="00CD192C" w:rsidP="00CD192C"/>
    <w:tbl>
      <w:tblPr>
        <w:tblW w:w="50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46"/>
        <w:gridCol w:w="1159"/>
        <w:gridCol w:w="1017"/>
        <w:gridCol w:w="1352"/>
        <w:gridCol w:w="3865"/>
        <w:gridCol w:w="1352"/>
        <w:gridCol w:w="778"/>
      </w:tblGrid>
      <w:tr w:rsidR="00F6240E" w:rsidRPr="00F83D86" w:rsidTr="00D6410F">
        <w:trPr>
          <w:trHeight w:val="503"/>
        </w:trPr>
        <w:tc>
          <w:tcPr>
            <w:tcW w:w="374" w:type="pct"/>
            <w:shd w:val="pct30" w:color="000000" w:fill="FFFFFF"/>
          </w:tcPr>
          <w:p w:rsidR="00F6240E" w:rsidRPr="006C2810" w:rsidRDefault="00F6240E" w:rsidP="00D6410F">
            <w:pPr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 xml:space="preserve">Doc </w:t>
            </w:r>
            <w:r w:rsidRPr="006C2810">
              <w:rPr>
                <w:b/>
                <w:noProof/>
                <w:lang w:val="en-GB"/>
              </w:rPr>
              <w:t>Version</w:t>
            </w:r>
          </w:p>
        </w:tc>
        <w:tc>
          <w:tcPr>
            <w:tcW w:w="571" w:type="pct"/>
            <w:shd w:val="pct30" w:color="000000" w:fill="FFFFFF"/>
          </w:tcPr>
          <w:p w:rsidR="00F6240E" w:rsidRPr="006C2810" w:rsidRDefault="00F6240E" w:rsidP="00D6410F">
            <w:pPr>
              <w:rPr>
                <w:b/>
                <w:noProof/>
                <w:lang w:val="en-GB"/>
              </w:rPr>
            </w:pPr>
            <w:r w:rsidRPr="006C2810">
              <w:rPr>
                <w:b/>
                <w:noProof/>
                <w:lang w:val="en-GB"/>
              </w:rPr>
              <w:t>Date</w:t>
            </w:r>
          </w:p>
        </w:tc>
        <w:tc>
          <w:tcPr>
            <w:tcW w:w="552" w:type="pct"/>
            <w:shd w:val="pct30" w:color="000000" w:fill="FFFFFF"/>
          </w:tcPr>
          <w:p w:rsidR="00F6240E" w:rsidRPr="006C2810" w:rsidRDefault="00F6240E" w:rsidP="00D6410F">
            <w:pPr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Asset Version</w:t>
            </w:r>
          </w:p>
        </w:tc>
        <w:tc>
          <w:tcPr>
            <w:tcW w:w="552" w:type="pct"/>
            <w:shd w:val="pct30" w:color="000000" w:fill="FFFFFF"/>
          </w:tcPr>
          <w:p w:rsidR="00F6240E" w:rsidRPr="006C2810" w:rsidRDefault="00F6240E" w:rsidP="00D6410F">
            <w:pPr>
              <w:rPr>
                <w:b/>
                <w:noProof/>
                <w:lang w:val="en-GB"/>
              </w:rPr>
            </w:pPr>
            <w:r w:rsidRPr="006C2810">
              <w:rPr>
                <w:b/>
                <w:noProof/>
                <w:lang w:val="en-GB"/>
              </w:rPr>
              <w:t>Author</w:t>
            </w:r>
          </w:p>
        </w:tc>
        <w:tc>
          <w:tcPr>
            <w:tcW w:w="1906" w:type="pct"/>
            <w:shd w:val="pct30" w:color="000000" w:fill="FFFFFF"/>
          </w:tcPr>
          <w:p w:rsidR="00F6240E" w:rsidRPr="006C2810" w:rsidRDefault="00F6240E" w:rsidP="00D6410F">
            <w:pPr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Action</w:t>
            </w:r>
          </w:p>
        </w:tc>
        <w:tc>
          <w:tcPr>
            <w:tcW w:w="641" w:type="pct"/>
            <w:shd w:val="pct30" w:color="000000" w:fill="FFFFFF"/>
          </w:tcPr>
          <w:p w:rsidR="00F6240E" w:rsidRDefault="00F6240E" w:rsidP="00D6410F">
            <w:pPr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Owner</w:t>
            </w:r>
          </w:p>
        </w:tc>
        <w:tc>
          <w:tcPr>
            <w:tcW w:w="403" w:type="pct"/>
            <w:shd w:val="pct30" w:color="000000" w:fill="FFFFFF"/>
          </w:tcPr>
          <w:p w:rsidR="00F6240E" w:rsidRPr="006C2810" w:rsidRDefault="00F6240E" w:rsidP="00D6410F">
            <w:pPr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Status</w:t>
            </w:r>
          </w:p>
        </w:tc>
      </w:tr>
      <w:tr w:rsidR="00F6240E" w:rsidRPr="006C2810" w:rsidTr="00D6410F">
        <w:trPr>
          <w:trHeight w:val="243"/>
        </w:trPr>
        <w:tc>
          <w:tcPr>
            <w:tcW w:w="374" w:type="pct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571" w:type="pct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mm/dd/yyyy</w:t>
            </w:r>
          </w:p>
        </w:tc>
        <w:tc>
          <w:tcPr>
            <w:tcW w:w="552" w:type="pct"/>
          </w:tcPr>
          <w:p w:rsidR="00F6240E" w:rsidRPr="006C2810" w:rsidRDefault="00F6240E" w:rsidP="00D6410F">
            <w:pPr>
              <w:rPr>
                <w:noProof/>
                <w:lang w:val="es-ES_tradnl"/>
              </w:rPr>
            </w:pPr>
          </w:p>
        </w:tc>
        <w:tc>
          <w:tcPr>
            <w:tcW w:w="552" w:type="pct"/>
          </w:tcPr>
          <w:p w:rsidR="00F6240E" w:rsidRPr="006C2810" w:rsidRDefault="00CD192C" w:rsidP="00D6410F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&lt;enterprise.id&gt;</w:t>
            </w:r>
          </w:p>
        </w:tc>
        <w:tc>
          <w:tcPr>
            <w:tcW w:w="1906" w:type="pct"/>
          </w:tcPr>
          <w:p w:rsidR="00F6240E" w:rsidRPr="00681D83" w:rsidRDefault="00F6240E" w:rsidP="00D6410F">
            <w:pPr>
              <w:jc w:val="both"/>
              <w:rPr>
                <w:noProof/>
              </w:rPr>
            </w:pPr>
          </w:p>
        </w:tc>
        <w:tc>
          <w:tcPr>
            <w:tcW w:w="641" w:type="pct"/>
          </w:tcPr>
          <w:p w:rsidR="00F6240E" w:rsidRDefault="00E538AE" w:rsidP="00D6410F">
            <w:pPr>
              <w:jc w:val="both"/>
              <w:rPr>
                <w:noProof/>
              </w:rPr>
            </w:pPr>
            <w:r>
              <w:rPr>
                <w:noProof/>
                <w:lang w:val="es-ES_tradnl"/>
              </w:rPr>
              <w:t>&lt;enterprise.id&gt;</w:t>
            </w:r>
          </w:p>
        </w:tc>
        <w:tc>
          <w:tcPr>
            <w:tcW w:w="403" w:type="pct"/>
          </w:tcPr>
          <w:p w:rsidR="00F6240E" w:rsidRPr="00681D83" w:rsidRDefault="00F6240E" w:rsidP="00D6410F">
            <w:pPr>
              <w:jc w:val="both"/>
              <w:rPr>
                <w:noProof/>
              </w:rPr>
            </w:pPr>
          </w:p>
        </w:tc>
      </w:tr>
      <w:tr w:rsidR="00F6240E" w:rsidRPr="006C2810" w:rsidTr="00D6410F">
        <w:trPr>
          <w:trHeight w:val="243"/>
        </w:trPr>
        <w:tc>
          <w:tcPr>
            <w:tcW w:w="374" w:type="pct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571" w:type="pct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552" w:type="pct"/>
          </w:tcPr>
          <w:p w:rsidR="00F6240E" w:rsidRPr="006C2810" w:rsidRDefault="00F6240E" w:rsidP="00D6410F">
            <w:pPr>
              <w:rPr>
                <w:noProof/>
                <w:lang w:val="es-ES_tradnl"/>
              </w:rPr>
            </w:pPr>
          </w:p>
        </w:tc>
        <w:tc>
          <w:tcPr>
            <w:tcW w:w="552" w:type="pct"/>
          </w:tcPr>
          <w:p w:rsidR="00F6240E" w:rsidRPr="006C2810" w:rsidRDefault="00F6240E" w:rsidP="00D6410F">
            <w:pPr>
              <w:rPr>
                <w:noProof/>
                <w:lang w:val="es-ES_tradnl"/>
              </w:rPr>
            </w:pPr>
          </w:p>
        </w:tc>
        <w:tc>
          <w:tcPr>
            <w:tcW w:w="1906" w:type="pct"/>
          </w:tcPr>
          <w:p w:rsidR="00F6240E" w:rsidRPr="00681D83" w:rsidRDefault="00F6240E" w:rsidP="00D6410F">
            <w:pPr>
              <w:jc w:val="both"/>
              <w:rPr>
                <w:noProof/>
              </w:rPr>
            </w:pPr>
          </w:p>
        </w:tc>
        <w:tc>
          <w:tcPr>
            <w:tcW w:w="641" w:type="pct"/>
          </w:tcPr>
          <w:p w:rsidR="00F6240E" w:rsidRDefault="00F6240E" w:rsidP="00D6410F">
            <w:pPr>
              <w:jc w:val="both"/>
              <w:rPr>
                <w:noProof/>
              </w:rPr>
            </w:pPr>
          </w:p>
        </w:tc>
        <w:tc>
          <w:tcPr>
            <w:tcW w:w="403" w:type="pct"/>
          </w:tcPr>
          <w:p w:rsidR="00F6240E" w:rsidRPr="00681D83" w:rsidRDefault="00F6240E" w:rsidP="00D6410F">
            <w:pPr>
              <w:jc w:val="both"/>
              <w:rPr>
                <w:noProof/>
              </w:rPr>
            </w:pPr>
          </w:p>
        </w:tc>
      </w:tr>
      <w:tr w:rsidR="00F6240E" w:rsidRPr="00F83D86" w:rsidTr="00D6410F">
        <w:trPr>
          <w:trHeight w:val="243"/>
        </w:trPr>
        <w:tc>
          <w:tcPr>
            <w:tcW w:w="374" w:type="pct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571" w:type="pct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552" w:type="pct"/>
          </w:tcPr>
          <w:p w:rsidR="00F6240E" w:rsidRPr="006C2810" w:rsidRDefault="00F6240E" w:rsidP="00D6410F">
            <w:pPr>
              <w:rPr>
                <w:noProof/>
                <w:lang w:val="es-ES_tradnl"/>
              </w:rPr>
            </w:pPr>
          </w:p>
        </w:tc>
        <w:tc>
          <w:tcPr>
            <w:tcW w:w="552" w:type="pct"/>
          </w:tcPr>
          <w:p w:rsidR="00F6240E" w:rsidRPr="006C2810" w:rsidRDefault="00F6240E" w:rsidP="00D6410F">
            <w:pPr>
              <w:rPr>
                <w:noProof/>
                <w:lang w:val="es-ES_tradnl"/>
              </w:rPr>
            </w:pPr>
          </w:p>
        </w:tc>
        <w:tc>
          <w:tcPr>
            <w:tcW w:w="1906" w:type="pct"/>
          </w:tcPr>
          <w:p w:rsidR="00F6240E" w:rsidRPr="00681D83" w:rsidRDefault="00F6240E" w:rsidP="00D6410F">
            <w:pPr>
              <w:jc w:val="both"/>
              <w:rPr>
                <w:noProof/>
              </w:rPr>
            </w:pPr>
          </w:p>
        </w:tc>
        <w:tc>
          <w:tcPr>
            <w:tcW w:w="641" w:type="pct"/>
          </w:tcPr>
          <w:p w:rsidR="00F6240E" w:rsidRDefault="00F6240E" w:rsidP="00D6410F">
            <w:pPr>
              <w:jc w:val="both"/>
              <w:rPr>
                <w:noProof/>
              </w:rPr>
            </w:pPr>
          </w:p>
        </w:tc>
        <w:tc>
          <w:tcPr>
            <w:tcW w:w="403" w:type="pct"/>
          </w:tcPr>
          <w:p w:rsidR="00F6240E" w:rsidRPr="00681D83" w:rsidRDefault="00F6240E" w:rsidP="00D6410F">
            <w:pPr>
              <w:jc w:val="both"/>
              <w:rPr>
                <w:noProof/>
              </w:rPr>
            </w:pPr>
          </w:p>
        </w:tc>
      </w:tr>
      <w:tr w:rsidR="00F6240E" w:rsidRPr="00F83D86" w:rsidTr="00D6410F">
        <w:trPr>
          <w:trHeight w:val="243"/>
        </w:trPr>
        <w:tc>
          <w:tcPr>
            <w:tcW w:w="374" w:type="pct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571" w:type="pct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552" w:type="pct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552" w:type="pct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1906" w:type="pct"/>
          </w:tcPr>
          <w:p w:rsidR="00F6240E" w:rsidRPr="00BB7367" w:rsidRDefault="00F6240E" w:rsidP="00D6410F">
            <w:pPr>
              <w:jc w:val="both"/>
              <w:rPr>
                <w:noProof/>
              </w:rPr>
            </w:pPr>
          </w:p>
        </w:tc>
        <w:tc>
          <w:tcPr>
            <w:tcW w:w="641" w:type="pct"/>
          </w:tcPr>
          <w:p w:rsidR="00F6240E" w:rsidRDefault="00F6240E" w:rsidP="00D6410F">
            <w:pPr>
              <w:jc w:val="both"/>
              <w:rPr>
                <w:noProof/>
              </w:rPr>
            </w:pPr>
          </w:p>
        </w:tc>
        <w:tc>
          <w:tcPr>
            <w:tcW w:w="403" w:type="pct"/>
          </w:tcPr>
          <w:p w:rsidR="00F6240E" w:rsidRPr="00681D83" w:rsidRDefault="00F6240E" w:rsidP="00D6410F">
            <w:pPr>
              <w:jc w:val="both"/>
              <w:rPr>
                <w:noProof/>
              </w:rPr>
            </w:pPr>
          </w:p>
        </w:tc>
      </w:tr>
      <w:tr w:rsidR="00F6240E" w:rsidRPr="00F83D86" w:rsidTr="00D6410F">
        <w:trPr>
          <w:trHeight w:val="243"/>
        </w:trPr>
        <w:tc>
          <w:tcPr>
            <w:tcW w:w="374" w:type="pct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571" w:type="pct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552" w:type="pct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552" w:type="pct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1906" w:type="pct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41" w:type="pct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03" w:type="pct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</w:tr>
      <w:tr w:rsidR="00F6240E" w:rsidRPr="00F83D86" w:rsidTr="00D6410F">
        <w:trPr>
          <w:trHeight w:val="243"/>
        </w:trPr>
        <w:tc>
          <w:tcPr>
            <w:tcW w:w="374" w:type="pct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571" w:type="pct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552" w:type="pct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552" w:type="pct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1906" w:type="pct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41" w:type="pct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03" w:type="pct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</w:tr>
      <w:tr w:rsidR="00F6240E" w:rsidRPr="00F83D86" w:rsidTr="00D6410F">
        <w:trPr>
          <w:trHeight w:val="243"/>
        </w:trPr>
        <w:tc>
          <w:tcPr>
            <w:tcW w:w="374" w:type="pct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571" w:type="pct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552" w:type="pct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552" w:type="pct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1906" w:type="pct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41" w:type="pct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03" w:type="pct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</w:tr>
      <w:tr w:rsidR="00F6240E" w:rsidRPr="00F83D86" w:rsidTr="00D6410F">
        <w:trPr>
          <w:trHeight w:val="259"/>
        </w:trPr>
        <w:tc>
          <w:tcPr>
            <w:tcW w:w="374" w:type="pct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571" w:type="pct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552" w:type="pct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552" w:type="pct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1906" w:type="pct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41" w:type="pct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03" w:type="pct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</w:tr>
    </w:tbl>
    <w:p w:rsidR="00640869" w:rsidRPr="00671058" w:rsidRDefault="00640869" w:rsidP="004725FB">
      <w:pPr>
        <w:pStyle w:val="Heading2"/>
        <w:numPr>
          <w:ilvl w:val="0"/>
          <w:numId w:val="0"/>
        </w:numPr>
        <w:ind w:left="576" w:hanging="576"/>
      </w:pPr>
    </w:p>
    <w:sectPr w:rsidR="00640869" w:rsidRPr="00671058" w:rsidSect="00630823">
      <w:footerReference w:type="default" r:id="rId16"/>
      <w:pgSz w:w="12240" w:h="15840" w:code="1"/>
      <w:pgMar w:top="1440" w:right="1080" w:bottom="1440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A0D" w:rsidRDefault="00436A0D">
      <w:r>
        <w:separator/>
      </w:r>
    </w:p>
  </w:endnote>
  <w:endnote w:type="continuationSeparator" w:id="0">
    <w:p w:rsidR="00436A0D" w:rsidRDefault="00436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823" w:rsidRPr="00EB43C2" w:rsidRDefault="003D51A7" w:rsidP="00630823">
    <w:pPr>
      <w:rPr>
        <w:sz w:val="24"/>
        <w:szCs w:val="24"/>
      </w:rPr>
    </w:pPr>
    <w:r w:rsidRPr="00EB43C2">
      <w:rPr>
        <w:rFonts w:ascii="Arial" w:hAnsi="Arial" w:cs="Arial"/>
        <w:sz w:val="16"/>
        <w:szCs w:val="16"/>
      </w:rPr>
      <w:t>© 20</w:t>
    </w:r>
    <w:r w:rsidR="005A4D19">
      <w:rPr>
        <w:rFonts w:ascii="Arial" w:hAnsi="Arial" w:cs="Arial"/>
        <w:sz w:val="16"/>
        <w:szCs w:val="16"/>
      </w:rPr>
      <w:t>15</w:t>
    </w:r>
    <w:r w:rsidRPr="00EB43C2">
      <w:rPr>
        <w:rFonts w:ascii="Arial" w:hAnsi="Arial" w:cs="Arial"/>
        <w:sz w:val="16"/>
        <w:szCs w:val="16"/>
      </w:rPr>
      <w:t xml:space="preserve"> Accenture</w:t>
    </w:r>
  </w:p>
  <w:p w:rsidR="00630823" w:rsidRPr="00EB43C2" w:rsidRDefault="003D51A7" w:rsidP="00630823">
    <w:pPr>
      <w:rPr>
        <w:sz w:val="24"/>
        <w:szCs w:val="24"/>
      </w:rPr>
    </w:pPr>
    <w:r w:rsidRPr="00EB43C2">
      <w:rPr>
        <w:rFonts w:ascii="Arial" w:hAnsi="Arial" w:cs="Arial"/>
        <w:sz w:val="16"/>
        <w:szCs w:val="16"/>
      </w:rPr>
      <w:t>All rights reserved.</w:t>
    </w:r>
  </w:p>
  <w:p w:rsidR="00630823" w:rsidRPr="00EB43C2" w:rsidRDefault="003D51A7" w:rsidP="00630823">
    <w:pPr>
      <w:rPr>
        <w:sz w:val="24"/>
        <w:szCs w:val="24"/>
      </w:rPr>
    </w:pPr>
    <w:r w:rsidRPr="00EB43C2">
      <w:rPr>
        <w:rFonts w:ascii="Arial" w:hAnsi="Arial" w:cs="Arial"/>
        <w:color w:val="000080"/>
      </w:rPr>
      <w:t> </w:t>
    </w:r>
  </w:p>
  <w:p w:rsidR="00630823" w:rsidRDefault="00436A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A0D" w:rsidRDefault="00436A0D">
      <w:r>
        <w:separator/>
      </w:r>
    </w:p>
  </w:footnote>
  <w:footnote w:type="continuationSeparator" w:id="0">
    <w:p w:rsidR="00436A0D" w:rsidRDefault="00436A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F37F6"/>
    <w:multiLevelType w:val="hybridMultilevel"/>
    <w:tmpl w:val="A66A9C98"/>
    <w:lvl w:ilvl="0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034B1113"/>
    <w:multiLevelType w:val="multilevel"/>
    <w:tmpl w:val="C7B88E4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62B4BA3"/>
    <w:multiLevelType w:val="hybridMultilevel"/>
    <w:tmpl w:val="E65C1C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42929"/>
    <w:multiLevelType w:val="hybridMultilevel"/>
    <w:tmpl w:val="64E4DE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FC10EF7"/>
    <w:multiLevelType w:val="hybridMultilevel"/>
    <w:tmpl w:val="9506AD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144672"/>
    <w:multiLevelType w:val="hybridMultilevel"/>
    <w:tmpl w:val="97840F46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6" w15:restartNumberingAfterBreak="0">
    <w:nsid w:val="264734AA"/>
    <w:multiLevelType w:val="hybridMultilevel"/>
    <w:tmpl w:val="4724BD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7A46A2"/>
    <w:multiLevelType w:val="hybridMultilevel"/>
    <w:tmpl w:val="86D08100"/>
    <w:lvl w:ilvl="0" w:tplc="0E4A75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E53530"/>
    <w:multiLevelType w:val="hybridMultilevel"/>
    <w:tmpl w:val="4676AE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1B791C"/>
    <w:multiLevelType w:val="hybridMultilevel"/>
    <w:tmpl w:val="EBB66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262D9F"/>
    <w:multiLevelType w:val="hybridMultilevel"/>
    <w:tmpl w:val="CCC0778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5ACE49B5"/>
    <w:multiLevelType w:val="hybridMultilevel"/>
    <w:tmpl w:val="BA12CB2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6C3F6EA9"/>
    <w:multiLevelType w:val="hybridMultilevel"/>
    <w:tmpl w:val="284A258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6EA61E81"/>
    <w:multiLevelType w:val="hybridMultilevel"/>
    <w:tmpl w:val="089A37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9CB432">
      <w:start w:val="1"/>
      <w:numFmt w:val="bullet"/>
      <w:pStyle w:val="Bullet1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"/>
  </w:num>
  <w:num w:numId="10">
    <w:abstractNumId w:val="4"/>
  </w:num>
  <w:num w:numId="11">
    <w:abstractNumId w:val="11"/>
  </w:num>
  <w:num w:numId="12">
    <w:abstractNumId w:val="10"/>
  </w:num>
  <w:num w:numId="13">
    <w:abstractNumId w:val="0"/>
  </w:num>
  <w:num w:numId="14">
    <w:abstractNumId w:val="2"/>
  </w:num>
  <w:num w:numId="15">
    <w:abstractNumId w:val="12"/>
  </w:num>
  <w:num w:numId="16">
    <w:abstractNumId w:val="8"/>
  </w:num>
  <w:num w:numId="17">
    <w:abstractNumId w:val="7"/>
  </w:num>
  <w:num w:numId="18">
    <w:abstractNumId w:val="3"/>
  </w:num>
  <w:num w:numId="19">
    <w:abstractNumId w:val="1"/>
  </w:num>
  <w:num w:numId="20">
    <w:abstractNumId w:val="1"/>
  </w:num>
  <w:num w:numId="21">
    <w:abstractNumId w:val="9"/>
  </w:num>
  <w:num w:numId="22">
    <w:abstractNumId w:val="5"/>
  </w:num>
  <w:num w:numId="23">
    <w:abstractNumId w:val="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f36,#933,#e13366,#cc3,#903,#639,#f90,re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94F"/>
    <w:rsid w:val="00004D05"/>
    <w:rsid w:val="00005B17"/>
    <w:rsid w:val="00005F47"/>
    <w:rsid w:val="000068AD"/>
    <w:rsid w:val="00007432"/>
    <w:rsid w:val="000115D8"/>
    <w:rsid w:val="00012067"/>
    <w:rsid w:val="0001553F"/>
    <w:rsid w:val="0001721C"/>
    <w:rsid w:val="00017A3F"/>
    <w:rsid w:val="000259FA"/>
    <w:rsid w:val="00025F9B"/>
    <w:rsid w:val="000306C4"/>
    <w:rsid w:val="0004314C"/>
    <w:rsid w:val="00044A8F"/>
    <w:rsid w:val="00045D5B"/>
    <w:rsid w:val="00046334"/>
    <w:rsid w:val="0004694F"/>
    <w:rsid w:val="00046E04"/>
    <w:rsid w:val="00047A6E"/>
    <w:rsid w:val="000529F0"/>
    <w:rsid w:val="00055EFE"/>
    <w:rsid w:val="00076AAD"/>
    <w:rsid w:val="00081134"/>
    <w:rsid w:val="00086648"/>
    <w:rsid w:val="00086CE4"/>
    <w:rsid w:val="00092D69"/>
    <w:rsid w:val="00096168"/>
    <w:rsid w:val="000A2379"/>
    <w:rsid w:val="000A49A2"/>
    <w:rsid w:val="000A50D6"/>
    <w:rsid w:val="000A6CC5"/>
    <w:rsid w:val="000B1018"/>
    <w:rsid w:val="000B5E92"/>
    <w:rsid w:val="000B7A02"/>
    <w:rsid w:val="000C5CFF"/>
    <w:rsid w:val="000C7A93"/>
    <w:rsid w:val="000D21B1"/>
    <w:rsid w:val="000D393E"/>
    <w:rsid w:val="000D6188"/>
    <w:rsid w:val="000E1478"/>
    <w:rsid w:val="000E2074"/>
    <w:rsid w:val="000E3007"/>
    <w:rsid w:val="000F266B"/>
    <w:rsid w:val="000F2C8D"/>
    <w:rsid w:val="000F342E"/>
    <w:rsid w:val="0010417E"/>
    <w:rsid w:val="00105D12"/>
    <w:rsid w:val="00106575"/>
    <w:rsid w:val="00106B08"/>
    <w:rsid w:val="001137A0"/>
    <w:rsid w:val="0011405D"/>
    <w:rsid w:val="001206B1"/>
    <w:rsid w:val="00122B1E"/>
    <w:rsid w:val="0013337F"/>
    <w:rsid w:val="00133F2F"/>
    <w:rsid w:val="00141210"/>
    <w:rsid w:val="00141FCA"/>
    <w:rsid w:val="001458F3"/>
    <w:rsid w:val="001468EC"/>
    <w:rsid w:val="00153DAA"/>
    <w:rsid w:val="00154F8D"/>
    <w:rsid w:val="001578A0"/>
    <w:rsid w:val="00160B05"/>
    <w:rsid w:val="00162425"/>
    <w:rsid w:val="00162CDF"/>
    <w:rsid w:val="001654C3"/>
    <w:rsid w:val="001670ED"/>
    <w:rsid w:val="0017028F"/>
    <w:rsid w:val="0017550D"/>
    <w:rsid w:val="00175CC0"/>
    <w:rsid w:val="00182E35"/>
    <w:rsid w:val="001831A5"/>
    <w:rsid w:val="001833AC"/>
    <w:rsid w:val="00183625"/>
    <w:rsid w:val="00191955"/>
    <w:rsid w:val="001950BF"/>
    <w:rsid w:val="00195E79"/>
    <w:rsid w:val="001A6889"/>
    <w:rsid w:val="001B4B29"/>
    <w:rsid w:val="001B770A"/>
    <w:rsid w:val="001C2B4F"/>
    <w:rsid w:val="001C3EC1"/>
    <w:rsid w:val="001C409D"/>
    <w:rsid w:val="001C601B"/>
    <w:rsid w:val="001C72AA"/>
    <w:rsid w:val="001D0452"/>
    <w:rsid w:val="001D12B5"/>
    <w:rsid w:val="001D3B59"/>
    <w:rsid w:val="001D74CD"/>
    <w:rsid w:val="001E0DC7"/>
    <w:rsid w:val="001E117A"/>
    <w:rsid w:val="001E5874"/>
    <w:rsid w:val="001F2FFB"/>
    <w:rsid w:val="001F48CE"/>
    <w:rsid w:val="001F6BF3"/>
    <w:rsid w:val="001F6EBE"/>
    <w:rsid w:val="00212CA3"/>
    <w:rsid w:val="002140CA"/>
    <w:rsid w:val="0021659B"/>
    <w:rsid w:val="002222AC"/>
    <w:rsid w:val="00225E63"/>
    <w:rsid w:val="00226582"/>
    <w:rsid w:val="00226D2F"/>
    <w:rsid w:val="00231590"/>
    <w:rsid w:val="00231875"/>
    <w:rsid w:val="002324CA"/>
    <w:rsid w:val="00233B2E"/>
    <w:rsid w:val="002351FC"/>
    <w:rsid w:val="00235346"/>
    <w:rsid w:val="00236B7C"/>
    <w:rsid w:val="00240AC4"/>
    <w:rsid w:val="00240D63"/>
    <w:rsid w:val="00240E33"/>
    <w:rsid w:val="00240FF3"/>
    <w:rsid w:val="00242ED4"/>
    <w:rsid w:val="002455DB"/>
    <w:rsid w:val="00253F2F"/>
    <w:rsid w:val="0025769B"/>
    <w:rsid w:val="00260158"/>
    <w:rsid w:val="0026094E"/>
    <w:rsid w:val="00270F24"/>
    <w:rsid w:val="00270F8E"/>
    <w:rsid w:val="00273A1D"/>
    <w:rsid w:val="00280511"/>
    <w:rsid w:val="00280637"/>
    <w:rsid w:val="002912ED"/>
    <w:rsid w:val="00294CBE"/>
    <w:rsid w:val="00294F64"/>
    <w:rsid w:val="002966E8"/>
    <w:rsid w:val="00297F6D"/>
    <w:rsid w:val="002A2A0F"/>
    <w:rsid w:val="002A3C24"/>
    <w:rsid w:val="002A501A"/>
    <w:rsid w:val="002A6237"/>
    <w:rsid w:val="002A6A4C"/>
    <w:rsid w:val="002B1AA7"/>
    <w:rsid w:val="002B2602"/>
    <w:rsid w:val="002B450B"/>
    <w:rsid w:val="002B6CFC"/>
    <w:rsid w:val="002C7DD5"/>
    <w:rsid w:val="002D0185"/>
    <w:rsid w:val="002D1621"/>
    <w:rsid w:val="002D5F1D"/>
    <w:rsid w:val="002D6918"/>
    <w:rsid w:val="002E0C49"/>
    <w:rsid w:val="002E3669"/>
    <w:rsid w:val="002E701A"/>
    <w:rsid w:val="002F39A2"/>
    <w:rsid w:val="002F7C7D"/>
    <w:rsid w:val="00302542"/>
    <w:rsid w:val="003027A2"/>
    <w:rsid w:val="003051C3"/>
    <w:rsid w:val="003155BD"/>
    <w:rsid w:val="00315C0E"/>
    <w:rsid w:val="003234B4"/>
    <w:rsid w:val="00323580"/>
    <w:rsid w:val="003238D7"/>
    <w:rsid w:val="00325AAC"/>
    <w:rsid w:val="00335893"/>
    <w:rsid w:val="00342F97"/>
    <w:rsid w:val="00351B21"/>
    <w:rsid w:val="00357DC1"/>
    <w:rsid w:val="00363D91"/>
    <w:rsid w:val="00363FF9"/>
    <w:rsid w:val="00370BF5"/>
    <w:rsid w:val="00371B05"/>
    <w:rsid w:val="00375E9A"/>
    <w:rsid w:val="00376AB8"/>
    <w:rsid w:val="003772BB"/>
    <w:rsid w:val="00380CED"/>
    <w:rsid w:val="00381C82"/>
    <w:rsid w:val="003832A8"/>
    <w:rsid w:val="00385E1E"/>
    <w:rsid w:val="003946F5"/>
    <w:rsid w:val="00395D00"/>
    <w:rsid w:val="003976BE"/>
    <w:rsid w:val="003A18DF"/>
    <w:rsid w:val="003B35F5"/>
    <w:rsid w:val="003B45B5"/>
    <w:rsid w:val="003B4C16"/>
    <w:rsid w:val="003C0958"/>
    <w:rsid w:val="003C23C5"/>
    <w:rsid w:val="003C3826"/>
    <w:rsid w:val="003C438E"/>
    <w:rsid w:val="003C61FD"/>
    <w:rsid w:val="003D1A37"/>
    <w:rsid w:val="003D21CB"/>
    <w:rsid w:val="003D51A7"/>
    <w:rsid w:val="003D7E46"/>
    <w:rsid w:val="003F16BF"/>
    <w:rsid w:val="003F5A18"/>
    <w:rsid w:val="00403AD9"/>
    <w:rsid w:val="00407D8E"/>
    <w:rsid w:val="0041524A"/>
    <w:rsid w:val="00416EA3"/>
    <w:rsid w:val="004306DF"/>
    <w:rsid w:val="004321FF"/>
    <w:rsid w:val="00433BE8"/>
    <w:rsid w:val="00436A0D"/>
    <w:rsid w:val="00442991"/>
    <w:rsid w:val="004429FD"/>
    <w:rsid w:val="00445F8A"/>
    <w:rsid w:val="00451C5C"/>
    <w:rsid w:val="004525B4"/>
    <w:rsid w:val="00460BB0"/>
    <w:rsid w:val="004621A8"/>
    <w:rsid w:val="004725FB"/>
    <w:rsid w:val="00472A9D"/>
    <w:rsid w:val="004825BF"/>
    <w:rsid w:val="00482EB9"/>
    <w:rsid w:val="00484688"/>
    <w:rsid w:val="00491BFD"/>
    <w:rsid w:val="004928DF"/>
    <w:rsid w:val="00492968"/>
    <w:rsid w:val="004934BC"/>
    <w:rsid w:val="00494A7C"/>
    <w:rsid w:val="00494C01"/>
    <w:rsid w:val="004A468F"/>
    <w:rsid w:val="004A6641"/>
    <w:rsid w:val="004B13FE"/>
    <w:rsid w:val="004B36C3"/>
    <w:rsid w:val="004B4A12"/>
    <w:rsid w:val="004B62D8"/>
    <w:rsid w:val="004C283B"/>
    <w:rsid w:val="004C58AB"/>
    <w:rsid w:val="004D3468"/>
    <w:rsid w:val="004D7431"/>
    <w:rsid w:val="004E0396"/>
    <w:rsid w:val="004E2373"/>
    <w:rsid w:val="004E606A"/>
    <w:rsid w:val="004E7FD7"/>
    <w:rsid w:val="004F0308"/>
    <w:rsid w:val="004F302A"/>
    <w:rsid w:val="004F3799"/>
    <w:rsid w:val="004F4159"/>
    <w:rsid w:val="004F75B7"/>
    <w:rsid w:val="005003EB"/>
    <w:rsid w:val="00502D06"/>
    <w:rsid w:val="0050663D"/>
    <w:rsid w:val="00510B35"/>
    <w:rsid w:val="00510D2A"/>
    <w:rsid w:val="00511190"/>
    <w:rsid w:val="00513130"/>
    <w:rsid w:val="00515EB5"/>
    <w:rsid w:val="0051657F"/>
    <w:rsid w:val="0051737B"/>
    <w:rsid w:val="005372AF"/>
    <w:rsid w:val="00541ACC"/>
    <w:rsid w:val="005439F4"/>
    <w:rsid w:val="00544DF5"/>
    <w:rsid w:val="00557E7D"/>
    <w:rsid w:val="005645BE"/>
    <w:rsid w:val="0056481E"/>
    <w:rsid w:val="00564E26"/>
    <w:rsid w:val="00575E31"/>
    <w:rsid w:val="005815E6"/>
    <w:rsid w:val="00581E54"/>
    <w:rsid w:val="00586199"/>
    <w:rsid w:val="005866C6"/>
    <w:rsid w:val="005966F5"/>
    <w:rsid w:val="00596991"/>
    <w:rsid w:val="00596DBD"/>
    <w:rsid w:val="005A1831"/>
    <w:rsid w:val="005A23FC"/>
    <w:rsid w:val="005A31F8"/>
    <w:rsid w:val="005A33A7"/>
    <w:rsid w:val="005A345A"/>
    <w:rsid w:val="005A3ECF"/>
    <w:rsid w:val="005A4D19"/>
    <w:rsid w:val="005B0272"/>
    <w:rsid w:val="005B093E"/>
    <w:rsid w:val="005B6438"/>
    <w:rsid w:val="005C11FB"/>
    <w:rsid w:val="005C5727"/>
    <w:rsid w:val="005C5D1C"/>
    <w:rsid w:val="005D3369"/>
    <w:rsid w:val="005D4767"/>
    <w:rsid w:val="005D5144"/>
    <w:rsid w:val="005D5A23"/>
    <w:rsid w:val="005F5B68"/>
    <w:rsid w:val="005F6DD1"/>
    <w:rsid w:val="00604FA5"/>
    <w:rsid w:val="006166CF"/>
    <w:rsid w:val="00625A7A"/>
    <w:rsid w:val="006308EF"/>
    <w:rsid w:val="00632592"/>
    <w:rsid w:val="00632603"/>
    <w:rsid w:val="00633780"/>
    <w:rsid w:val="00633E93"/>
    <w:rsid w:val="006366B6"/>
    <w:rsid w:val="00640445"/>
    <w:rsid w:val="00640869"/>
    <w:rsid w:val="00647253"/>
    <w:rsid w:val="0065377E"/>
    <w:rsid w:val="0065503F"/>
    <w:rsid w:val="00664361"/>
    <w:rsid w:val="00667EF0"/>
    <w:rsid w:val="0067136D"/>
    <w:rsid w:val="0067613D"/>
    <w:rsid w:val="0067770C"/>
    <w:rsid w:val="0068051B"/>
    <w:rsid w:val="00681D83"/>
    <w:rsid w:val="006826F4"/>
    <w:rsid w:val="00683BEF"/>
    <w:rsid w:val="00684999"/>
    <w:rsid w:val="0068635E"/>
    <w:rsid w:val="006928B6"/>
    <w:rsid w:val="00693740"/>
    <w:rsid w:val="00694F2D"/>
    <w:rsid w:val="006A0ADE"/>
    <w:rsid w:val="006A1217"/>
    <w:rsid w:val="006A3DE2"/>
    <w:rsid w:val="006A6D9F"/>
    <w:rsid w:val="006B00D5"/>
    <w:rsid w:val="006B550E"/>
    <w:rsid w:val="006C1F37"/>
    <w:rsid w:val="006C2257"/>
    <w:rsid w:val="006C24A5"/>
    <w:rsid w:val="006C2810"/>
    <w:rsid w:val="006C6DF3"/>
    <w:rsid w:val="006D7058"/>
    <w:rsid w:val="006E2884"/>
    <w:rsid w:val="006E2DF3"/>
    <w:rsid w:val="006E628E"/>
    <w:rsid w:val="006E7296"/>
    <w:rsid w:val="006E79D0"/>
    <w:rsid w:val="006F158D"/>
    <w:rsid w:val="0070248C"/>
    <w:rsid w:val="007026FA"/>
    <w:rsid w:val="00702E15"/>
    <w:rsid w:val="00703677"/>
    <w:rsid w:val="0070482C"/>
    <w:rsid w:val="00705389"/>
    <w:rsid w:val="007143DC"/>
    <w:rsid w:val="007155D0"/>
    <w:rsid w:val="00720A5E"/>
    <w:rsid w:val="00722CB2"/>
    <w:rsid w:val="00726345"/>
    <w:rsid w:val="007357B3"/>
    <w:rsid w:val="00737C9D"/>
    <w:rsid w:val="00753705"/>
    <w:rsid w:val="0075442E"/>
    <w:rsid w:val="007573A6"/>
    <w:rsid w:val="00757670"/>
    <w:rsid w:val="00762E27"/>
    <w:rsid w:val="00770697"/>
    <w:rsid w:val="00774CDE"/>
    <w:rsid w:val="00775136"/>
    <w:rsid w:val="007801F8"/>
    <w:rsid w:val="007865D9"/>
    <w:rsid w:val="00787F46"/>
    <w:rsid w:val="00791A79"/>
    <w:rsid w:val="007A1B0F"/>
    <w:rsid w:val="007A2F97"/>
    <w:rsid w:val="007A36CE"/>
    <w:rsid w:val="007B32D1"/>
    <w:rsid w:val="007B3706"/>
    <w:rsid w:val="007B657B"/>
    <w:rsid w:val="007C0896"/>
    <w:rsid w:val="007C2C7E"/>
    <w:rsid w:val="007D45F5"/>
    <w:rsid w:val="007D4664"/>
    <w:rsid w:val="007D4AE2"/>
    <w:rsid w:val="007D66F7"/>
    <w:rsid w:val="007E0946"/>
    <w:rsid w:val="007E20FA"/>
    <w:rsid w:val="007E40E8"/>
    <w:rsid w:val="007E4DE9"/>
    <w:rsid w:val="007E4EE4"/>
    <w:rsid w:val="007E7CBC"/>
    <w:rsid w:val="007F177B"/>
    <w:rsid w:val="00802F90"/>
    <w:rsid w:val="00803E97"/>
    <w:rsid w:val="00806132"/>
    <w:rsid w:val="00807A76"/>
    <w:rsid w:val="00810E95"/>
    <w:rsid w:val="00814308"/>
    <w:rsid w:val="008153DA"/>
    <w:rsid w:val="0081704C"/>
    <w:rsid w:val="008179CC"/>
    <w:rsid w:val="0082699F"/>
    <w:rsid w:val="008278A9"/>
    <w:rsid w:val="008312D6"/>
    <w:rsid w:val="008320E5"/>
    <w:rsid w:val="008426E6"/>
    <w:rsid w:val="008430F2"/>
    <w:rsid w:val="00843471"/>
    <w:rsid w:val="00843B81"/>
    <w:rsid w:val="0084720C"/>
    <w:rsid w:val="00860027"/>
    <w:rsid w:val="00867315"/>
    <w:rsid w:val="008710C3"/>
    <w:rsid w:val="00872C0F"/>
    <w:rsid w:val="00875ACF"/>
    <w:rsid w:val="00880683"/>
    <w:rsid w:val="00881CCA"/>
    <w:rsid w:val="00886669"/>
    <w:rsid w:val="008925EC"/>
    <w:rsid w:val="00895D78"/>
    <w:rsid w:val="008975AA"/>
    <w:rsid w:val="008A3C0D"/>
    <w:rsid w:val="008A6148"/>
    <w:rsid w:val="008A6264"/>
    <w:rsid w:val="008A71D7"/>
    <w:rsid w:val="008A7A4E"/>
    <w:rsid w:val="008B3DC5"/>
    <w:rsid w:val="008B7CC9"/>
    <w:rsid w:val="008C0ACC"/>
    <w:rsid w:val="008C2864"/>
    <w:rsid w:val="008C3213"/>
    <w:rsid w:val="008C7DF6"/>
    <w:rsid w:val="008D0C70"/>
    <w:rsid w:val="008D21CB"/>
    <w:rsid w:val="008E2A8C"/>
    <w:rsid w:val="008E7846"/>
    <w:rsid w:val="008F01EC"/>
    <w:rsid w:val="008F4BE0"/>
    <w:rsid w:val="008F4EFB"/>
    <w:rsid w:val="008F630A"/>
    <w:rsid w:val="008F759C"/>
    <w:rsid w:val="009005A7"/>
    <w:rsid w:val="00903A3A"/>
    <w:rsid w:val="00906F9E"/>
    <w:rsid w:val="00911E67"/>
    <w:rsid w:val="00912E7A"/>
    <w:rsid w:val="00913196"/>
    <w:rsid w:val="009227F0"/>
    <w:rsid w:val="00931DDB"/>
    <w:rsid w:val="009337BF"/>
    <w:rsid w:val="00935D78"/>
    <w:rsid w:val="0094212F"/>
    <w:rsid w:val="00946762"/>
    <w:rsid w:val="00947ECE"/>
    <w:rsid w:val="009508A1"/>
    <w:rsid w:val="00951CF1"/>
    <w:rsid w:val="00952404"/>
    <w:rsid w:val="00953AB5"/>
    <w:rsid w:val="009572D2"/>
    <w:rsid w:val="00960E13"/>
    <w:rsid w:val="009630F4"/>
    <w:rsid w:val="00967745"/>
    <w:rsid w:val="00971247"/>
    <w:rsid w:val="009728BB"/>
    <w:rsid w:val="009739EE"/>
    <w:rsid w:val="00974FE2"/>
    <w:rsid w:val="0098023E"/>
    <w:rsid w:val="009812E5"/>
    <w:rsid w:val="00982680"/>
    <w:rsid w:val="00982898"/>
    <w:rsid w:val="00990182"/>
    <w:rsid w:val="009901A4"/>
    <w:rsid w:val="00991AB3"/>
    <w:rsid w:val="00991B8C"/>
    <w:rsid w:val="009944AC"/>
    <w:rsid w:val="00995C2F"/>
    <w:rsid w:val="009A005F"/>
    <w:rsid w:val="009A3AFB"/>
    <w:rsid w:val="009B0AD3"/>
    <w:rsid w:val="009C7905"/>
    <w:rsid w:val="009D16A8"/>
    <w:rsid w:val="009D469D"/>
    <w:rsid w:val="009D481B"/>
    <w:rsid w:val="009D4BDA"/>
    <w:rsid w:val="009D7960"/>
    <w:rsid w:val="009E4454"/>
    <w:rsid w:val="009F3EAF"/>
    <w:rsid w:val="009F7D42"/>
    <w:rsid w:val="00A02295"/>
    <w:rsid w:val="00A02767"/>
    <w:rsid w:val="00A02BE0"/>
    <w:rsid w:val="00A06AD3"/>
    <w:rsid w:val="00A13210"/>
    <w:rsid w:val="00A15FCC"/>
    <w:rsid w:val="00A310E1"/>
    <w:rsid w:val="00A31B13"/>
    <w:rsid w:val="00A32572"/>
    <w:rsid w:val="00A32F22"/>
    <w:rsid w:val="00A336A9"/>
    <w:rsid w:val="00A33D55"/>
    <w:rsid w:val="00A35447"/>
    <w:rsid w:val="00A3682A"/>
    <w:rsid w:val="00A43385"/>
    <w:rsid w:val="00A4514A"/>
    <w:rsid w:val="00A47BED"/>
    <w:rsid w:val="00A50208"/>
    <w:rsid w:val="00A5757B"/>
    <w:rsid w:val="00A61044"/>
    <w:rsid w:val="00A61F7F"/>
    <w:rsid w:val="00A659C2"/>
    <w:rsid w:val="00A70173"/>
    <w:rsid w:val="00A7502B"/>
    <w:rsid w:val="00A760C1"/>
    <w:rsid w:val="00A812CF"/>
    <w:rsid w:val="00A81E05"/>
    <w:rsid w:val="00A83F10"/>
    <w:rsid w:val="00A87CB9"/>
    <w:rsid w:val="00A93F58"/>
    <w:rsid w:val="00A9470D"/>
    <w:rsid w:val="00A94D15"/>
    <w:rsid w:val="00AA3310"/>
    <w:rsid w:val="00AA50D2"/>
    <w:rsid w:val="00AA67C3"/>
    <w:rsid w:val="00AB2453"/>
    <w:rsid w:val="00AB3B7B"/>
    <w:rsid w:val="00AB619C"/>
    <w:rsid w:val="00AC1B78"/>
    <w:rsid w:val="00AC2D3A"/>
    <w:rsid w:val="00AC46FF"/>
    <w:rsid w:val="00AD5EF4"/>
    <w:rsid w:val="00AD7638"/>
    <w:rsid w:val="00AF3A58"/>
    <w:rsid w:val="00AF3E87"/>
    <w:rsid w:val="00B01AF2"/>
    <w:rsid w:val="00B062E9"/>
    <w:rsid w:val="00B071CC"/>
    <w:rsid w:val="00B07CA4"/>
    <w:rsid w:val="00B12BD8"/>
    <w:rsid w:val="00B173A2"/>
    <w:rsid w:val="00B17CC1"/>
    <w:rsid w:val="00B203F1"/>
    <w:rsid w:val="00B21F44"/>
    <w:rsid w:val="00B2735B"/>
    <w:rsid w:val="00B30CC6"/>
    <w:rsid w:val="00B3149D"/>
    <w:rsid w:val="00B31AEC"/>
    <w:rsid w:val="00B37748"/>
    <w:rsid w:val="00B377D1"/>
    <w:rsid w:val="00B407F3"/>
    <w:rsid w:val="00B464E1"/>
    <w:rsid w:val="00B46F75"/>
    <w:rsid w:val="00B514AE"/>
    <w:rsid w:val="00B54E7A"/>
    <w:rsid w:val="00B55BB2"/>
    <w:rsid w:val="00B567D5"/>
    <w:rsid w:val="00B56C0D"/>
    <w:rsid w:val="00B632B2"/>
    <w:rsid w:val="00B646A4"/>
    <w:rsid w:val="00B730B9"/>
    <w:rsid w:val="00B742D8"/>
    <w:rsid w:val="00B81E08"/>
    <w:rsid w:val="00B82778"/>
    <w:rsid w:val="00B8585B"/>
    <w:rsid w:val="00B87837"/>
    <w:rsid w:val="00B87980"/>
    <w:rsid w:val="00B9002A"/>
    <w:rsid w:val="00B926CD"/>
    <w:rsid w:val="00B95CD5"/>
    <w:rsid w:val="00BA3722"/>
    <w:rsid w:val="00BB1471"/>
    <w:rsid w:val="00BB29B8"/>
    <w:rsid w:val="00BB485B"/>
    <w:rsid w:val="00BB7367"/>
    <w:rsid w:val="00BC122D"/>
    <w:rsid w:val="00BC1641"/>
    <w:rsid w:val="00BC350B"/>
    <w:rsid w:val="00BC799B"/>
    <w:rsid w:val="00BD2E20"/>
    <w:rsid w:val="00BD4FF6"/>
    <w:rsid w:val="00BD54B1"/>
    <w:rsid w:val="00BD5AEE"/>
    <w:rsid w:val="00BE0642"/>
    <w:rsid w:val="00BE7E80"/>
    <w:rsid w:val="00BF3B24"/>
    <w:rsid w:val="00BF3B58"/>
    <w:rsid w:val="00C00E9F"/>
    <w:rsid w:val="00C01669"/>
    <w:rsid w:val="00C065B4"/>
    <w:rsid w:val="00C12524"/>
    <w:rsid w:val="00C200B2"/>
    <w:rsid w:val="00C20C18"/>
    <w:rsid w:val="00C2127A"/>
    <w:rsid w:val="00C2541B"/>
    <w:rsid w:val="00C259ED"/>
    <w:rsid w:val="00C3495C"/>
    <w:rsid w:val="00C36B6C"/>
    <w:rsid w:val="00C42E9D"/>
    <w:rsid w:val="00C52F9B"/>
    <w:rsid w:val="00C579B1"/>
    <w:rsid w:val="00C61988"/>
    <w:rsid w:val="00C61E7E"/>
    <w:rsid w:val="00C62EE2"/>
    <w:rsid w:val="00C66610"/>
    <w:rsid w:val="00C71CAD"/>
    <w:rsid w:val="00C81969"/>
    <w:rsid w:val="00C85180"/>
    <w:rsid w:val="00C8663A"/>
    <w:rsid w:val="00C95D91"/>
    <w:rsid w:val="00C96E99"/>
    <w:rsid w:val="00CA1A33"/>
    <w:rsid w:val="00CA3E7E"/>
    <w:rsid w:val="00CA70B1"/>
    <w:rsid w:val="00CA7C2D"/>
    <w:rsid w:val="00CB0556"/>
    <w:rsid w:val="00CB083A"/>
    <w:rsid w:val="00CB3F69"/>
    <w:rsid w:val="00CC1D0B"/>
    <w:rsid w:val="00CC3C7D"/>
    <w:rsid w:val="00CD14E5"/>
    <w:rsid w:val="00CD192C"/>
    <w:rsid w:val="00CD547E"/>
    <w:rsid w:val="00CD6C38"/>
    <w:rsid w:val="00CD7F52"/>
    <w:rsid w:val="00CE1CDA"/>
    <w:rsid w:val="00CE3C4C"/>
    <w:rsid w:val="00CF0707"/>
    <w:rsid w:val="00CF0CCA"/>
    <w:rsid w:val="00CF290E"/>
    <w:rsid w:val="00D00E21"/>
    <w:rsid w:val="00D04BC3"/>
    <w:rsid w:val="00D12DA9"/>
    <w:rsid w:val="00D26B56"/>
    <w:rsid w:val="00D331BF"/>
    <w:rsid w:val="00D41287"/>
    <w:rsid w:val="00D43691"/>
    <w:rsid w:val="00D4622D"/>
    <w:rsid w:val="00D51243"/>
    <w:rsid w:val="00D5206F"/>
    <w:rsid w:val="00D524AD"/>
    <w:rsid w:val="00D53D39"/>
    <w:rsid w:val="00D56A67"/>
    <w:rsid w:val="00D629EB"/>
    <w:rsid w:val="00D64A9A"/>
    <w:rsid w:val="00D71E4C"/>
    <w:rsid w:val="00D7374E"/>
    <w:rsid w:val="00D824D1"/>
    <w:rsid w:val="00D82B25"/>
    <w:rsid w:val="00D843B6"/>
    <w:rsid w:val="00D901A6"/>
    <w:rsid w:val="00D93027"/>
    <w:rsid w:val="00D93D07"/>
    <w:rsid w:val="00D94BC1"/>
    <w:rsid w:val="00D94C11"/>
    <w:rsid w:val="00D97476"/>
    <w:rsid w:val="00DA10FA"/>
    <w:rsid w:val="00DA3219"/>
    <w:rsid w:val="00DA5584"/>
    <w:rsid w:val="00DB06AA"/>
    <w:rsid w:val="00DC1778"/>
    <w:rsid w:val="00DC3DE1"/>
    <w:rsid w:val="00DC7D9B"/>
    <w:rsid w:val="00DD1056"/>
    <w:rsid w:val="00DD4189"/>
    <w:rsid w:val="00DD4920"/>
    <w:rsid w:val="00DE0A4B"/>
    <w:rsid w:val="00DE35A4"/>
    <w:rsid w:val="00DE59F0"/>
    <w:rsid w:val="00DF0069"/>
    <w:rsid w:val="00DF19FC"/>
    <w:rsid w:val="00DF2C91"/>
    <w:rsid w:val="00DF3A0F"/>
    <w:rsid w:val="00DF6A52"/>
    <w:rsid w:val="00E0250C"/>
    <w:rsid w:val="00E0475F"/>
    <w:rsid w:val="00E048D8"/>
    <w:rsid w:val="00E2153D"/>
    <w:rsid w:val="00E24FDD"/>
    <w:rsid w:val="00E31C8D"/>
    <w:rsid w:val="00E31D7D"/>
    <w:rsid w:val="00E362BE"/>
    <w:rsid w:val="00E517E3"/>
    <w:rsid w:val="00E5221E"/>
    <w:rsid w:val="00E538AE"/>
    <w:rsid w:val="00E56403"/>
    <w:rsid w:val="00E62E63"/>
    <w:rsid w:val="00E64A9D"/>
    <w:rsid w:val="00E708DB"/>
    <w:rsid w:val="00E7157A"/>
    <w:rsid w:val="00E7514E"/>
    <w:rsid w:val="00E75373"/>
    <w:rsid w:val="00E76720"/>
    <w:rsid w:val="00E8296A"/>
    <w:rsid w:val="00E84676"/>
    <w:rsid w:val="00E8503D"/>
    <w:rsid w:val="00E877D9"/>
    <w:rsid w:val="00E9011B"/>
    <w:rsid w:val="00E91649"/>
    <w:rsid w:val="00E93051"/>
    <w:rsid w:val="00E964A8"/>
    <w:rsid w:val="00E96CC6"/>
    <w:rsid w:val="00E976C6"/>
    <w:rsid w:val="00E976E7"/>
    <w:rsid w:val="00EA04F1"/>
    <w:rsid w:val="00EA0763"/>
    <w:rsid w:val="00EA4534"/>
    <w:rsid w:val="00EC14D0"/>
    <w:rsid w:val="00EC14F0"/>
    <w:rsid w:val="00EC4530"/>
    <w:rsid w:val="00EC60F6"/>
    <w:rsid w:val="00ED0A30"/>
    <w:rsid w:val="00ED1427"/>
    <w:rsid w:val="00ED7A4A"/>
    <w:rsid w:val="00EE08C0"/>
    <w:rsid w:val="00EE597B"/>
    <w:rsid w:val="00EE6BE4"/>
    <w:rsid w:val="00EE7734"/>
    <w:rsid w:val="00EF27C7"/>
    <w:rsid w:val="00EF3D4A"/>
    <w:rsid w:val="00EF4056"/>
    <w:rsid w:val="00EF48F2"/>
    <w:rsid w:val="00F146C0"/>
    <w:rsid w:val="00F153FB"/>
    <w:rsid w:val="00F16015"/>
    <w:rsid w:val="00F160D1"/>
    <w:rsid w:val="00F33508"/>
    <w:rsid w:val="00F35080"/>
    <w:rsid w:val="00F461BB"/>
    <w:rsid w:val="00F50B4A"/>
    <w:rsid w:val="00F5528B"/>
    <w:rsid w:val="00F56091"/>
    <w:rsid w:val="00F5758F"/>
    <w:rsid w:val="00F61B1F"/>
    <w:rsid w:val="00F6240E"/>
    <w:rsid w:val="00F62EC3"/>
    <w:rsid w:val="00F6445E"/>
    <w:rsid w:val="00F6746E"/>
    <w:rsid w:val="00F70ADE"/>
    <w:rsid w:val="00F7252B"/>
    <w:rsid w:val="00F74FF3"/>
    <w:rsid w:val="00F75549"/>
    <w:rsid w:val="00F81F8F"/>
    <w:rsid w:val="00F87DA1"/>
    <w:rsid w:val="00F974AA"/>
    <w:rsid w:val="00F97A17"/>
    <w:rsid w:val="00FA2A52"/>
    <w:rsid w:val="00FA4730"/>
    <w:rsid w:val="00FB18A2"/>
    <w:rsid w:val="00FB63A5"/>
    <w:rsid w:val="00FB7D92"/>
    <w:rsid w:val="00FC0877"/>
    <w:rsid w:val="00FC1ABD"/>
    <w:rsid w:val="00FC1C21"/>
    <w:rsid w:val="00FC5A6B"/>
    <w:rsid w:val="00FD17D1"/>
    <w:rsid w:val="00FD386D"/>
    <w:rsid w:val="00FD3B1A"/>
    <w:rsid w:val="00FE2B1C"/>
    <w:rsid w:val="00FE3077"/>
    <w:rsid w:val="00FE467A"/>
    <w:rsid w:val="00FE49B7"/>
    <w:rsid w:val="00FE6418"/>
    <w:rsid w:val="00FE798F"/>
    <w:rsid w:val="00FF34A0"/>
    <w:rsid w:val="00FF3D14"/>
    <w:rsid w:val="00FF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36,#933,#e13366,#cc3,#903,#639,#f90,red"/>
    </o:shapedefaults>
    <o:shapelayout v:ext="edit">
      <o:idmap v:ext="edit" data="1"/>
    </o:shapelayout>
  </w:shapeDefaults>
  <w:decimalSymbol w:val="."/>
  <w:listSeparator w:val=","/>
  <w15:docId w15:val="{0667AD8B-1817-4BF7-8A34-48A1499F8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50B"/>
  </w:style>
  <w:style w:type="paragraph" w:styleId="Heading1">
    <w:name w:val="heading 1"/>
    <w:basedOn w:val="Normal"/>
    <w:next w:val="Normal"/>
    <w:qFormat/>
    <w:rsid w:val="000A49A2"/>
    <w:pPr>
      <w:keepNext/>
      <w:numPr>
        <w:numId w:val="1"/>
      </w:numPr>
      <w:pBdr>
        <w:bottom w:val="single" w:sz="4" w:space="1" w:color="auto"/>
      </w:pBdr>
      <w:spacing w:before="240" w:after="60"/>
      <w:outlineLvl w:val="0"/>
    </w:pPr>
    <w:rPr>
      <w:rFonts w:asciiTheme="majorHAnsi" w:hAnsiTheme="majorHAnsi"/>
      <w:b/>
      <w:caps/>
      <w:kern w:val="28"/>
      <w:sz w:val="28"/>
    </w:rPr>
  </w:style>
  <w:style w:type="paragraph" w:styleId="Heading2">
    <w:name w:val="heading 2"/>
    <w:basedOn w:val="Normal"/>
    <w:next w:val="Normal"/>
    <w:qFormat/>
    <w:rsid w:val="00EF27C7"/>
    <w:pPr>
      <w:keepNext/>
      <w:numPr>
        <w:ilvl w:val="1"/>
        <w:numId w:val="4"/>
      </w:numPr>
      <w:spacing w:before="240" w:after="60"/>
      <w:outlineLvl w:val="1"/>
    </w:pPr>
    <w:rPr>
      <w:rFonts w:asciiTheme="majorHAnsi" w:hAnsiTheme="majorHAnsi"/>
      <w:b/>
      <w:sz w:val="26"/>
      <w:szCs w:val="26"/>
    </w:rPr>
  </w:style>
  <w:style w:type="paragraph" w:styleId="Heading3">
    <w:name w:val="heading 3"/>
    <w:basedOn w:val="Normal"/>
    <w:next w:val="Normal"/>
    <w:qFormat/>
    <w:rsid w:val="00BF3B58"/>
    <w:pPr>
      <w:keepNext/>
      <w:numPr>
        <w:ilvl w:val="2"/>
        <w:numId w:val="1"/>
      </w:numPr>
      <w:spacing w:before="240" w:after="60"/>
      <w:outlineLvl w:val="2"/>
    </w:pPr>
    <w:rPr>
      <w:rFonts w:asciiTheme="majorHAnsi" w:hAnsiTheme="majorHAnsi"/>
      <w:b/>
      <w:i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666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B5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B5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B5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B5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B5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BC350B"/>
  </w:style>
  <w:style w:type="paragraph" w:customStyle="1" w:styleId="ABULLET">
    <w:name w:val="A BULLET"/>
    <w:basedOn w:val="ABLOCKPARA"/>
    <w:rsid w:val="00BC350B"/>
    <w:pPr>
      <w:ind w:left="331" w:hanging="331"/>
    </w:pPr>
  </w:style>
  <w:style w:type="paragraph" w:customStyle="1" w:styleId="AINDENTEDBULLET">
    <w:name w:val="A INDENTED BULLET"/>
    <w:basedOn w:val="ABLOCKPARA"/>
    <w:rsid w:val="00BC350B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BC350B"/>
    <w:pPr>
      <w:ind w:left="331"/>
    </w:pPr>
  </w:style>
  <w:style w:type="paragraph" w:styleId="Footer">
    <w:name w:val="footer"/>
    <w:basedOn w:val="Normal"/>
    <w:rsid w:val="00BC350B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BC350B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semiHidden/>
    <w:unhideWhenUsed/>
    <w:rsid w:val="00BC799B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9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99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BE0642"/>
    <w:pPr>
      <w:keepLines/>
      <w:spacing w:before="480" w:after="0" w:line="276" w:lineRule="auto"/>
      <w:outlineLvl w:val="9"/>
    </w:pPr>
    <w:rPr>
      <w:rFonts w:eastAsiaTheme="majorEastAsia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95D78"/>
    <w:pPr>
      <w:tabs>
        <w:tab w:val="left" w:pos="440"/>
        <w:tab w:val="right" w:leader="dot" w:pos="1007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064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E064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15EB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E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15EB5"/>
    <w:rPr>
      <w:rFonts w:ascii="Book Antiqua" w:hAnsi="Book Antiqua"/>
    </w:rPr>
  </w:style>
  <w:style w:type="character" w:customStyle="1" w:styleId="Heading4Char">
    <w:name w:val="Heading 4 Char"/>
    <w:basedOn w:val="DefaultParagraphFont"/>
    <w:link w:val="Heading4"/>
    <w:uiPriority w:val="9"/>
    <w:rsid w:val="00886669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B59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B59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B59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B5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B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C3495C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35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35B"/>
    <w:rPr>
      <w:rFonts w:ascii="Book Antiqua" w:hAnsi="Book Antiqua"/>
      <w:b/>
      <w:bCs/>
      <w:i/>
      <w:iCs/>
      <w:color w:val="4F81BD" w:themeColor="accent1"/>
      <w:sz w:val="22"/>
    </w:rPr>
  </w:style>
  <w:style w:type="paragraph" w:styleId="ListParagraph">
    <w:name w:val="List Paragraph"/>
    <w:basedOn w:val="Normal"/>
    <w:uiPriority w:val="34"/>
    <w:qFormat/>
    <w:rsid w:val="00B2735B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B2735B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B2735B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B2735B"/>
    <w:rPr>
      <w:smallCaps/>
      <w:color w:val="C0504D" w:themeColor="accent2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B2735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2735B"/>
    <w:rPr>
      <w:rFonts w:ascii="Book Antiqua" w:hAnsi="Book Antiqua"/>
      <w:i/>
      <w:iCs/>
      <w:color w:val="000000" w:themeColor="text1"/>
      <w:sz w:val="22"/>
    </w:rPr>
  </w:style>
  <w:style w:type="character" w:styleId="Strong">
    <w:name w:val="Strong"/>
    <w:basedOn w:val="DefaultParagraphFont"/>
    <w:uiPriority w:val="22"/>
    <w:qFormat/>
    <w:rsid w:val="00B2735B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B2735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2735B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052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rsid w:val="006C2810"/>
    <w:pPr>
      <w:widowControl w:val="0"/>
      <w:tabs>
        <w:tab w:val="num" w:pos="360"/>
      </w:tabs>
      <w:jc w:val="both"/>
    </w:pPr>
    <w:rPr>
      <w:rFonts w:ascii="Arial" w:eastAsia="SimSun" w:hAnsi="Arial" w:cs="Arial"/>
      <w:kern w:val="2"/>
      <w:szCs w:val="24"/>
      <w:lang w:eastAsia="zh-CN"/>
    </w:rPr>
  </w:style>
  <w:style w:type="character" w:styleId="CommentReference">
    <w:name w:val="annotation reference"/>
    <w:basedOn w:val="DefaultParagraphFont"/>
    <w:rsid w:val="007B657B"/>
    <w:rPr>
      <w:sz w:val="16"/>
      <w:szCs w:val="16"/>
    </w:rPr>
  </w:style>
  <w:style w:type="paragraph" w:styleId="CommentText">
    <w:name w:val="annotation text"/>
    <w:basedOn w:val="Normal"/>
    <w:link w:val="CommentTextChar"/>
    <w:rsid w:val="007B657B"/>
    <w:pPr>
      <w:spacing w:after="200" w:line="288" w:lineRule="auto"/>
    </w:pPr>
    <w:rPr>
      <w:rFonts w:ascii="Arial" w:eastAsia="Calibri" w:hAnsi="Arial" w:cs="Arial"/>
      <w:spacing w:val="4"/>
      <w:lang w:val="en-GB" w:bidi="en-US"/>
    </w:rPr>
  </w:style>
  <w:style w:type="character" w:customStyle="1" w:styleId="CommentTextChar">
    <w:name w:val="Comment Text Char"/>
    <w:basedOn w:val="DefaultParagraphFont"/>
    <w:link w:val="CommentText"/>
    <w:rsid w:val="007B657B"/>
    <w:rPr>
      <w:rFonts w:ascii="Arial" w:eastAsia="Calibri" w:hAnsi="Arial" w:cs="Arial"/>
      <w:spacing w:val="4"/>
      <w:lang w:val="en-GB"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87980"/>
    <w:rPr>
      <w:color w:val="800080" w:themeColor="followedHyperlink"/>
      <w:u w:val="single"/>
    </w:rPr>
  </w:style>
  <w:style w:type="paragraph" w:customStyle="1" w:styleId="Bullet1">
    <w:name w:val="Bullet 1"/>
    <w:basedOn w:val="Normal"/>
    <w:autoRedefine/>
    <w:rsid w:val="004A468F"/>
    <w:pPr>
      <w:numPr>
        <w:ilvl w:val="3"/>
        <w:numId w:val="24"/>
      </w:numPr>
      <w:tabs>
        <w:tab w:val="clear" w:pos="2880"/>
      </w:tabs>
      <w:spacing w:before="20" w:after="20"/>
      <w:ind w:left="160" w:hanging="160"/>
      <w:jc w:val="both"/>
    </w:pPr>
    <w:rPr>
      <w:rFonts w:ascii="Calibri" w:hAnsi="Calibri" w:cs="Times New Roman"/>
      <w:iCs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3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9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73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99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01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4030">
      <w:bodyDiv w:val="1"/>
      <w:marLeft w:val="0"/>
      <w:marRight w:val="0"/>
      <w:marTop w:val="57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acc\project\wp.diip.fy12.java%20rtl\_99_local%20resources\ARTL%20for%20Java%20-%20Asset%20Documenta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700F5-5269-4B0A-9662-4DDF1DED3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ARTL for Java - Asset Documentation Template</Template>
  <TotalTime>77</TotalTime>
  <Pages>7</Pages>
  <Words>566</Words>
  <Characters>3227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ARTL for Java - Asset Documentation Template</vt:lpstr>
      <vt:lpstr>FY11 Java Blueprint Refresh - Java Portal updates</vt:lpstr>
    </vt:vector>
  </TitlesOfParts>
  <Company>Accenture</Company>
  <LinksUpToDate>false</LinksUpToDate>
  <CharactersWithSpaces>3786</CharactersWithSpaces>
  <SharedDoc>false</SharedDoc>
  <HLinks>
    <vt:vector size="12" baseType="variant">
      <vt:variant>
        <vt:i4>4521996</vt:i4>
      </vt:variant>
      <vt:variant>
        <vt:i4>-1</vt:i4>
      </vt:variant>
      <vt:variant>
        <vt:i4>1106</vt:i4>
      </vt:variant>
      <vt:variant>
        <vt:i4>1</vt:i4>
      </vt:variant>
      <vt:variant>
        <vt:lpwstr>strat%20line</vt:lpwstr>
      </vt:variant>
      <vt:variant>
        <vt:lpwstr/>
      </vt:variant>
      <vt:variant>
        <vt:i4>3997758</vt:i4>
      </vt:variant>
      <vt:variant>
        <vt:i4>-1</vt:i4>
      </vt:variant>
      <vt:variant>
        <vt:i4>1107</vt:i4>
      </vt:variant>
      <vt:variant>
        <vt:i4>1</vt:i4>
      </vt:variant>
      <vt:variant>
        <vt:lpwstr>Untitled-1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ARTL for Java - Asset Documentation Template</dc:title>
  <dc:creator>González, Vicente</dc:creator>
  <cp:keywords>RTL, ARTL, Asset, Java, Automation, Reuse, Technical Good</cp:keywords>
  <cp:lastModifiedBy>Agarwal, Ashish G.</cp:lastModifiedBy>
  <cp:revision>17</cp:revision>
  <cp:lastPrinted>2004-03-12T07:26:00Z</cp:lastPrinted>
  <dcterms:created xsi:type="dcterms:W3CDTF">2015-06-15T07:40:00Z</dcterms:created>
  <dcterms:modified xsi:type="dcterms:W3CDTF">2016-07-13T07:18:00Z</dcterms:modified>
</cp:coreProperties>
</file>